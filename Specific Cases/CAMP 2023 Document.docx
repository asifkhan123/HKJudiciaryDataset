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EF" w:rsidRDefault="00D76ACB" w:rsidP="0087775E">
      <w:pPr>
        <w:pStyle w:val="NormalWeb"/>
        <w:tabs>
          <w:tab w:val="left" w:pos="714"/>
          <w:tab w:val="right" w:pos="8306"/>
        </w:tabs>
        <w:spacing w:before="0" w:beforeAutospacing="0" w:after="0" w:afterAutospacing="0"/>
        <w:rPr>
          <w:rFonts w:ascii="Times New Roman" w:hAnsi="Times New Roman" w:cs="Times New Roman"/>
          <w:sz w:val="28"/>
          <w:szCs w:val="28"/>
        </w:rPr>
      </w:pPr>
      <w:r w:rsidRPr="004C7292">
        <w:rPr>
          <w:rFonts w:ascii="Times New Roman" w:eastAsia="宋体" w:hAnsi="Times New Roman"/>
          <w:kern w:val="28"/>
          <w:sz w:val="28"/>
          <w:lang w:eastAsia="zh-TW"/>
        </w:rPr>
        <w:tab/>
      </w:r>
      <w:r w:rsidRPr="004C7292">
        <w:rPr>
          <w:rFonts w:ascii="Times New Roman" w:eastAsia="宋体" w:hAnsi="Times New Roman"/>
          <w:kern w:val="28"/>
          <w:sz w:val="28"/>
          <w:lang w:eastAsia="zh-TW"/>
        </w:rPr>
        <w:tab/>
      </w:r>
      <w:r w:rsidR="0033518A" w:rsidRPr="00EA7C6D">
        <w:rPr>
          <w:rFonts w:ascii="Times New Roman" w:eastAsia="宋体" w:hAnsi="Times New Roman" w:cs="Times New Roman"/>
          <w:kern w:val="28"/>
          <w:sz w:val="28"/>
          <w:szCs w:val="28"/>
          <w:lang w:eastAsia="zh-TW"/>
        </w:rPr>
        <w:t>CA</w:t>
      </w:r>
      <w:r w:rsidR="00450C82" w:rsidRPr="00EA7C6D">
        <w:rPr>
          <w:rFonts w:ascii="Times New Roman" w:eastAsia="宋体" w:hAnsi="Times New Roman" w:cs="Times New Roman"/>
          <w:kern w:val="28"/>
          <w:sz w:val="28"/>
          <w:szCs w:val="28"/>
          <w:lang w:eastAsia="zh-TW"/>
        </w:rPr>
        <w:t xml:space="preserve">MP </w:t>
      </w:r>
      <w:r w:rsidR="00A12D09">
        <w:rPr>
          <w:rFonts w:ascii="Times New Roman" w:eastAsia="宋体" w:hAnsi="Times New Roman" w:cs="Times New Roman"/>
          <w:kern w:val="28"/>
          <w:sz w:val="28"/>
          <w:szCs w:val="28"/>
          <w:lang w:eastAsia="zh-TW"/>
        </w:rPr>
        <w:t>82</w:t>
      </w:r>
      <w:r w:rsidR="0033518A" w:rsidRPr="00EA7C6D">
        <w:rPr>
          <w:rFonts w:ascii="Times New Roman" w:eastAsia="宋体" w:hAnsi="Times New Roman" w:cs="Times New Roman"/>
          <w:kern w:val="28"/>
          <w:sz w:val="28"/>
          <w:szCs w:val="28"/>
          <w:lang w:eastAsia="zh-TW"/>
        </w:rPr>
        <w:t>/20</w:t>
      </w:r>
      <w:r w:rsidR="005C1D47" w:rsidRPr="00EA7C6D">
        <w:rPr>
          <w:rFonts w:ascii="Times New Roman" w:eastAsia="宋体" w:hAnsi="Times New Roman" w:cs="Times New Roman"/>
          <w:kern w:val="28"/>
          <w:sz w:val="28"/>
          <w:szCs w:val="28"/>
          <w:lang w:eastAsia="zh-TW"/>
        </w:rPr>
        <w:t>2</w:t>
      </w:r>
      <w:r w:rsidR="00A12D09">
        <w:rPr>
          <w:rFonts w:ascii="Times New Roman" w:eastAsia="宋体" w:hAnsi="Times New Roman" w:cs="Times New Roman"/>
          <w:kern w:val="28"/>
          <w:sz w:val="28"/>
          <w:szCs w:val="28"/>
          <w:lang w:eastAsia="zh-TW"/>
        </w:rPr>
        <w:t>3</w:t>
      </w:r>
      <w:r w:rsidR="00EA7C6D" w:rsidRPr="00EA7C6D">
        <w:rPr>
          <w:rFonts w:ascii="Times New Roman" w:eastAsia="宋体" w:hAnsi="Times New Roman" w:cs="Times New Roman"/>
          <w:kern w:val="28"/>
          <w:sz w:val="28"/>
          <w:szCs w:val="28"/>
          <w:lang w:eastAsia="zh-TW"/>
        </w:rPr>
        <w:t xml:space="preserve">, </w:t>
      </w:r>
      <w:r w:rsidR="002F29FD" w:rsidRPr="00EA7C6D">
        <w:rPr>
          <w:rFonts w:ascii="Times New Roman" w:hAnsi="Times New Roman" w:cs="Times New Roman"/>
          <w:sz w:val="28"/>
          <w:szCs w:val="28"/>
        </w:rPr>
        <w:t>[20</w:t>
      </w:r>
      <w:r w:rsidR="00450C82" w:rsidRPr="00EA7C6D">
        <w:rPr>
          <w:rFonts w:ascii="Times New Roman" w:hAnsi="Times New Roman" w:cs="Times New Roman"/>
          <w:sz w:val="28"/>
          <w:szCs w:val="28"/>
        </w:rPr>
        <w:t>2</w:t>
      </w:r>
      <w:r w:rsidR="00DC45C0" w:rsidRPr="00EA7C6D">
        <w:rPr>
          <w:rFonts w:ascii="Times New Roman" w:hAnsi="Times New Roman" w:cs="Times New Roman"/>
          <w:sz w:val="28"/>
          <w:szCs w:val="28"/>
        </w:rPr>
        <w:t>3</w:t>
      </w:r>
      <w:r w:rsidR="002F29FD" w:rsidRPr="00EA7C6D">
        <w:rPr>
          <w:rFonts w:ascii="Times New Roman" w:hAnsi="Times New Roman" w:cs="Times New Roman"/>
          <w:sz w:val="28"/>
          <w:szCs w:val="28"/>
        </w:rPr>
        <w:t>] HKCA</w:t>
      </w:r>
      <w:r w:rsidR="00C06DC5" w:rsidRPr="00EA7C6D">
        <w:rPr>
          <w:rFonts w:ascii="Times New Roman" w:hAnsi="Times New Roman" w:cs="Times New Roman"/>
          <w:sz w:val="28"/>
          <w:szCs w:val="28"/>
        </w:rPr>
        <w:t xml:space="preserve"> </w:t>
      </w:r>
      <w:r w:rsidR="00920EEF">
        <w:rPr>
          <w:rFonts w:ascii="Times New Roman" w:hAnsi="Times New Roman" w:cs="Times New Roman"/>
          <w:sz w:val="28"/>
          <w:szCs w:val="28"/>
        </w:rPr>
        <w:t>797</w:t>
      </w:r>
    </w:p>
    <w:p w:rsidR="00EA7C6D" w:rsidRPr="00EA7C6D" w:rsidRDefault="002F29FD" w:rsidP="0087775E">
      <w:pPr>
        <w:pStyle w:val="NormalWeb"/>
        <w:tabs>
          <w:tab w:val="left" w:pos="714"/>
          <w:tab w:val="right" w:pos="8306"/>
        </w:tabs>
        <w:spacing w:before="0" w:beforeAutospacing="0" w:after="0" w:afterAutospacing="0"/>
        <w:rPr>
          <w:rFonts w:ascii="Times New Roman" w:hAnsi="Times New Roman" w:cs="Times New Roman"/>
          <w:sz w:val="28"/>
          <w:szCs w:val="28"/>
        </w:rPr>
      </w:pPr>
      <w:r w:rsidRPr="00EA7C6D">
        <w:rPr>
          <w:rFonts w:ascii="Times New Roman" w:hAnsi="Times New Roman" w:cs="Times New Roman"/>
          <w:sz w:val="28"/>
          <w:szCs w:val="28"/>
        </w:rPr>
        <w:t xml:space="preserve"> </w:t>
      </w:r>
      <w:r w:rsidR="005C1D47" w:rsidRPr="00EA7C6D">
        <w:rPr>
          <w:rFonts w:ascii="Times New Roman" w:hAnsi="Times New Roman" w:cs="Times New Roman"/>
          <w:sz w:val="28"/>
          <w:szCs w:val="28"/>
        </w:rPr>
        <w:t xml:space="preserve">  </w:t>
      </w:r>
    </w:p>
    <w:p w:rsidR="006E2020" w:rsidRDefault="006E2020" w:rsidP="00A37FE3">
      <w:pPr>
        <w:snapToGrid/>
        <w:spacing w:line="500" w:lineRule="exact"/>
        <w:jc w:val="center"/>
        <w:rPr>
          <w:b/>
        </w:rPr>
      </w:pPr>
    </w:p>
    <w:p w:rsidR="003516E2" w:rsidRPr="004C7292" w:rsidRDefault="00314967" w:rsidP="00A37FE3">
      <w:pPr>
        <w:snapToGrid/>
        <w:spacing w:line="500" w:lineRule="exact"/>
        <w:jc w:val="center"/>
        <w:rPr>
          <w:b/>
        </w:rPr>
      </w:pPr>
      <w:r w:rsidRPr="004C7292">
        <w:rPr>
          <w:b/>
        </w:rPr>
        <w:t>IN THE HIGH COURT OF THE</w:t>
      </w:r>
    </w:p>
    <w:p w:rsidR="003516E2" w:rsidRPr="004C7292" w:rsidRDefault="00314967" w:rsidP="00A37FE3">
      <w:pPr>
        <w:snapToGrid/>
        <w:spacing w:line="500" w:lineRule="exact"/>
        <w:jc w:val="center"/>
        <w:rPr>
          <w:b/>
        </w:rPr>
      </w:pPr>
      <w:r w:rsidRPr="004C7292">
        <w:rPr>
          <w:b/>
        </w:rPr>
        <w:t>HONG KONG SPECIAL ADMINISTRATIVE REGION</w:t>
      </w:r>
    </w:p>
    <w:p w:rsidR="003516E2" w:rsidRPr="004C7292" w:rsidRDefault="00314967" w:rsidP="00A37FE3">
      <w:pPr>
        <w:pStyle w:val="normal1"/>
        <w:tabs>
          <w:tab w:val="clear" w:pos="1411"/>
          <w:tab w:val="clear" w:pos="4320"/>
          <w:tab w:val="clear" w:pos="9072"/>
        </w:tabs>
        <w:overflowPunct/>
        <w:autoSpaceDE/>
        <w:autoSpaceDN/>
        <w:snapToGrid/>
        <w:spacing w:line="500" w:lineRule="exact"/>
        <w:rPr>
          <w:rFonts w:eastAsia="宋体"/>
          <w:caps w:val="0"/>
        </w:rPr>
      </w:pPr>
      <w:r w:rsidRPr="004C7292">
        <w:rPr>
          <w:rFonts w:eastAsia="宋体"/>
          <w:caps w:val="0"/>
        </w:rPr>
        <w:t>COURT OF APPEAL</w:t>
      </w:r>
    </w:p>
    <w:p w:rsidR="003516E2" w:rsidRPr="004C7292" w:rsidRDefault="0017135F" w:rsidP="00A37FE3">
      <w:pPr>
        <w:tabs>
          <w:tab w:val="clear" w:pos="4320"/>
          <w:tab w:val="clear" w:pos="9072"/>
        </w:tabs>
        <w:snapToGrid/>
        <w:spacing w:line="500" w:lineRule="exact"/>
        <w:jc w:val="center"/>
        <w:rPr>
          <w:rFonts w:eastAsia="PMingLiU"/>
          <w:lang w:eastAsia="zh-TW"/>
        </w:rPr>
      </w:pPr>
      <w:r w:rsidRPr="004C7292">
        <w:t>MISCELLANEOUS PROCEEDINGS</w:t>
      </w:r>
      <w:r w:rsidR="00314967" w:rsidRPr="004C7292">
        <w:rPr>
          <w:rFonts w:hint="eastAsia"/>
        </w:rPr>
        <w:t xml:space="preserve"> NO. </w:t>
      </w:r>
      <w:r w:rsidR="00A12D09">
        <w:t>82</w:t>
      </w:r>
      <w:r w:rsidR="00314967" w:rsidRPr="004C7292">
        <w:rPr>
          <w:rFonts w:hint="eastAsia"/>
        </w:rPr>
        <w:t xml:space="preserve"> OF 20</w:t>
      </w:r>
      <w:r w:rsidR="005C1D47" w:rsidRPr="004C7292">
        <w:t>2</w:t>
      </w:r>
      <w:r w:rsidR="00A12D09">
        <w:t>3</w:t>
      </w:r>
    </w:p>
    <w:p w:rsidR="00A37FE3" w:rsidRDefault="00314967" w:rsidP="00A37FE3">
      <w:pPr>
        <w:tabs>
          <w:tab w:val="clear" w:pos="4320"/>
          <w:tab w:val="clear" w:pos="9072"/>
        </w:tabs>
        <w:snapToGrid/>
        <w:spacing w:line="500" w:lineRule="exact"/>
        <w:jc w:val="center"/>
        <w:rPr>
          <w:spacing w:val="0"/>
        </w:rPr>
      </w:pPr>
      <w:r w:rsidRPr="00CF4959">
        <w:rPr>
          <w:rFonts w:hint="eastAsia"/>
          <w:spacing w:val="0"/>
        </w:rPr>
        <w:t xml:space="preserve">(ON </w:t>
      </w:r>
      <w:r w:rsidR="007B0F49" w:rsidRPr="00CF4959">
        <w:rPr>
          <w:spacing w:val="0"/>
        </w:rPr>
        <w:t xml:space="preserve">AN INTENDED </w:t>
      </w:r>
      <w:r w:rsidRPr="00CF4959">
        <w:rPr>
          <w:rFonts w:hint="eastAsia"/>
          <w:spacing w:val="0"/>
        </w:rPr>
        <w:t xml:space="preserve">APPEAL FROM </w:t>
      </w:r>
      <w:r w:rsidR="00FB7DB8" w:rsidRPr="00CF4959">
        <w:rPr>
          <w:spacing w:val="0"/>
        </w:rPr>
        <w:t>DCCJ</w:t>
      </w:r>
      <w:r w:rsidR="00CA4559" w:rsidRPr="00CF4959">
        <w:rPr>
          <w:spacing w:val="0"/>
        </w:rPr>
        <w:t xml:space="preserve"> </w:t>
      </w:r>
      <w:r w:rsidR="00FB518A" w:rsidRPr="00CF4959">
        <w:rPr>
          <w:rFonts w:eastAsia="PMingLiU"/>
          <w:spacing w:val="0"/>
          <w:lang w:eastAsia="zh-TW"/>
        </w:rPr>
        <w:t xml:space="preserve">NO. </w:t>
      </w:r>
      <w:r w:rsidR="003554A3" w:rsidRPr="003554A3">
        <w:rPr>
          <w:rFonts w:eastAsia="PMingLiU"/>
          <w:spacing w:val="0"/>
          <w:lang w:val="en-US" w:eastAsia="zh-TW"/>
        </w:rPr>
        <w:t>1914 OF 2015</w:t>
      </w:r>
      <w:r w:rsidRPr="00CF4959">
        <w:rPr>
          <w:spacing w:val="0"/>
        </w:rPr>
        <w:t>)</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905"/>
        <w:gridCol w:w="2766"/>
      </w:tblGrid>
      <w:tr w:rsidR="00A37FE3" w:rsidTr="00137A62">
        <w:tc>
          <w:tcPr>
            <w:tcW w:w="2765" w:type="dxa"/>
          </w:tcPr>
          <w:p w:rsidR="00A37FE3" w:rsidRDefault="00A37FE3" w:rsidP="00A37FE3">
            <w:pPr>
              <w:tabs>
                <w:tab w:val="clear" w:pos="4320"/>
                <w:tab w:val="clear" w:pos="9072"/>
              </w:tabs>
              <w:snapToGrid/>
              <w:spacing w:line="500" w:lineRule="exact"/>
              <w:jc w:val="center"/>
              <w:rPr>
                <w:spacing w:val="0"/>
              </w:rPr>
            </w:pPr>
          </w:p>
        </w:tc>
        <w:tc>
          <w:tcPr>
            <w:tcW w:w="2905" w:type="dxa"/>
            <w:tcBorders>
              <w:bottom w:val="single" w:sz="4" w:space="0" w:color="auto"/>
            </w:tcBorders>
          </w:tcPr>
          <w:p w:rsidR="00A37FE3" w:rsidRDefault="00A37FE3" w:rsidP="00A37FE3">
            <w:pPr>
              <w:tabs>
                <w:tab w:val="clear" w:pos="4320"/>
                <w:tab w:val="clear" w:pos="9072"/>
              </w:tabs>
              <w:snapToGrid/>
              <w:spacing w:line="500" w:lineRule="exact"/>
              <w:jc w:val="center"/>
              <w:rPr>
                <w:spacing w:val="0"/>
              </w:rPr>
            </w:pPr>
          </w:p>
        </w:tc>
        <w:tc>
          <w:tcPr>
            <w:tcW w:w="2766" w:type="dxa"/>
          </w:tcPr>
          <w:p w:rsidR="00A37FE3" w:rsidRDefault="00A37FE3" w:rsidP="00A37FE3">
            <w:pPr>
              <w:tabs>
                <w:tab w:val="clear" w:pos="4320"/>
                <w:tab w:val="clear" w:pos="9072"/>
              </w:tabs>
              <w:snapToGrid/>
              <w:spacing w:line="500" w:lineRule="exact"/>
              <w:jc w:val="center"/>
              <w:rPr>
                <w:spacing w:val="0"/>
              </w:rPr>
            </w:pPr>
          </w:p>
        </w:tc>
      </w:tr>
    </w:tbl>
    <w:p w:rsidR="00A37FE3" w:rsidRDefault="00A37FE3" w:rsidP="00A37FE3">
      <w:pPr>
        <w:tabs>
          <w:tab w:val="clear" w:pos="4320"/>
          <w:tab w:val="clear" w:pos="9072"/>
        </w:tabs>
        <w:snapToGrid/>
        <w:spacing w:line="500" w:lineRule="exact"/>
        <w:jc w:val="center"/>
        <w:rPr>
          <w:spacing w:val="0"/>
        </w:rPr>
      </w:pPr>
    </w:p>
    <w:p w:rsidR="00CE2F7E" w:rsidRDefault="00CE2F7E" w:rsidP="00CE2F7E">
      <w:pPr>
        <w:tabs>
          <w:tab w:val="clear" w:pos="4320"/>
          <w:tab w:val="clear" w:pos="9072"/>
        </w:tabs>
        <w:snapToGrid/>
        <w:spacing w:line="500" w:lineRule="exact"/>
        <w:rPr>
          <w:spacing w:val="0"/>
        </w:rPr>
      </w:pPr>
      <w:r>
        <w:rPr>
          <w:spacing w:val="0"/>
        </w:rPr>
        <w:t>BETWEEN</w:t>
      </w:r>
    </w:p>
    <w:p w:rsidR="00CE2F7E" w:rsidRPr="00CF4959" w:rsidRDefault="00CE2F7E" w:rsidP="00A37FE3">
      <w:pPr>
        <w:tabs>
          <w:tab w:val="clear" w:pos="4320"/>
          <w:tab w:val="clear" w:pos="9072"/>
        </w:tabs>
        <w:snapToGrid/>
        <w:spacing w:line="500" w:lineRule="exact"/>
        <w:jc w:val="center"/>
        <w:rPr>
          <w:spacing w:val="0"/>
        </w:rPr>
      </w:pPr>
    </w:p>
    <w:tbl>
      <w:tblPr>
        <w:tblW w:w="9498" w:type="dxa"/>
        <w:tblInd w:w="-142" w:type="dxa"/>
        <w:tblLook w:val="04A0" w:firstRow="1" w:lastRow="0" w:firstColumn="1" w:lastColumn="0" w:noHBand="0" w:noVBand="1"/>
      </w:tblPr>
      <w:tblGrid>
        <w:gridCol w:w="1276"/>
        <w:gridCol w:w="348"/>
        <w:gridCol w:w="1353"/>
        <w:gridCol w:w="2694"/>
        <w:gridCol w:w="1417"/>
        <w:gridCol w:w="1418"/>
        <w:gridCol w:w="992"/>
      </w:tblGrid>
      <w:tr w:rsidR="00506ABC" w:rsidRPr="004C7292" w:rsidTr="002464B6">
        <w:tc>
          <w:tcPr>
            <w:tcW w:w="1276" w:type="dxa"/>
          </w:tcPr>
          <w:p w:rsidR="00506ABC" w:rsidRPr="004C7292" w:rsidRDefault="00506ABC" w:rsidP="00CF6BCB">
            <w:pPr>
              <w:snapToGrid/>
              <w:ind w:right="85"/>
              <w:rPr>
                <w:szCs w:val="28"/>
              </w:rPr>
            </w:pPr>
          </w:p>
        </w:tc>
        <w:tc>
          <w:tcPr>
            <w:tcW w:w="348" w:type="dxa"/>
          </w:tcPr>
          <w:p w:rsidR="00506ABC" w:rsidRPr="004C7292" w:rsidRDefault="00506ABC" w:rsidP="009B4C08">
            <w:pPr>
              <w:snapToGrid/>
              <w:ind w:right="84"/>
              <w:jc w:val="center"/>
              <w:rPr>
                <w:szCs w:val="28"/>
              </w:rPr>
            </w:pPr>
          </w:p>
        </w:tc>
        <w:tc>
          <w:tcPr>
            <w:tcW w:w="5464" w:type="dxa"/>
            <w:gridSpan w:val="3"/>
            <w:tcBorders>
              <w:left w:val="nil"/>
              <w:right w:val="nil"/>
            </w:tcBorders>
          </w:tcPr>
          <w:p w:rsidR="00506ABC" w:rsidRPr="00071D00" w:rsidRDefault="003554A3" w:rsidP="00524FFE">
            <w:pPr>
              <w:tabs>
                <w:tab w:val="clear" w:pos="1440"/>
                <w:tab w:val="clear" w:pos="4320"/>
              </w:tabs>
              <w:snapToGrid/>
              <w:spacing w:before="240"/>
              <w:ind w:left="-44" w:right="27" w:firstLine="44"/>
              <w:jc w:val="center"/>
              <w:rPr>
                <w:spacing w:val="0"/>
                <w:szCs w:val="28"/>
              </w:rPr>
            </w:pPr>
            <w:r w:rsidRPr="00071D00">
              <w:rPr>
                <w:spacing w:val="0"/>
                <w:szCs w:val="28"/>
                <w:lang w:val="en-US"/>
              </w:rPr>
              <w:t>YUEN OI YEE LISA</w:t>
            </w:r>
          </w:p>
        </w:tc>
        <w:tc>
          <w:tcPr>
            <w:tcW w:w="2410" w:type="dxa"/>
            <w:gridSpan w:val="2"/>
          </w:tcPr>
          <w:p w:rsidR="00506ABC" w:rsidRPr="00071D00" w:rsidRDefault="00506ABC" w:rsidP="00524FFE">
            <w:pPr>
              <w:tabs>
                <w:tab w:val="clear" w:pos="1440"/>
                <w:tab w:val="clear" w:pos="4320"/>
                <w:tab w:val="left" w:pos="596"/>
              </w:tabs>
              <w:snapToGrid/>
              <w:spacing w:before="240"/>
              <w:ind w:left="596" w:right="33"/>
              <w:jc w:val="right"/>
              <w:rPr>
                <w:spacing w:val="0"/>
                <w:szCs w:val="28"/>
              </w:rPr>
            </w:pPr>
            <w:r w:rsidRPr="00071D00">
              <w:rPr>
                <w:spacing w:val="0"/>
                <w:szCs w:val="28"/>
              </w:rPr>
              <w:t>Plaintiff</w:t>
            </w:r>
          </w:p>
        </w:tc>
      </w:tr>
      <w:tr w:rsidR="00506ABC" w:rsidRPr="004C7292" w:rsidTr="002464B6">
        <w:tc>
          <w:tcPr>
            <w:tcW w:w="1276" w:type="dxa"/>
          </w:tcPr>
          <w:p w:rsidR="00506ABC" w:rsidRPr="004C7292" w:rsidRDefault="00506ABC" w:rsidP="00CF6BCB">
            <w:pPr>
              <w:snapToGrid/>
              <w:ind w:right="85"/>
              <w:rPr>
                <w:szCs w:val="28"/>
              </w:rPr>
            </w:pPr>
          </w:p>
        </w:tc>
        <w:tc>
          <w:tcPr>
            <w:tcW w:w="348" w:type="dxa"/>
          </w:tcPr>
          <w:p w:rsidR="00506ABC" w:rsidRPr="004C7292" w:rsidRDefault="00506ABC" w:rsidP="009B4C08">
            <w:pPr>
              <w:snapToGrid/>
              <w:ind w:right="84"/>
              <w:jc w:val="center"/>
              <w:rPr>
                <w:szCs w:val="28"/>
              </w:rPr>
            </w:pPr>
          </w:p>
        </w:tc>
        <w:tc>
          <w:tcPr>
            <w:tcW w:w="5464" w:type="dxa"/>
            <w:gridSpan w:val="3"/>
            <w:tcBorders>
              <w:left w:val="nil"/>
              <w:right w:val="nil"/>
            </w:tcBorders>
          </w:tcPr>
          <w:p w:rsidR="00071D00" w:rsidRDefault="00506ABC" w:rsidP="00FD10BC">
            <w:pPr>
              <w:tabs>
                <w:tab w:val="clear" w:pos="4320"/>
              </w:tabs>
              <w:spacing w:before="240"/>
              <w:ind w:right="35"/>
              <w:jc w:val="center"/>
              <w:rPr>
                <w:spacing w:val="0"/>
                <w:szCs w:val="28"/>
              </w:rPr>
            </w:pPr>
            <w:r w:rsidRPr="00071D00">
              <w:rPr>
                <w:spacing w:val="0"/>
                <w:szCs w:val="28"/>
              </w:rPr>
              <w:t>and</w:t>
            </w:r>
          </w:p>
          <w:p w:rsidR="00FD10BC" w:rsidRPr="00071D00" w:rsidRDefault="00FD10BC" w:rsidP="00FD10BC">
            <w:pPr>
              <w:tabs>
                <w:tab w:val="clear" w:pos="4320"/>
              </w:tabs>
              <w:ind w:right="34"/>
              <w:jc w:val="center"/>
              <w:rPr>
                <w:spacing w:val="0"/>
                <w:szCs w:val="28"/>
                <w:lang w:val="en-US"/>
              </w:rPr>
            </w:pPr>
          </w:p>
        </w:tc>
        <w:tc>
          <w:tcPr>
            <w:tcW w:w="2410" w:type="dxa"/>
            <w:gridSpan w:val="2"/>
          </w:tcPr>
          <w:p w:rsidR="00506ABC" w:rsidRPr="00071D00" w:rsidRDefault="00506ABC" w:rsidP="00524FFE">
            <w:pPr>
              <w:tabs>
                <w:tab w:val="clear" w:pos="1440"/>
                <w:tab w:val="clear" w:pos="4320"/>
                <w:tab w:val="left" w:pos="596"/>
              </w:tabs>
              <w:snapToGrid/>
              <w:spacing w:before="240"/>
              <w:ind w:left="596" w:right="33"/>
              <w:jc w:val="right"/>
              <w:rPr>
                <w:spacing w:val="0"/>
                <w:szCs w:val="28"/>
              </w:rPr>
            </w:pPr>
          </w:p>
        </w:tc>
      </w:tr>
      <w:tr w:rsidR="003554A3" w:rsidRPr="004C7292" w:rsidTr="002464B6">
        <w:tc>
          <w:tcPr>
            <w:tcW w:w="1276" w:type="dxa"/>
          </w:tcPr>
          <w:p w:rsidR="003554A3" w:rsidRPr="004C7292" w:rsidRDefault="003554A3" w:rsidP="003554A3">
            <w:pPr>
              <w:snapToGrid/>
              <w:ind w:right="85"/>
              <w:rPr>
                <w:szCs w:val="28"/>
              </w:rPr>
            </w:pPr>
          </w:p>
        </w:tc>
        <w:tc>
          <w:tcPr>
            <w:tcW w:w="348" w:type="dxa"/>
          </w:tcPr>
          <w:p w:rsidR="003554A3" w:rsidRPr="004C7292" w:rsidRDefault="003554A3" w:rsidP="003554A3">
            <w:pPr>
              <w:snapToGrid/>
              <w:ind w:right="84"/>
              <w:jc w:val="center"/>
              <w:rPr>
                <w:szCs w:val="28"/>
              </w:rPr>
            </w:pPr>
          </w:p>
        </w:tc>
        <w:tc>
          <w:tcPr>
            <w:tcW w:w="5464" w:type="dxa"/>
            <w:gridSpan w:val="3"/>
            <w:tcBorders>
              <w:left w:val="nil"/>
              <w:right w:val="nil"/>
            </w:tcBorders>
          </w:tcPr>
          <w:p w:rsidR="003554A3" w:rsidRPr="00071D00" w:rsidRDefault="003554A3" w:rsidP="00FD10BC">
            <w:pPr>
              <w:tabs>
                <w:tab w:val="clear" w:pos="4320"/>
              </w:tabs>
              <w:spacing w:after="240"/>
              <w:jc w:val="center"/>
              <w:rPr>
                <w:spacing w:val="0"/>
                <w:szCs w:val="28"/>
                <w:lang w:eastAsia="zh-TW"/>
              </w:rPr>
            </w:pPr>
            <w:r w:rsidRPr="00071D00">
              <w:rPr>
                <w:spacing w:val="0"/>
                <w:szCs w:val="28"/>
                <w:lang w:eastAsia="zh-TW"/>
              </w:rPr>
              <w:t>CHAROEN SIRIVADHANABHAKDI</w:t>
            </w:r>
          </w:p>
        </w:tc>
        <w:tc>
          <w:tcPr>
            <w:tcW w:w="2410" w:type="dxa"/>
            <w:gridSpan w:val="2"/>
          </w:tcPr>
          <w:p w:rsidR="003554A3" w:rsidRPr="00071D00" w:rsidRDefault="003554A3" w:rsidP="00FD10BC">
            <w:pPr>
              <w:tabs>
                <w:tab w:val="clear" w:pos="1440"/>
                <w:tab w:val="clear" w:pos="4320"/>
                <w:tab w:val="left" w:pos="596"/>
              </w:tabs>
              <w:snapToGrid/>
              <w:spacing w:after="240"/>
              <w:ind w:left="596" w:right="33"/>
              <w:jc w:val="right"/>
              <w:rPr>
                <w:spacing w:val="0"/>
                <w:szCs w:val="28"/>
              </w:rPr>
            </w:pPr>
            <w:r w:rsidRPr="00071D00">
              <w:rPr>
                <w:spacing w:val="0"/>
                <w:szCs w:val="28"/>
              </w:rPr>
              <w:t>1</w:t>
            </w:r>
            <w:r w:rsidRPr="00071D00">
              <w:rPr>
                <w:spacing w:val="0"/>
                <w:szCs w:val="28"/>
                <w:vertAlign w:val="superscript"/>
              </w:rPr>
              <w:t>st</w:t>
            </w:r>
            <w:r w:rsidRPr="00071D00">
              <w:rPr>
                <w:spacing w:val="0"/>
                <w:szCs w:val="28"/>
              </w:rPr>
              <w:t xml:space="preserve"> Defendant</w:t>
            </w:r>
          </w:p>
        </w:tc>
      </w:tr>
      <w:tr w:rsidR="003554A3" w:rsidRPr="004C7292" w:rsidTr="002464B6">
        <w:tc>
          <w:tcPr>
            <w:tcW w:w="1276" w:type="dxa"/>
          </w:tcPr>
          <w:p w:rsidR="003554A3" w:rsidRPr="004C7292" w:rsidRDefault="003554A3" w:rsidP="003554A3">
            <w:pPr>
              <w:snapToGrid/>
              <w:ind w:right="85"/>
              <w:rPr>
                <w:szCs w:val="28"/>
              </w:rPr>
            </w:pPr>
          </w:p>
        </w:tc>
        <w:tc>
          <w:tcPr>
            <w:tcW w:w="348" w:type="dxa"/>
          </w:tcPr>
          <w:p w:rsidR="003554A3" w:rsidRPr="004C7292" w:rsidRDefault="003554A3" w:rsidP="003554A3">
            <w:pPr>
              <w:snapToGrid/>
              <w:ind w:right="84"/>
              <w:jc w:val="center"/>
              <w:rPr>
                <w:szCs w:val="28"/>
              </w:rPr>
            </w:pPr>
          </w:p>
        </w:tc>
        <w:tc>
          <w:tcPr>
            <w:tcW w:w="5464" w:type="dxa"/>
            <w:gridSpan w:val="3"/>
            <w:tcBorders>
              <w:left w:val="nil"/>
              <w:right w:val="nil"/>
            </w:tcBorders>
          </w:tcPr>
          <w:p w:rsidR="003554A3" w:rsidRPr="00071D00" w:rsidRDefault="003554A3" w:rsidP="00FD10BC">
            <w:pPr>
              <w:tabs>
                <w:tab w:val="clear" w:pos="4320"/>
              </w:tabs>
              <w:spacing w:after="240"/>
              <w:ind w:right="35"/>
              <w:jc w:val="center"/>
              <w:rPr>
                <w:bCs/>
                <w:spacing w:val="0"/>
                <w:szCs w:val="26"/>
              </w:rPr>
            </w:pPr>
            <w:r w:rsidRPr="00071D00">
              <w:rPr>
                <w:bCs/>
                <w:spacing w:val="0"/>
                <w:szCs w:val="26"/>
                <w:lang w:val="en-US"/>
              </w:rPr>
              <w:t>THAPANA SIRIVADHANABHAKDI</w:t>
            </w:r>
          </w:p>
        </w:tc>
        <w:tc>
          <w:tcPr>
            <w:tcW w:w="2410" w:type="dxa"/>
            <w:gridSpan w:val="2"/>
          </w:tcPr>
          <w:p w:rsidR="003554A3" w:rsidRPr="00071D00" w:rsidRDefault="003554A3" w:rsidP="00FD10BC">
            <w:pPr>
              <w:tabs>
                <w:tab w:val="clear" w:pos="1440"/>
                <w:tab w:val="clear" w:pos="4320"/>
                <w:tab w:val="left" w:pos="596"/>
              </w:tabs>
              <w:snapToGrid/>
              <w:spacing w:after="240"/>
              <w:ind w:left="596" w:right="33"/>
              <w:jc w:val="right"/>
              <w:rPr>
                <w:spacing w:val="0"/>
                <w:szCs w:val="28"/>
              </w:rPr>
            </w:pPr>
            <w:r w:rsidRPr="00071D00">
              <w:rPr>
                <w:spacing w:val="0"/>
                <w:szCs w:val="28"/>
              </w:rPr>
              <w:t>2</w:t>
            </w:r>
            <w:r w:rsidRPr="00071D00">
              <w:rPr>
                <w:spacing w:val="0"/>
                <w:szCs w:val="28"/>
                <w:vertAlign w:val="superscript"/>
              </w:rPr>
              <w:t>nd</w:t>
            </w:r>
            <w:r w:rsidRPr="00071D00">
              <w:rPr>
                <w:spacing w:val="0"/>
                <w:szCs w:val="28"/>
              </w:rPr>
              <w:t xml:space="preserve"> Defendant</w:t>
            </w:r>
          </w:p>
        </w:tc>
      </w:tr>
      <w:tr w:rsidR="003554A3" w:rsidRPr="004C7292" w:rsidTr="002464B6">
        <w:tc>
          <w:tcPr>
            <w:tcW w:w="1276" w:type="dxa"/>
          </w:tcPr>
          <w:p w:rsidR="003554A3" w:rsidRPr="004C7292" w:rsidRDefault="003554A3" w:rsidP="003554A3">
            <w:pPr>
              <w:snapToGrid/>
              <w:ind w:right="85"/>
              <w:rPr>
                <w:szCs w:val="28"/>
              </w:rPr>
            </w:pPr>
          </w:p>
        </w:tc>
        <w:tc>
          <w:tcPr>
            <w:tcW w:w="348" w:type="dxa"/>
          </w:tcPr>
          <w:p w:rsidR="003554A3" w:rsidRPr="004C7292" w:rsidRDefault="003554A3" w:rsidP="003554A3">
            <w:pPr>
              <w:snapToGrid/>
              <w:ind w:right="84"/>
              <w:jc w:val="center"/>
              <w:rPr>
                <w:szCs w:val="28"/>
              </w:rPr>
            </w:pPr>
          </w:p>
        </w:tc>
        <w:tc>
          <w:tcPr>
            <w:tcW w:w="5464" w:type="dxa"/>
            <w:gridSpan w:val="3"/>
            <w:tcBorders>
              <w:left w:val="nil"/>
              <w:right w:val="nil"/>
            </w:tcBorders>
          </w:tcPr>
          <w:p w:rsidR="003554A3" w:rsidRPr="00071D00" w:rsidRDefault="003554A3" w:rsidP="00FD10BC">
            <w:pPr>
              <w:tabs>
                <w:tab w:val="clear" w:pos="4320"/>
              </w:tabs>
              <w:spacing w:after="240"/>
              <w:ind w:right="35"/>
              <w:jc w:val="center"/>
              <w:rPr>
                <w:bCs/>
                <w:spacing w:val="0"/>
                <w:szCs w:val="26"/>
                <w:lang w:val="en-US"/>
              </w:rPr>
            </w:pPr>
            <w:r w:rsidRPr="00071D00">
              <w:rPr>
                <w:bCs/>
                <w:spacing w:val="0"/>
                <w:szCs w:val="26"/>
                <w:lang w:val="en-US"/>
              </w:rPr>
              <w:t>MATTHEW KICHODHAN</w:t>
            </w:r>
          </w:p>
        </w:tc>
        <w:tc>
          <w:tcPr>
            <w:tcW w:w="2410" w:type="dxa"/>
            <w:gridSpan w:val="2"/>
          </w:tcPr>
          <w:p w:rsidR="003554A3" w:rsidRPr="00071D00" w:rsidRDefault="003554A3" w:rsidP="00FD10BC">
            <w:pPr>
              <w:tabs>
                <w:tab w:val="clear" w:pos="1440"/>
                <w:tab w:val="clear" w:pos="4320"/>
                <w:tab w:val="left" w:pos="596"/>
              </w:tabs>
              <w:snapToGrid/>
              <w:spacing w:after="240"/>
              <w:ind w:left="596" w:right="33"/>
              <w:jc w:val="right"/>
              <w:rPr>
                <w:spacing w:val="0"/>
                <w:szCs w:val="28"/>
              </w:rPr>
            </w:pPr>
            <w:r w:rsidRPr="00071D00">
              <w:rPr>
                <w:spacing w:val="0"/>
                <w:szCs w:val="28"/>
              </w:rPr>
              <w:t>3</w:t>
            </w:r>
            <w:r w:rsidRPr="00071D00">
              <w:rPr>
                <w:spacing w:val="0"/>
                <w:szCs w:val="28"/>
                <w:vertAlign w:val="superscript"/>
              </w:rPr>
              <w:t>rd</w:t>
            </w:r>
            <w:r w:rsidRPr="00071D00">
              <w:rPr>
                <w:spacing w:val="0"/>
                <w:szCs w:val="28"/>
              </w:rPr>
              <w:t xml:space="preserve"> Defendant</w:t>
            </w:r>
          </w:p>
        </w:tc>
      </w:tr>
      <w:tr w:rsidR="003554A3" w:rsidRPr="004C7292" w:rsidTr="002464B6">
        <w:tc>
          <w:tcPr>
            <w:tcW w:w="1276" w:type="dxa"/>
          </w:tcPr>
          <w:p w:rsidR="003554A3" w:rsidRPr="004C7292" w:rsidRDefault="003554A3" w:rsidP="003554A3">
            <w:pPr>
              <w:snapToGrid/>
              <w:ind w:right="85"/>
              <w:rPr>
                <w:szCs w:val="28"/>
              </w:rPr>
            </w:pPr>
          </w:p>
        </w:tc>
        <w:tc>
          <w:tcPr>
            <w:tcW w:w="348" w:type="dxa"/>
          </w:tcPr>
          <w:p w:rsidR="003554A3" w:rsidRPr="004C7292" w:rsidRDefault="003554A3" w:rsidP="003554A3">
            <w:pPr>
              <w:snapToGrid/>
              <w:ind w:right="84"/>
              <w:jc w:val="center"/>
              <w:rPr>
                <w:szCs w:val="28"/>
              </w:rPr>
            </w:pPr>
          </w:p>
        </w:tc>
        <w:tc>
          <w:tcPr>
            <w:tcW w:w="5464" w:type="dxa"/>
            <w:gridSpan w:val="3"/>
            <w:tcBorders>
              <w:left w:val="nil"/>
              <w:right w:val="nil"/>
            </w:tcBorders>
          </w:tcPr>
          <w:p w:rsidR="003554A3" w:rsidRPr="00071D00" w:rsidRDefault="001E4DDA" w:rsidP="00FD10BC">
            <w:pPr>
              <w:tabs>
                <w:tab w:val="clear" w:pos="4320"/>
              </w:tabs>
              <w:spacing w:after="240"/>
              <w:ind w:right="35"/>
              <w:jc w:val="center"/>
              <w:rPr>
                <w:bCs/>
                <w:spacing w:val="0"/>
                <w:szCs w:val="26"/>
                <w:lang w:val="en-US"/>
              </w:rPr>
            </w:pPr>
            <w:r w:rsidRPr="00071D00">
              <w:rPr>
                <w:spacing w:val="0"/>
                <w:szCs w:val="28"/>
                <w:lang w:eastAsia="zh-TW"/>
              </w:rPr>
              <w:t>MICHAEL CHYE</w:t>
            </w:r>
          </w:p>
        </w:tc>
        <w:tc>
          <w:tcPr>
            <w:tcW w:w="2410" w:type="dxa"/>
            <w:gridSpan w:val="2"/>
          </w:tcPr>
          <w:p w:rsidR="003554A3" w:rsidRPr="00071D00" w:rsidRDefault="003554A3" w:rsidP="00FD10BC">
            <w:pPr>
              <w:tabs>
                <w:tab w:val="clear" w:pos="1440"/>
                <w:tab w:val="clear" w:pos="4320"/>
                <w:tab w:val="left" w:pos="596"/>
              </w:tabs>
              <w:snapToGrid/>
              <w:spacing w:after="240"/>
              <w:ind w:left="596" w:right="33"/>
              <w:jc w:val="right"/>
              <w:rPr>
                <w:spacing w:val="0"/>
                <w:szCs w:val="28"/>
              </w:rPr>
            </w:pPr>
            <w:r w:rsidRPr="00071D00">
              <w:rPr>
                <w:spacing w:val="0"/>
                <w:szCs w:val="28"/>
              </w:rPr>
              <w:t>4</w:t>
            </w:r>
            <w:r w:rsidRPr="00071D00">
              <w:rPr>
                <w:spacing w:val="0"/>
                <w:szCs w:val="28"/>
                <w:vertAlign w:val="superscript"/>
              </w:rPr>
              <w:t>th</w:t>
            </w:r>
            <w:r w:rsidRPr="00071D00">
              <w:rPr>
                <w:spacing w:val="0"/>
                <w:szCs w:val="28"/>
              </w:rPr>
              <w:t xml:space="preserve"> Defendant</w:t>
            </w:r>
          </w:p>
        </w:tc>
      </w:tr>
      <w:tr w:rsidR="001E4DDA" w:rsidRPr="004C7292" w:rsidTr="002464B6">
        <w:tc>
          <w:tcPr>
            <w:tcW w:w="1276" w:type="dxa"/>
          </w:tcPr>
          <w:p w:rsidR="001E4DDA" w:rsidRPr="004C7292" w:rsidRDefault="001E4DDA" w:rsidP="001E4DDA">
            <w:pPr>
              <w:snapToGrid/>
              <w:ind w:right="85"/>
              <w:rPr>
                <w:szCs w:val="28"/>
              </w:rPr>
            </w:pPr>
          </w:p>
        </w:tc>
        <w:tc>
          <w:tcPr>
            <w:tcW w:w="348" w:type="dxa"/>
          </w:tcPr>
          <w:p w:rsidR="001E4DDA" w:rsidRPr="004C7292" w:rsidRDefault="001E4DDA" w:rsidP="001E4DDA">
            <w:pPr>
              <w:snapToGrid/>
              <w:ind w:right="84"/>
              <w:jc w:val="center"/>
              <w:rPr>
                <w:szCs w:val="28"/>
              </w:rPr>
            </w:pPr>
          </w:p>
        </w:tc>
        <w:tc>
          <w:tcPr>
            <w:tcW w:w="5464" w:type="dxa"/>
            <w:gridSpan w:val="3"/>
            <w:tcBorders>
              <w:left w:val="nil"/>
              <w:right w:val="nil"/>
            </w:tcBorders>
          </w:tcPr>
          <w:p w:rsidR="001E4DDA" w:rsidRPr="00071D00" w:rsidRDefault="001E4DDA" w:rsidP="00FD10BC">
            <w:pPr>
              <w:tabs>
                <w:tab w:val="clear" w:pos="4320"/>
              </w:tabs>
              <w:spacing w:after="240"/>
              <w:jc w:val="center"/>
              <w:rPr>
                <w:spacing w:val="0"/>
                <w:szCs w:val="28"/>
                <w:lang w:eastAsia="zh-TW"/>
              </w:rPr>
            </w:pPr>
            <w:r w:rsidRPr="00071D00">
              <w:rPr>
                <w:spacing w:val="0"/>
                <w:szCs w:val="28"/>
                <w:lang w:eastAsia="zh-TW"/>
              </w:rPr>
              <w:t>LEE MAN HONG ANDY</w:t>
            </w:r>
          </w:p>
        </w:tc>
        <w:tc>
          <w:tcPr>
            <w:tcW w:w="2410" w:type="dxa"/>
            <w:gridSpan w:val="2"/>
          </w:tcPr>
          <w:p w:rsidR="001E4DDA" w:rsidRPr="00071D00" w:rsidRDefault="001E4DDA" w:rsidP="00FD10BC">
            <w:pPr>
              <w:tabs>
                <w:tab w:val="clear" w:pos="1440"/>
                <w:tab w:val="clear" w:pos="4320"/>
                <w:tab w:val="left" w:pos="596"/>
              </w:tabs>
              <w:snapToGrid/>
              <w:spacing w:after="240"/>
              <w:ind w:left="596" w:right="33"/>
              <w:jc w:val="right"/>
              <w:rPr>
                <w:spacing w:val="0"/>
                <w:szCs w:val="28"/>
              </w:rPr>
            </w:pPr>
            <w:r w:rsidRPr="00071D00">
              <w:rPr>
                <w:spacing w:val="0"/>
                <w:szCs w:val="28"/>
              </w:rPr>
              <w:t>5</w:t>
            </w:r>
            <w:r w:rsidRPr="00071D00">
              <w:rPr>
                <w:spacing w:val="0"/>
                <w:szCs w:val="28"/>
                <w:vertAlign w:val="superscript"/>
              </w:rPr>
              <w:t>th</w:t>
            </w:r>
            <w:r w:rsidRPr="00071D00">
              <w:rPr>
                <w:spacing w:val="0"/>
                <w:szCs w:val="28"/>
              </w:rPr>
              <w:t xml:space="preserve"> Defendant</w:t>
            </w:r>
          </w:p>
        </w:tc>
      </w:tr>
      <w:tr w:rsidR="001E4DDA" w:rsidRPr="004C7292" w:rsidTr="002464B6">
        <w:tc>
          <w:tcPr>
            <w:tcW w:w="1276" w:type="dxa"/>
          </w:tcPr>
          <w:p w:rsidR="001E4DDA" w:rsidRPr="004C7292" w:rsidRDefault="001E4DDA" w:rsidP="001E4DDA">
            <w:pPr>
              <w:snapToGrid/>
              <w:ind w:right="85"/>
              <w:rPr>
                <w:szCs w:val="28"/>
              </w:rPr>
            </w:pPr>
          </w:p>
        </w:tc>
        <w:tc>
          <w:tcPr>
            <w:tcW w:w="348" w:type="dxa"/>
          </w:tcPr>
          <w:p w:rsidR="001E4DDA" w:rsidRPr="004C7292" w:rsidRDefault="001E4DDA" w:rsidP="001E4DDA">
            <w:pPr>
              <w:snapToGrid/>
              <w:ind w:right="84"/>
              <w:jc w:val="center"/>
              <w:rPr>
                <w:szCs w:val="28"/>
              </w:rPr>
            </w:pPr>
          </w:p>
        </w:tc>
        <w:tc>
          <w:tcPr>
            <w:tcW w:w="5464" w:type="dxa"/>
            <w:gridSpan w:val="3"/>
            <w:tcBorders>
              <w:left w:val="nil"/>
              <w:right w:val="nil"/>
            </w:tcBorders>
          </w:tcPr>
          <w:p w:rsidR="00524FFE" w:rsidRDefault="001E4DDA" w:rsidP="00FD10BC">
            <w:pPr>
              <w:tabs>
                <w:tab w:val="clear" w:pos="4320"/>
              </w:tabs>
              <w:jc w:val="center"/>
              <w:rPr>
                <w:spacing w:val="0"/>
                <w:szCs w:val="28"/>
                <w:lang w:eastAsia="zh-TW"/>
              </w:rPr>
            </w:pPr>
            <w:r w:rsidRPr="00071D00">
              <w:rPr>
                <w:spacing w:val="0"/>
                <w:szCs w:val="28"/>
                <w:lang w:eastAsia="zh-TW"/>
              </w:rPr>
              <w:t>THAI BEVERAGE PUBLIC</w:t>
            </w:r>
          </w:p>
          <w:p w:rsidR="001E4DDA" w:rsidRPr="00071D00" w:rsidRDefault="001E4DDA" w:rsidP="00FD10BC">
            <w:pPr>
              <w:tabs>
                <w:tab w:val="clear" w:pos="4320"/>
              </w:tabs>
              <w:spacing w:after="240"/>
              <w:jc w:val="center"/>
              <w:rPr>
                <w:spacing w:val="0"/>
                <w:szCs w:val="28"/>
                <w:lang w:eastAsia="zh-TW"/>
              </w:rPr>
            </w:pPr>
            <w:r w:rsidRPr="00071D00">
              <w:rPr>
                <w:spacing w:val="0"/>
                <w:szCs w:val="28"/>
                <w:lang w:eastAsia="zh-TW"/>
              </w:rPr>
              <w:t>COMPANY LIMITED</w:t>
            </w:r>
          </w:p>
        </w:tc>
        <w:tc>
          <w:tcPr>
            <w:tcW w:w="2410" w:type="dxa"/>
            <w:gridSpan w:val="2"/>
          </w:tcPr>
          <w:p w:rsidR="001E4DDA" w:rsidRPr="00071D00" w:rsidRDefault="001E4DDA" w:rsidP="00FD10BC">
            <w:pPr>
              <w:tabs>
                <w:tab w:val="clear" w:pos="1440"/>
                <w:tab w:val="clear" w:pos="4320"/>
                <w:tab w:val="left" w:pos="596"/>
              </w:tabs>
              <w:snapToGrid/>
              <w:spacing w:after="240"/>
              <w:ind w:left="596" w:right="33"/>
              <w:jc w:val="right"/>
              <w:rPr>
                <w:spacing w:val="0"/>
                <w:szCs w:val="28"/>
              </w:rPr>
            </w:pPr>
            <w:r w:rsidRPr="00071D00">
              <w:rPr>
                <w:spacing w:val="0"/>
                <w:szCs w:val="28"/>
              </w:rPr>
              <w:t>6</w:t>
            </w:r>
            <w:r w:rsidRPr="00071D00">
              <w:rPr>
                <w:spacing w:val="0"/>
                <w:szCs w:val="28"/>
                <w:vertAlign w:val="superscript"/>
              </w:rPr>
              <w:t>th</w:t>
            </w:r>
            <w:r w:rsidRPr="00071D00">
              <w:rPr>
                <w:spacing w:val="0"/>
                <w:szCs w:val="28"/>
              </w:rPr>
              <w:t xml:space="preserve"> Defendant</w:t>
            </w:r>
          </w:p>
        </w:tc>
      </w:tr>
      <w:tr w:rsidR="001E4DDA" w:rsidRPr="004C7292" w:rsidTr="002464B6">
        <w:tc>
          <w:tcPr>
            <w:tcW w:w="1276" w:type="dxa"/>
          </w:tcPr>
          <w:p w:rsidR="001E4DDA" w:rsidRPr="004C7292" w:rsidRDefault="001E4DDA" w:rsidP="001E4DDA">
            <w:pPr>
              <w:snapToGrid/>
              <w:ind w:right="85"/>
              <w:rPr>
                <w:szCs w:val="28"/>
              </w:rPr>
            </w:pPr>
          </w:p>
        </w:tc>
        <w:tc>
          <w:tcPr>
            <w:tcW w:w="348" w:type="dxa"/>
          </w:tcPr>
          <w:p w:rsidR="001E4DDA" w:rsidRPr="004C7292" w:rsidRDefault="001E4DDA" w:rsidP="001E4DDA">
            <w:pPr>
              <w:snapToGrid/>
              <w:ind w:right="84"/>
              <w:jc w:val="center"/>
              <w:rPr>
                <w:szCs w:val="28"/>
              </w:rPr>
            </w:pPr>
          </w:p>
        </w:tc>
        <w:tc>
          <w:tcPr>
            <w:tcW w:w="5464" w:type="dxa"/>
            <w:gridSpan w:val="3"/>
            <w:tcBorders>
              <w:left w:val="nil"/>
              <w:right w:val="nil"/>
            </w:tcBorders>
          </w:tcPr>
          <w:p w:rsidR="001E4DDA" w:rsidRPr="00071D00" w:rsidRDefault="001E4DDA" w:rsidP="00FD10BC">
            <w:pPr>
              <w:tabs>
                <w:tab w:val="clear" w:pos="4320"/>
              </w:tabs>
              <w:spacing w:after="240"/>
              <w:jc w:val="center"/>
              <w:rPr>
                <w:spacing w:val="0"/>
                <w:szCs w:val="28"/>
                <w:lang w:eastAsia="zh-TW"/>
              </w:rPr>
            </w:pPr>
            <w:r w:rsidRPr="00071D00">
              <w:rPr>
                <w:spacing w:val="0"/>
                <w:szCs w:val="28"/>
                <w:lang w:val="en-US" w:eastAsia="zh-TW"/>
              </w:rPr>
              <w:t>INTERNATIONAL BEVERAGE HOLDINGS LIMITED</w:t>
            </w:r>
          </w:p>
        </w:tc>
        <w:tc>
          <w:tcPr>
            <w:tcW w:w="2410" w:type="dxa"/>
            <w:gridSpan w:val="2"/>
          </w:tcPr>
          <w:p w:rsidR="001E4DDA" w:rsidRPr="00071D00" w:rsidRDefault="001E4DDA" w:rsidP="00FD10BC">
            <w:pPr>
              <w:tabs>
                <w:tab w:val="clear" w:pos="1440"/>
                <w:tab w:val="clear" w:pos="4320"/>
                <w:tab w:val="left" w:pos="596"/>
              </w:tabs>
              <w:snapToGrid/>
              <w:spacing w:after="240"/>
              <w:ind w:left="596" w:right="33"/>
              <w:jc w:val="right"/>
              <w:rPr>
                <w:spacing w:val="0"/>
                <w:szCs w:val="28"/>
              </w:rPr>
            </w:pPr>
            <w:r w:rsidRPr="00071D00">
              <w:rPr>
                <w:spacing w:val="0"/>
                <w:szCs w:val="28"/>
              </w:rPr>
              <w:t>7</w:t>
            </w:r>
            <w:r w:rsidRPr="00071D00">
              <w:rPr>
                <w:spacing w:val="0"/>
                <w:szCs w:val="28"/>
                <w:vertAlign w:val="superscript"/>
              </w:rPr>
              <w:t>th</w:t>
            </w:r>
            <w:r w:rsidRPr="00071D00">
              <w:rPr>
                <w:spacing w:val="0"/>
                <w:szCs w:val="28"/>
              </w:rPr>
              <w:t xml:space="preserve"> Defendant</w:t>
            </w:r>
          </w:p>
        </w:tc>
      </w:tr>
      <w:tr w:rsidR="001E4DDA" w:rsidRPr="004C7292" w:rsidTr="002464B6">
        <w:trPr>
          <w:trHeight w:val="1021"/>
        </w:trPr>
        <w:tc>
          <w:tcPr>
            <w:tcW w:w="1276" w:type="dxa"/>
          </w:tcPr>
          <w:p w:rsidR="001E4DDA" w:rsidRPr="004C7292" w:rsidRDefault="001E4DDA" w:rsidP="001E4DDA">
            <w:pPr>
              <w:snapToGrid/>
              <w:ind w:right="85"/>
              <w:rPr>
                <w:szCs w:val="28"/>
              </w:rPr>
            </w:pPr>
          </w:p>
        </w:tc>
        <w:tc>
          <w:tcPr>
            <w:tcW w:w="348" w:type="dxa"/>
          </w:tcPr>
          <w:p w:rsidR="001E4DDA" w:rsidRPr="004C7292" w:rsidRDefault="001E4DDA" w:rsidP="001E4DDA">
            <w:pPr>
              <w:snapToGrid/>
              <w:ind w:right="84"/>
              <w:jc w:val="center"/>
              <w:rPr>
                <w:szCs w:val="28"/>
              </w:rPr>
            </w:pPr>
          </w:p>
        </w:tc>
        <w:tc>
          <w:tcPr>
            <w:tcW w:w="5464" w:type="dxa"/>
            <w:gridSpan w:val="3"/>
            <w:tcBorders>
              <w:left w:val="nil"/>
              <w:right w:val="nil"/>
            </w:tcBorders>
          </w:tcPr>
          <w:p w:rsidR="001E4DDA" w:rsidRPr="00071D00" w:rsidRDefault="001E4DDA" w:rsidP="00FD10BC">
            <w:pPr>
              <w:tabs>
                <w:tab w:val="clear" w:pos="4320"/>
              </w:tabs>
              <w:ind w:right="34"/>
              <w:jc w:val="center"/>
              <w:rPr>
                <w:bCs/>
                <w:spacing w:val="0"/>
                <w:szCs w:val="26"/>
                <w:lang w:val="en-US"/>
              </w:rPr>
            </w:pPr>
            <w:r w:rsidRPr="00071D00">
              <w:rPr>
                <w:bCs/>
                <w:spacing w:val="0"/>
                <w:szCs w:val="26"/>
                <w:lang w:val="en-US"/>
              </w:rPr>
              <w:t>BEST</w:t>
            </w:r>
            <w:r w:rsidRPr="00071D00">
              <w:rPr>
                <w:rFonts w:hint="eastAsia"/>
                <w:bCs/>
                <w:spacing w:val="0"/>
                <w:szCs w:val="26"/>
                <w:lang w:val="en-US"/>
              </w:rPr>
              <w:t xml:space="preserve"> </w:t>
            </w:r>
            <w:r w:rsidRPr="00071D00">
              <w:rPr>
                <w:bCs/>
                <w:spacing w:val="0"/>
                <w:szCs w:val="26"/>
                <w:lang w:val="en-US"/>
              </w:rPr>
              <w:t>SPIRITS COMPANY LIMITED</w:t>
            </w:r>
          </w:p>
        </w:tc>
        <w:tc>
          <w:tcPr>
            <w:tcW w:w="2410" w:type="dxa"/>
            <w:gridSpan w:val="2"/>
          </w:tcPr>
          <w:p w:rsidR="001E4DDA" w:rsidRPr="00071D00" w:rsidRDefault="001E4DDA" w:rsidP="002464B6">
            <w:pPr>
              <w:tabs>
                <w:tab w:val="clear" w:pos="1440"/>
                <w:tab w:val="clear" w:pos="4320"/>
                <w:tab w:val="left" w:pos="596"/>
              </w:tabs>
              <w:snapToGrid/>
              <w:ind w:left="595" w:right="34"/>
              <w:jc w:val="right"/>
              <w:rPr>
                <w:spacing w:val="0"/>
                <w:szCs w:val="28"/>
              </w:rPr>
            </w:pPr>
            <w:r w:rsidRPr="00071D00">
              <w:rPr>
                <w:spacing w:val="0"/>
                <w:szCs w:val="28"/>
              </w:rPr>
              <w:t>8</w:t>
            </w:r>
            <w:r w:rsidRPr="00071D00">
              <w:rPr>
                <w:spacing w:val="0"/>
                <w:szCs w:val="28"/>
                <w:vertAlign w:val="superscript"/>
              </w:rPr>
              <w:t>th</w:t>
            </w:r>
            <w:r w:rsidRPr="00071D00">
              <w:rPr>
                <w:spacing w:val="0"/>
                <w:szCs w:val="28"/>
              </w:rPr>
              <w:t xml:space="preserve"> Defendant</w:t>
            </w:r>
          </w:p>
        </w:tc>
      </w:tr>
      <w:tr w:rsidR="002464B6" w:rsidRPr="004C7292" w:rsidTr="002464B6">
        <w:trPr>
          <w:gridAfter w:val="1"/>
          <w:wAfter w:w="992" w:type="dxa"/>
        </w:trPr>
        <w:tc>
          <w:tcPr>
            <w:tcW w:w="1276" w:type="dxa"/>
          </w:tcPr>
          <w:p w:rsidR="002464B6" w:rsidRPr="004C7292" w:rsidRDefault="002464B6" w:rsidP="001E4DDA">
            <w:pPr>
              <w:snapToGrid/>
              <w:ind w:right="85"/>
              <w:rPr>
                <w:szCs w:val="28"/>
              </w:rPr>
            </w:pPr>
          </w:p>
        </w:tc>
        <w:tc>
          <w:tcPr>
            <w:tcW w:w="1701" w:type="dxa"/>
            <w:gridSpan w:val="2"/>
          </w:tcPr>
          <w:p w:rsidR="002464B6" w:rsidRPr="004C7292" w:rsidRDefault="002464B6" w:rsidP="001E4DDA">
            <w:pPr>
              <w:snapToGrid/>
              <w:ind w:right="84"/>
              <w:jc w:val="center"/>
              <w:rPr>
                <w:szCs w:val="28"/>
              </w:rPr>
            </w:pPr>
          </w:p>
        </w:tc>
        <w:tc>
          <w:tcPr>
            <w:tcW w:w="2694" w:type="dxa"/>
            <w:tcBorders>
              <w:top w:val="single" w:sz="4" w:space="0" w:color="auto"/>
              <w:left w:val="nil"/>
              <w:right w:val="nil"/>
            </w:tcBorders>
          </w:tcPr>
          <w:p w:rsidR="002464B6" w:rsidRPr="003554A3" w:rsidRDefault="002464B6" w:rsidP="001E4DDA">
            <w:pPr>
              <w:spacing w:before="240"/>
              <w:ind w:right="35"/>
              <w:jc w:val="center"/>
              <w:rPr>
                <w:bCs/>
                <w:szCs w:val="26"/>
                <w:lang w:val="en-US"/>
              </w:rPr>
            </w:pPr>
          </w:p>
        </w:tc>
        <w:tc>
          <w:tcPr>
            <w:tcW w:w="2835" w:type="dxa"/>
            <w:gridSpan w:val="2"/>
          </w:tcPr>
          <w:p w:rsidR="002464B6" w:rsidRDefault="002464B6" w:rsidP="001E4DDA">
            <w:pPr>
              <w:tabs>
                <w:tab w:val="clear" w:pos="1440"/>
                <w:tab w:val="clear" w:pos="4320"/>
                <w:tab w:val="left" w:pos="596"/>
              </w:tabs>
              <w:snapToGrid/>
              <w:spacing w:before="240"/>
              <w:ind w:left="596" w:right="33"/>
              <w:rPr>
                <w:szCs w:val="28"/>
              </w:rPr>
            </w:pPr>
          </w:p>
        </w:tc>
      </w:tr>
    </w:tbl>
    <w:p w:rsidR="00A37FE3" w:rsidRPr="00CF4959" w:rsidRDefault="00A37FE3" w:rsidP="00A37FE3">
      <w:pPr>
        <w:tabs>
          <w:tab w:val="clear" w:pos="4320"/>
          <w:tab w:val="clear" w:pos="9072"/>
        </w:tabs>
        <w:snapToGrid/>
        <w:spacing w:line="500" w:lineRule="exact"/>
        <w:jc w:val="center"/>
        <w:rPr>
          <w:spacing w:val="0"/>
        </w:rPr>
      </w:pPr>
    </w:p>
    <w:p w:rsidR="00F52D85" w:rsidRPr="004C7292" w:rsidRDefault="00F52D85" w:rsidP="00E57E4D"/>
    <w:p w:rsidR="00E57E4D" w:rsidRPr="004C7292" w:rsidRDefault="00E57E4D" w:rsidP="00F52D85">
      <w:pPr>
        <w:tabs>
          <w:tab w:val="clear" w:pos="1440"/>
          <w:tab w:val="clear" w:pos="4320"/>
          <w:tab w:val="clear" w:pos="9072"/>
        </w:tabs>
        <w:snapToGrid/>
        <w:spacing w:before="240" w:after="360"/>
        <w:ind w:right="-469"/>
        <w:jc w:val="both"/>
      </w:pPr>
      <w:proofErr w:type="gramStart"/>
      <w:r w:rsidRPr="004C7292">
        <w:rPr>
          <w:rFonts w:hint="eastAsia"/>
        </w:rPr>
        <w:t>Before :</w:t>
      </w:r>
      <w:proofErr w:type="gramEnd"/>
      <w:r w:rsidRPr="004C7292">
        <w:rPr>
          <w:rFonts w:hint="eastAsia"/>
        </w:rPr>
        <w:t xml:space="preserve"> Hon </w:t>
      </w:r>
      <w:r w:rsidR="003316FB">
        <w:t>Cheung</w:t>
      </w:r>
      <w:r w:rsidR="001F7FB4">
        <w:t xml:space="preserve"> and G Lam J</w:t>
      </w:r>
      <w:r w:rsidR="003316FB">
        <w:t>JA</w:t>
      </w:r>
      <w:r w:rsidRPr="004C7292">
        <w:rPr>
          <w:snapToGrid/>
          <w:szCs w:val="20"/>
        </w:rPr>
        <w:t xml:space="preserve"> </w:t>
      </w:r>
      <w:r w:rsidRPr="004C7292">
        <w:t>in Court</w:t>
      </w:r>
    </w:p>
    <w:p w:rsidR="001F5E76" w:rsidRPr="004C7292" w:rsidRDefault="00E57E4D" w:rsidP="00A37FE3">
      <w:pPr>
        <w:tabs>
          <w:tab w:val="clear" w:pos="4320"/>
          <w:tab w:val="clear" w:pos="9072"/>
        </w:tabs>
        <w:spacing w:before="240" w:after="360"/>
        <w:rPr>
          <w:kern w:val="28"/>
        </w:rPr>
      </w:pPr>
      <w:r w:rsidRPr="004C7292">
        <w:rPr>
          <w:kern w:val="28"/>
        </w:rPr>
        <w:t xml:space="preserve">Date of </w:t>
      </w:r>
      <w:proofErr w:type="gramStart"/>
      <w:r w:rsidR="001F7FB4">
        <w:rPr>
          <w:kern w:val="28"/>
        </w:rPr>
        <w:t>Decision</w:t>
      </w:r>
      <w:r w:rsidRPr="004C7292">
        <w:rPr>
          <w:rFonts w:hint="eastAsia"/>
          <w:kern w:val="28"/>
        </w:rPr>
        <w:t xml:space="preserve"> </w:t>
      </w:r>
      <w:r w:rsidRPr="004C7292">
        <w:rPr>
          <w:kern w:val="28"/>
        </w:rPr>
        <w:t>:</w:t>
      </w:r>
      <w:proofErr w:type="gramEnd"/>
      <w:r w:rsidR="00016B83">
        <w:rPr>
          <w:kern w:val="28"/>
        </w:rPr>
        <w:t xml:space="preserve"> 28</w:t>
      </w:r>
      <w:r w:rsidR="001F7FB4">
        <w:rPr>
          <w:kern w:val="28"/>
        </w:rPr>
        <w:t xml:space="preserve"> June </w:t>
      </w:r>
      <w:r w:rsidR="005C1D47" w:rsidRPr="004C7292">
        <w:rPr>
          <w:kern w:val="28"/>
        </w:rPr>
        <w:t>202</w:t>
      </w:r>
      <w:r w:rsidR="00DC45C0">
        <w:rPr>
          <w:kern w:val="28"/>
        </w:rPr>
        <w:t>3</w:t>
      </w:r>
    </w:p>
    <w:p w:rsidR="00E57E4D" w:rsidRPr="004C7292" w:rsidRDefault="00E57E4D" w:rsidP="00F52D85">
      <w:pPr>
        <w:tabs>
          <w:tab w:val="clear" w:pos="4320"/>
          <w:tab w:val="clear" w:pos="9072"/>
        </w:tabs>
        <w:spacing w:before="360" w:line="480" w:lineRule="auto"/>
        <w:rPr>
          <w:kern w:val="28"/>
        </w:rPr>
      </w:pPr>
    </w:p>
    <w:tbl>
      <w:tblPr>
        <w:tblW w:w="8210" w:type="dxa"/>
        <w:tblLayout w:type="fixed"/>
        <w:tblLook w:val="0000" w:firstRow="0" w:lastRow="0" w:firstColumn="0" w:lastColumn="0" w:noHBand="0" w:noVBand="0"/>
      </w:tblPr>
      <w:tblGrid>
        <w:gridCol w:w="2977"/>
        <w:gridCol w:w="2694"/>
        <w:gridCol w:w="2539"/>
      </w:tblGrid>
      <w:tr w:rsidR="00E57E4D" w:rsidRPr="004C7292" w:rsidTr="001F5E76">
        <w:tc>
          <w:tcPr>
            <w:tcW w:w="2977" w:type="dxa"/>
          </w:tcPr>
          <w:p w:rsidR="00E57E4D" w:rsidRPr="004C7292" w:rsidRDefault="00E57E4D" w:rsidP="001F5E76">
            <w:pPr>
              <w:spacing w:line="160" w:lineRule="exact"/>
              <w:rPr>
                <w:szCs w:val="28"/>
              </w:rPr>
            </w:pPr>
            <w:r w:rsidRPr="004C7292">
              <w:br w:type="page"/>
            </w:r>
          </w:p>
        </w:tc>
        <w:tc>
          <w:tcPr>
            <w:tcW w:w="2694" w:type="dxa"/>
            <w:tcBorders>
              <w:top w:val="single" w:sz="4" w:space="0" w:color="auto"/>
            </w:tcBorders>
          </w:tcPr>
          <w:p w:rsidR="00E57E4D" w:rsidRPr="004C7292" w:rsidRDefault="00E57E4D" w:rsidP="001F5E76">
            <w:pPr>
              <w:pStyle w:val="Heading1"/>
              <w:spacing w:line="160" w:lineRule="exact"/>
              <w:jc w:val="both"/>
              <w:rPr>
                <w:i w:val="0"/>
                <w:szCs w:val="28"/>
              </w:rPr>
            </w:pPr>
          </w:p>
        </w:tc>
        <w:tc>
          <w:tcPr>
            <w:tcW w:w="2539" w:type="dxa"/>
          </w:tcPr>
          <w:p w:rsidR="00E57E4D" w:rsidRPr="004C7292" w:rsidRDefault="00E57E4D" w:rsidP="001F5E76">
            <w:pPr>
              <w:spacing w:line="160" w:lineRule="exact"/>
              <w:rPr>
                <w:szCs w:val="28"/>
              </w:rPr>
            </w:pPr>
          </w:p>
        </w:tc>
      </w:tr>
      <w:tr w:rsidR="00E57E4D" w:rsidRPr="004C7292" w:rsidTr="001F5E76">
        <w:tc>
          <w:tcPr>
            <w:tcW w:w="2977" w:type="dxa"/>
          </w:tcPr>
          <w:p w:rsidR="00E57E4D" w:rsidRPr="004C7292" w:rsidRDefault="00E57E4D" w:rsidP="001F5E76">
            <w:pPr>
              <w:rPr>
                <w:szCs w:val="28"/>
              </w:rPr>
            </w:pPr>
          </w:p>
        </w:tc>
        <w:tc>
          <w:tcPr>
            <w:tcW w:w="2694" w:type="dxa"/>
          </w:tcPr>
          <w:p w:rsidR="00E57E4D" w:rsidRPr="004C7292" w:rsidRDefault="001F7FB4" w:rsidP="001F7FB4">
            <w:pPr>
              <w:pStyle w:val="Heading1"/>
              <w:tabs>
                <w:tab w:val="clear" w:pos="4320"/>
              </w:tabs>
              <w:spacing w:line="360" w:lineRule="exact"/>
              <w:jc w:val="center"/>
              <w:rPr>
                <w:i w:val="0"/>
                <w:iCs w:val="0"/>
                <w:szCs w:val="28"/>
              </w:rPr>
            </w:pPr>
            <w:r>
              <w:rPr>
                <w:i w:val="0"/>
                <w:iCs w:val="0"/>
                <w:szCs w:val="28"/>
              </w:rPr>
              <w:t>D E C I S I O N</w:t>
            </w:r>
          </w:p>
        </w:tc>
        <w:tc>
          <w:tcPr>
            <w:tcW w:w="2539" w:type="dxa"/>
          </w:tcPr>
          <w:p w:rsidR="00E57E4D" w:rsidRPr="004C7292" w:rsidRDefault="00E57E4D" w:rsidP="001F5E76">
            <w:pPr>
              <w:rPr>
                <w:szCs w:val="28"/>
              </w:rPr>
            </w:pPr>
          </w:p>
        </w:tc>
      </w:tr>
      <w:tr w:rsidR="00E57E4D" w:rsidRPr="004C7292" w:rsidTr="001F5E76">
        <w:trPr>
          <w:trHeight w:val="85"/>
        </w:trPr>
        <w:tc>
          <w:tcPr>
            <w:tcW w:w="2977" w:type="dxa"/>
          </w:tcPr>
          <w:p w:rsidR="00E57E4D" w:rsidRPr="004C7292" w:rsidRDefault="00E57E4D" w:rsidP="001F5E76">
            <w:pPr>
              <w:spacing w:line="160" w:lineRule="exact"/>
              <w:rPr>
                <w:szCs w:val="28"/>
              </w:rPr>
            </w:pPr>
          </w:p>
        </w:tc>
        <w:tc>
          <w:tcPr>
            <w:tcW w:w="2694" w:type="dxa"/>
            <w:tcBorders>
              <w:bottom w:val="single" w:sz="4" w:space="0" w:color="auto"/>
            </w:tcBorders>
          </w:tcPr>
          <w:p w:rsidR="00E57E4D" w:rsidRPr="004C7292" w:rsidRDefault="00E57E4D" w:rsidP="001F5E76">
            <w:pPr>
              <w:pStyle w:val="Heading1"/>
              <w:spacing w:line="220" w:lineRule="exact"/>
              <w:jc w:val="both"/>
              <w:rPr>
                <w:i w:val="0"/>
                <w:szCs w:val="28"/>
              </w:rPr>
            </w:pPr>
          </w:p>
        </w:tc>
        <w:tc>
          <w:tcPr>
            <w:tcW w:w="2539" w:type="dxa"/>
          </w:tcPr>
          <w:p w:rsidR="00E57E4D" w:rsidRPr="004C7292" w:rsidRDefault="00E57E4D" w:rsidP="001F5E76">
            <w:pPr>
              <w:spacing w:line="160" w:lineRule="exact"/>
              <w:rPr>
                <w:szCs w:val="28"/>
              </w:rPr>
            </w:pPr>
          </w:p>
        </w:tc>
      </w:tr>
    </w:tbl>
    <w:p w:rsidR="00E57E4D" w:rsidRPr="004C7292" w:rsidRDefault="00E57E4D" w:rsidP="00E57E4D">
      <w:pPr>
        <w:tabs>
          <w:tab w:val="clear" w:pos="4320"/>
          <w:tab w:val="clear" w:pos="9072"/>
        </w:tabs>
        <w:autoSpaceDE w:val="0"/>
        <w:autoSpaceDN w:val="0"/>
        <w:adjustRightInd w:val="0"/>
        <w:snapToGrid/>
        <w:spacing w:line="200" w:lineRule="exact"/>
        <w:ind w:left="1454" w:right="562" w:hanging="187"/>
        <w:jc w:val="both"/>
      </w:pPr>
    </w:p>
    <w:p w:rsidR="00EF6BA1" w:rsidRPr="004C7292" w:rsidRDefault="00EF6BA1" w:rsidP="00974CB3">
      <w:pPr>
        <w:tabs>
          <w:tab w:val="clear" w:pos="1440"/>
          <w:tab w:val="clear" w:pos="4320"/>
          <w:tab w:val="clear" w:pos="9072"/>
        </w:tabs>
        <w:snapToGrid/>
      </w:pPr>
    </w:p>
    <w:p w:rsidR="008C7602" w:rsidRPr="004C7292" w:rsidRDefault="008C7602" w:rsidP="00C50605">
      <w:pPr>
        <w:tabs>
          <w:tab w:val="clear" w:pos="4320"/>
          <w:tab w:val="clear" w:pos="9072"/>
        </w:tabs>
        <w:spacing w:before="360" w:after="480" w:line="480" w:lineRule="auto"/>
        <w:jc w:val="both"/>
      </w:pPr>
      <w:r w:rsidRPr="004C7292">
        <w:rPr>
          <w:rFonts w:hint="eastAsia"/>
        </w:rPr>
        <w:t>Hon Cheung</w:t>
      </w:r>
      <w:r w:rsidRPr="004C7292">
        <w:t xml:space="preserve"> JA</w:t>
      </w:r>
      <w:r w:rsidR="006E2020">
        <w:rPr>
          <w:rFonts w:hint="eastAsia"/>
        </w:rPr>
        <w:t xml:space="preserve"> (givin</w:t>
      </w:r>
      <w:r w:rsidRPr="004C7292">
        <w:rPr>
          <w:rFonts w:hint="eastAsia"/>
        </w:rPr>
        <w:t xml:space="preserve">g </w:t>
      </w:r>
      <w:r w:rsidRPr="004C7292">
        <w:t xml:space="preserve">the </w:t>
      </w:r>
      <w:r w:rsidR="001F7FB4">
        <w:t>Decision</w:t>
      </w:r>
      <w:r w:rsidRPr="004C7292">
        <w:rPr>
          <w:rFonts w:hint="eastAsia"/>
        </w:rPr>
        <w:t xml:space="preserve"> of the Court</w:t>
      </w:r>
      <w:proofErr w:type="gramStart"/>
      <w:r w:rsidRPr="004C7292">
        <w:rPr>
          <w:rFonts w:hint="eastAsia"/>
        </w:rPr>
        <w:t xml:space="preserve">) </w:t>
      </w:r>
      <w:r w:rsidRPr="004C7292">
        <w:t>:</w:t>
      </w:r>
      <w:proofErr w:type="gramEnd"/>
      <w:r w:rsidRPr="004C7292">
        <w:rPr>
          <w:rFonts w:hint="eastAsia"/>
        </w:rPr>
        <w:t xml:space="preserve"> </w:t>
      </w:r>
    </w:p>
    <w:p w:rsidR="00243E80" w:rsidRPr="008C6CD8" w:rsidRDefault="00243E80" w:rsidP="008C6CD8">
      <w:pPr>
        <w:tabs>
          <w:tab w:val="clear" w:pos="4320"/>
          <w:tab w:val="clear" w:pos="9072"/>
          <w:tab w:val="left" w:pos="851"/>
        </w:tabs>
        <w:spacing w:before="360" w:line="360" w:lineRule="auto"/>
        <w:jc w:val="both"/>
        <w:rPr>
          <w:b/>
          <w:u w:val="single"/>
        </w:rPr>
      </w:pPr>
      <w:r w:rsidRPr="008C6CD8">
        <w:rPr>
          <w:b/>
        </w:rPr>
        <w:t>I.</w:t>
      </w:r>
      <w:r w:rsidRPr="008C6CD8">
        <w:rPr>
          <w:b/>
        </w:rPr>
        <w:tab/>
      </w:r>
      <w:r w:rsidRPr="008C6CD8">
        <w:rPr>
          <w:b/>
          <w:u w:val="single"/>
        </w:rPr>
        <w:t>Introduction</w:t>
      </w:r>
    </w:p>
    <w:p w:rsidR="00757CCA" w:rsidRDefault="008C6CD8"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This is the </w:t>
      </w:r>
      <w:r>
        <w:t>p</w:t>
      </w:r>
      <w:r w:rsidR="00243E80" w:rsidRPr="008C6CD8">
        <w:t xml:space="preserve">laintiff’s </w:t>
      </w:r>
      <w:r w:rsidRPr="006E2020">
        <w:rPr>
          <w:i/>
        </w:rPr>
        <w:t>ex-parte</w:t>
      </w:r>
      <w:r>
        <w:t xml:space="preserve"> </w:t>
      </w:r>
      <w:r w:rsidR="00243E80" w:rsidRPr="008C6CD8">
        <w:t>application by way of summons dated 23 February 2023</w:t>
      </w:r>
      <w:r>
        <w:t> </w:t>
      </w:r>
      <w:r w:rsidR="00243E80" w:rsidRPr="008C6CD8">
        <w:t>(</w:t>
      </w:r>
      <w:r>
        <w:t>‘</w:t>
      </w:r>
      <w:r w:rsidR="00243E80" w:rsidRPr="008C6CD8">
        <w:t>Summons</w:t>
      </w:r>
      <w:r>
        <w:t>’</w:t>
      </w:r>
      <w:r w:rsidR="00243E80" w:rsidRPr="008C6CD8">
        <w:t xml:space="preserve">) seeking </w:t>
      </w:r>
      <w:r w:rsidR="00757CCA">
        <w:t xml:space="preserve">the following </w:t>
      </w:r>
      <w:proofErr w:type="gramStart"/>
      <w:r w:rsidR="00757CCA">
        <w:t>relief</w:t>
      </w:r>
      <w:r w:rsidR="00D40027">
        <w:t>s</w:t>
      </w:r>
      <w:r w:rsidR="00757CCA">
        <w:t> :</w:t>
      </w:r>
      <w:proofErr w:type="gramEnd"/>
      <w:r w:rsidR="00757CCA">
        <w:t> </w:t>
      </w:r>
      <w:r w:rsidR="006E2020">
        <w:t>‘</w:t>
      </w:r>
      <w:r w:rsidR="00757CCA">
        <w:t>1) Leave to file and serve my Writ of Summons against Thai Beverage Public Company Limited listed in Singapore outside jurisdiction of HKSAR and 2) Leave to appeal against the decision of H </w:t>
      </w:r>
      <w:proofErr w:type="spellStart"/>
      <w:r w:rsidR="00757CCA">
        <w:t>H</w:t>
      </w:r>
      <w:proofErr w:type="spellEnd"/>
      <w:r w:rsidR="00757CCA">
        <w:t xml:space="preserve"> Judge </w:t>
      </w:r>
      <w:proofErr w:type="spellStart"/>
      <w:r w:rsidR="00757CCA">
        <w:t>Ko</w:t>
      </w:r>
      <w:proofErr w:type="spellEnd"/>
      <w:r w:rsidR="00757CCA">
        <w:t xml:space="preserve"> given on 9 February 2023 (‘Leave Decision’)</w:t>
      </w:r>
      <w:r w:rsidR="006E2020">
        <w:t>’</w:t>
      </w:r>
      <w:r w:rsidR="00757CCA">
        <w:t xml:space="preserve">.  </w:t>
      </w:r>
    </w:p>
    <w:p w:rsidR="002959C2" w:rsidRDefault="009E667F" w:rsidP="008C6CD8">
      <w:pPr>
        <w:tabs>
          <w:tab w:val="clear" w:pos="4320"/>
          <w:tab w:val="clear" w:pos="9072"/>
        </w:tabs>
        <w:spacing w:before="360" w:line="360" w:lineRule="auto"/>
        <w:jc w:val="both"/>
      </w:pPr>
      <w:r>
        <w:fldChar w:fldCharType="begin"/>
      </w:r>
      <w:r>
        <w:instrText xml:space="preserve"> AUTONUMOUT  </w:instrText>
      </w:r>
      <w:r>
        <w:fldChar w:fldCharType="end"/>
      </w:r>
      <w:r>
        <w:tab/>
        <w:t xml:space="preserve">By the Leave Decision, the Judge refused to grant the plaintiff </w:t>
      </w:r>
      <w:r w:rsidR="00243E80" w:rsidRPr="008C6CD8">
        <w:t>l</w:t>
      </w:r>
      <w:r>
        <w:t>e</w:t>
      </w:r>
      <w:r w:rsidR="00D40027">
        <w:t>a</w:t>
      </w:r>
      <w:r>
        <w:t xml:space="preserve">ve to </w:t>
      </w:r>
      <w:r w:rsidR="00243E80" w:rsidRPr="008C6CD8">
        <w:t>appeal against his decision of 17 January 2023</w:t>
      </w:r>
      <w:r>
        <w:t> </w:t>
      </w:r>
      <w:r w:rsidR="00243E80" w:rsidRPr="008C6CD8">
        <w:t>(</w:t>
      </w:r>
      <w:r>
        <w:t>‘</w:t>
      </w:r>
      <w:r w:rsidR="00243E80" w:rsidRPr="008C6CD8">
        <w:t>Refusal Decision</w:t>
      </w:r>
      <w:r>
        <w:t>’</w:t>
      </w:r>
      <w:r w:rsidR="00243E80" w:rsidRPr="008C6CD8">
        <w:t xml:space="preserve">).  </w:t>
      </w:r>
    </w:p>
    <w:p w:rsidR="002959C2" w:rsidRDefault="002959C2"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By a decision dated 16 November 2015, the Judge ordered that the </w:t>
      </w:r>
      <w:r>
        <w:t>p</w:t>
      </w:r>
      <w:r w:rsidR="00243E80" w:rsidRPr="008C6CD8">
        <w:t xml:space="preserve">laintiff’s claim </w:t>
      </w:r>
      <w:r>
        <w:t xml:space="preserve">DCCJ 1914/2015 </w:t>
      </w:r>
      <w:r w:rsidR="00243E80" w:rsidRPr="008C6CD8">
        <w:t xml:space="preserve">be struck out </w:t>
      </w:r>
      <w:r w:rsidR="00243E80" w:rsidRPr="008C6CD8">
        <w:lastRenderedPageBreak/>
        <w:t xml:space="preserve">and made </w:t>
      </w:r>
      <w:r>
        <w:t>a Restrictive Proceedings Order </w:t>
      </w:r>
      <w:r w:rsidR="00243E80" w:rsidRPr="008C6CD8">
        <w:t>(</w:t>
      </w:r>
      <w:r>
        <w:t>‘</w:t>
      </w:r>
      <w:r w:rsidR="00243E80" w:rsidRPr="008C6CD8">
        <w:t>RPO</w:t>
      </w:r>
      <w:r>
        <w:t>’</w:t>
      </w:r>
      <w:r w:rsidR="00243E80" w:rsidRPr="008C6CD8">
        <w:t xml:space="preserve">) restraining the </w:t>
      </w:r>
      <w:r w:rsidR="00D40027">
        <w:t>p</w:t>
      </w:r>
      <w:r w:rsidR="00243E80" w:rsidRPr="008C6CD8">
        <w:t>laintiff from commencing any fresh proceedings in the District Court concerning any matters involving or relating to or</w:t>
      </w:r>
      <w:r>
        <w:t xml:space="preserve"> touching upon or leading to th</w:t>
      </w:r>
      <w:r w:rsidR="00016B83">
        <w:t>ose</w:t>
      </w:r>
      <w:r w:rsidR="00243E80" w:rsidRPr="008C6CD8">
        <w:t xml:space="preserve"> proceedings and the proceedings in LBTC</w:t>
      </w:r>
      <w:r>
        <w:t> 588/2011 and HCA </w:t>
      </w:r>
      <w:r w:rsidR="00243E80" w:rsidRPr="008C6CD8">
        <w:t xml:space="preserve">2045/2012 against, </w:t>
      </w:r>
      <w:r w:rsidR="00243E80" w:rsidRPr="002959C2">
        <w:rPr>
          <w:i/>
        </w:rPr>
        <w:t>inter</w:t>
      </w:r>
      <w:r>
        <w:rPr>
          <w:i/>
        </w:rPr>
        <w:t> </w:t>
      </w:r>
      <w:proofErr w:type="spellStart"/>
      <w:r w:rsidR="00243E80" w:rsidRPr="002959C2">
        <w:rPr>
          <w:i/>
        </w:rPr>
        <w:t>alios</w:t>
      </w:r>
      <w:proofErr w:type="spellEnd"/>
      <w:r w:rsidR="00243E80" w:rsidRPr="008C6CD8">
        <w:t>, any</w:t>
      </w:r>
      <w:r>
        <w:t xml:space="preserve"> of the d</w:t>
      </w:r>
      <w:r w:rsidR="00243E80" w:rsidRPr="008C6CD8">
        <w:t>efendants in the proceedings below, without leave of the District Court.</w:t>
      </w:r>
    </w:p>
    <w:p w:rsidR="002959C2" w:rsidRDefault="002959C2" w:rsidP="008C6CD8">
      <w:pPr>
        <w:tabs>
          <w:tab w:val="clear" w:pos="4320"/>
          <w:tab w:val="clear" w:pos="9072"/>
        </w:tabs>
        <w:spacing w:before="360" w:line="360" w:lineRule="auto"/>
        <w:jc w:val="both"/>
      </w:pPr>
      <w:r>
        <w:fldChar w:fldCharType="begin"/>
      </w:r>
      <w:r>
        <w:instrText xml:space="preserve"> AUTONUMOUT  </w:instrText>
      </w:r>
      <w:r>
        <w:fldChar w:fldCharType="end"/>
      </w:r>
      <w:r>
        <w:tab/>
        <w:t>The p</w:t>
      </w:r>
      <w:r w:rsidR="00243E80" w:rsidRPr="008C6CD8">
        <w:t>laintiff’s applications for leave to appeal against the said decision we</w:t>
      </w:r>
      <w:r>
        <w:t>re dismissed by the Court below </w:t>
      </w:r>
      <w:r w:rsidR="00243E80" w:rsidRPr="008C6CD8">
        <w:t>(by decision dated 9 December 2015 in DCCJ</w:t>
      </w:r>
      <w:r>
        <w:t> </w:t>
      </w:r>
      <w:r w:rsidR="00243E80" w:rsidRPr="008C6CD8">
        <w:t>1914/2015) and by this Court (by decision</w:t>
      </w:r>
      <w:r>
        <w:t xml:space="preserve"> dated 18 February 2016 in HCMP </w:t>
      </w:r>
      <w:r w:rsidR="00243E80" w:rsidRPr="008C6CD8">
        <w:t>3305/2015).</w:t>
      </w:r>
    </w:p>
    <w:p w:rsidR="00036D74" w:rsidRDefault="002959C2"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By a fax dated 13 January 2023, the </w:t>
      </w:r>
      <w:r w:rsidR="00D40027">
        <w:t>p</w:t>
      </w:r>
      <w:r w:rsidR="00243E80" w:rsidRPr="008C6CD8">
        <w:t>laintiff applied for leave to commence fresh proceedings against Thai Beverage Public Company Limited (the 6</w:t>
      </w:r>
      <w:r w:rsidR="00243E80" w:rsidRPr="00036D74">
        <w:rPr>
          <w:vertAlign w:val="superscript"/>
        </w:rPr>
        <w:t>th</w:t>
      </w:r>
      <w:r w:rsidR="00036D74">
        <w:t> </w:t>
      </w:r>
      <w:r w:rsidR="00243E80" w:rsidRPr="008C6CD8">
        <w:t>Defendant in the proceedings below).  According to the Indorsement of Claim on the intended Writ of Summons attached to the said appli</w:t>
      </w:r>
      <w:r w:rsidR="00036D74">
        <w:t>cation, the intended claim was ‘for Compensation under Section </w:t>
      </w:r>
      <w:r w:rsidR="00243E80" w:rsidRPr="008C6CD8">
        <w:t xml:space="preserve">66 of </w:t>
      </w:r>
      <w:r w:rsidR="00243E80" w:rsidRPr="00036D74">
        <w:rPr>
          <w:i/>
        </w:rPr>
        <w:t>Personal Data (Privacy) Ordinance</w:t>
      </w:r>
      <w:r w:rsidR="00036D74">
        <w:t> </w:t>
      </w:r>
      <w:r w:rsidR="00243E80" w:rsidRPr="008C6CD8">
        <w:t>(Cap.</w:t>
      </w:r>
      <w:r w:rsidR="00036D74">
        <w:t> </w:t>
      </w:r>
      <w:r w:rsidR="00243E80" w:rsidRPr="008C6CD8">
        <w:t>486) of HK$16,000,000.00</w:t>
      </w:r>
      <w:r w:rsidR="00036D74">
        <w:t>’</w:t>
      </w:r>
      <w:r w:rsidR="00243E80" w:rsidRPr="008C6CD8">
        <w:t xml:space="preserve">, which is for all intent and purposes identical to that in the proceedings below. </w:t>
      </w:r>
    </w:p>
    <w:p w:rsidR="00036D74" w:rsidRDefault="00036D74"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By the Refusal Decision, the Judge dismissed the </w:t>
      </w:r>
      <w:r>
        <w:t>p</w:t>
      </w:r>
      <w:r w:rsidR="00243E80" w:rsidRPr="008C6CD8">
        <w:t xml:space="preserve">laintiff’s application on the ground that the intended claim was a rerun of her case in the proceedings below and hence caught by the terms of the </w:t>
      </w:r>
      <w:r w:rsidR="00243E80" w:rsidRPr="00D40027">
        <w:t>RPO</w:t>
      </w:r>
      <w:r w:rsidR="00243E80" w:rsidRPr="008C6CD8">
        <w:t>.</w:t>
      </w:r>
    </w:p>
    <w:p w:rsidR="00036D74" w:rsidRDefault="00036D74" w:rsidP="008C6CD8">
      <w:pPr>
        <w:tabs>
          <w:tab w:val="clear" w:pos="4320"/>
          <w:tab w:val="clear" w:pos="9072"/>
        </w:tabs>
        <w:spacing w:before="360" w:line="360" w:lineRule="auto"/>
        <w:jc w:val="both"/>
      </w:pPr>
      <w:r>
        <w:lastRenderedPageBreak/>
        <w:fldChar w:fldCharType="begin"/>
      </w:r>
      <w:r>
        <w:instrText xml:space="preserve"> AUTONUMOUT  </w:instrText>
      </w:r>
      <w:r>
        <w:fldChar w:fldCharType="end"/>
      </w:r>
      <w:r>
        <w:tab/>
      </w:r>
      <w:r w:rsidR="00243E80" w:rsidRPr="008C6CD8">
        <w:t>By the Leave Decision, the Judge refused to grant leave to appeal against the Refusal Decision.</w:t>
      </w:r>
    </w:p>
    <w:p w:rsidR="005066D5" w:rsidRDefault="00036D74"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In the Summons, the </w:t>
      </w:r>
      <w:r w:rsidR="00D40027">
        <w:t>p</w:t>
      </w:r>
      <w:r w:rsidR="00243E80" w:rsidRPr="008C6CD8">
        <w:t xml:space="preserve">laintiff sought leave to appeal </w:t>
      </w:r>
      <w:r w:rsidR="00CE758B">
        <w:t xml:space="preserve">against </w:t>
      </w:r>
      <w:r w:rsidR="00243E80" w:rsidRPr="008C6CD8">
        <w:t>the Leave Decision.  That is procedurally misconceived.  When she failed to obtain leave to appeal from the Judge, the only way to obtain leave is by way of renewing the application to the Court of Appeal, not by applying for leave to appeal against the Leave Decision.  We shall treat the Plaintiff’s application as an application for leave to appeal the Refusal Decision.</w:t>
      </w:r>
    </w:p>
    <w:p w:rsidR="00243E80" w:rsidRPr="008C6CD8" w:rsidRDefault="005066D5"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Under Order 59, rule 14</w:t>
      </w:r>
      <w:proofErr w:type="gramStart"/>
      <w:r w:rsidR="00243E80" w:rsidRPr="008C6CD8">
        <w:t>A(</w:t>
      </w:r>
      <w:proofErr w:type="gramEnd"/>
      <w:r w:rsidR="00243E80" w:rsidRPr="008C6CD8">
        <w:t xml:space="preserve">1) of the </w:t>
      </w:r>
      <w:r w:rsidR="00243E80" w:rsidRPr="005066D5">
        <w:rPr>
          <w:i/>
        </w:rPr>
        <w:t>Rules of the High Court,</w:t>
      </w:r>
      <w:r w:rsidR="00243E80" w:rsidRPr="008C6CD8">
        <w:t xml:space="preserve"> this Court may determine an interlocutory application without an oral hearing.  Having considered the applicant’s summons, written submissions and the accompanying documents, we are of the view that it is appropriate to determine the present application on paper without a hearing.</w:t>
      </w:r>
    </w:p>
    <w:p w:rsidR="00243E80" w:rsidRPr="005066D5" w:rsidRDefault="00243E80" w:rsidP="005066D5">
      <w:pPr>
        <w:tabs>
          <w:tab w:val="clear" w:pos="4320"/>
          <w:tab w:val="clear" w:pos="9072"/>
          <w:tab w:val="left" w:pos="851"/>
        </w:tabs>
        <w:spacing w:before="360" w:line="360" w:lineRule="auto"/>
        <w:jc w:val="both"/>
        <w:rPr>
          <w:b/>
        </w:rPr>
      </w:pPr>
      <w:r w:rsidRPr="005066D5">
        <w:rPr>
          <w:b/>
        </w:rPr>
        <w:t>II.</w:t>
      </w:r>
      <w:r w:rsidRPr="005066D5">
        <w:rPr>
          <w:b/>
        </w:rPr>
        <w:tab/>
      </w:r>
      <w:r w:rsidRPr="005066D5">
        <w:rPr>
          <w:b/>
          <w:u w:val="single"/>
        </w:rPr>
        <w:t>Discussion</w:t>
      </w:r>
    </w:p>
    <w:p w:rsidR="00DE66F2" w:rsidRDefault="005066D5"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The principles for granting leave to appeal are well established. </w:t>
      </w:r>
      <w:r>
        <w:t xml:space="preserve"> </w:t>
      </w:r>
      <w:r w:rsidR="00243E80" w:rsidRPr="008C6CD8">
        <w:t>Under section</w:t>
      </w:r>
      <w:r>
        <w:t> </w:t>
      </w:r>
      <w:r w:rsidR="00243E80" w:rsidRPr="008C6CD8">
        <w:t>63</w:t>
      </w:r>
      <w:proofErr w:type="gramStart"/>
      <w:r w:rsidR="00243E80" w:rsidRPr="008C6CD8">
        <w:t>A(</w:t>
      </w:r>
      <w:proofErr w:type="gramEnd"/>
      <w:r w:rsidR="00243E80" w:rsidRPr="008C6CD8">
        <w:t xml:space="preserve">2) of the </w:t>
      </w:r>
      <w:r w:rsidR="00243E80" w:rsidRPr="005066D5">
        <w:rPr>
          <w:i/>
        </w:rPr>
        <w:t>District Court Ordinance</w:t>
      </w:r>
      <w:r>
        <w:rPr>
          <w:i/>
        </w:rPr>
        <w:t> </w:t>
      </w:r>
      <w:r w:rsidR="00243E80" w:rsidRPr="008C6CD8">
        <w:t>(Cap.</w:t>
      </w:r>
      <w:r>
        <w:t> </w:t>
      </w:r>
      <w:r w:rsidR="00243E80" w:rsidRPr="008C6CD8">
        <w:t>336), leave shall not be granted unless the appeal has a reasonable prospect of success, or there is some other reason in the interests of justice that the appeal should be heard.</w:t>
      </w:r>
      <w:r>
        <w:t xml:space="preserve"> </w:t>
      </w:r>
      <w:r w:rsidR="00243E80" w:rsidRPr="008C6CD8">
        <w:t xml:space="preserve"> Reasonable prospect involves the notion that the prospects of succeeding must be </w:t>
      </w:r>
      <w:r>
        <w:t>‘</w:t>
      </w:r>
      <w:r w:rsidR="00243E80" w:rsidRPr="008C6CD8">
        <w:t>reasonable</w:t>
      </w:r>
      <w:r>
        <w:t>’</w:t>
      </w:r>
      <w:r w:rsidR="00243E80" w:rsidRPr="008C6CD8">
        <w:t xml:space="preserve"> and therefore more </w:t>
      </w:r>
      <w:r w:rsidR="00243E80" w:rsidRPr="008C6CD8">
        <w:lastRenderedPageBreak/>
        <w:t xml:space="preserve">than </w:t>
      </w:r>
      <w:r>
        <w:t>‘</w:t>
      </w:r>
      <w:r w:rsidR="00243E80" w:rsidRPr="008C6CD8">
        <w:t>fanciful</w:t>
      </w:r>
      <w:r>
        <w:t>’</w:t>
      </w:r>
      <w:r w:rsidR="00243E80" w:rsidRPr="008C6CD8">
        <w:t xml:space="preserve">, without having to be </w:t>
      </w:r>
      <w:r>
        <w:t>‘</w:t>
      </w:r>
      <w:r w:rsidR="00243E80" w:rsidRPr="008C6CD8">
        <w:t>probable</w:t>
      </w:r>
      <w:r>
        <w:t>’</w:t>
      </w:r>
      <w:r w:rsidR="00243E80" w:rsidRPr="008C6CD8">
        <w:t>:</w:t>
      </w:r>
      <w:r>
        <w:t> </w:t>
      </w:r>
      <w:r w:rsidRPr="005066D5">
        <w:rPr>
          <w:i/>
        </w:rPr>
        <w:t>SMSE </w:t>
      </w:r>
      <w:r w:rsidR="00243E80" w:rsidRPr="005066D5">
        <w:rPr>
          <w:i/>
        </w:rPr>
        <w:t xml:space="preserve">v KL </w:t>
      </w:r>
      <w:r w:rsidR="00243E80" w:rsidRPr="008C6CD8">
        <w:t>[2009] 4 HKLRD 125, at [17].</w:t>
      </w:r>
    </w:p>
    <w:p w:rsidR="00DE66F2" w:rsidRDefault="00DE66F2"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In the Refusal Decision, the Judge explained why he considered the intended claim fell within the scope of the </w:t>
      </w:r>
      <w:r w:rsidR="00243E80" w:rsidRPr="00CE758B">
        <w:t xml:space="preserve">RPO </w:t>
      </w:r>
      <w:r w:rsidR="00243E80" w:rsidRPr="008C6CD8">
        <w:t>after having considered the documents referred to in the</w:t>
      </w:r>
      <w:r w:rsidR="00D40027">
        <w:t xml:space="preserve"> </w:t>
      </w:r>
      <w:r>
        <w:t>p</w:t>
      </w:r>
      <w:r w:rsidR="00243E80" w:rsidRPr="008C6CD8">
        <w:t>laintiff’s application.</w:t>
      </w:r>
      <w:r>
        <w:t xml:space="preserve">  We agree.</w:t>
      </w:r>
    </w:p>
    <w:p w:rsidR="00243E80" w:rsidRPr="008C6CD8" w:rsidRDefault="00DE66F2"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In addition to the Summons an</w:t>
      </w:r>
      <w:r>
        <w:t>d her written submissions, the p</w:t>
      </w:r>
      <w:r w:rsidR="00243E80" w:rsidRPr="008C6CD8">
        <w:t>laintiff also provided numerous documents to support her application.  Most of those documents are irrelevant.  In any event, they do not take her application any further.</w:t>
      </w:r>
    </w:p>
    <w:p w:rsidR="00243E80" w:rsidRDefault="00AD7734"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 xml:space="preserve">Having reviewed all the documents provided by the </w:t>
      </w:r>
      <w:r w:rsidR="00D40027">
        <w:t>p</w:t>
      </w:r>
      <w:r w:rsidR="00243E80" w:rsidRPr="008C6CD8">
        <w:t xml:space="preserve">laintiff, we are of the view that the intended appeal has no reasonable prospect of success.  </w:t>
      </w:r>
    </w:p>
    <w:p w:rsidR="00D40027" w:rsidRDefault="00AD7734" w:rsidP="00AD7734">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AD7734">
        <w:t xml:space="preserve">In the Summons, the </w:t>
      </w:r>
      <w:r w:rsidR="00D40027">
        <w:t>p</w:t>
      </w:r>
      <w:r w:rsidR="00243E80" w:rsidRPr="00AD7734">
        <w:t xml:space="preserve">laintiff also sought leave to file and serve the Writ of Summons on the Intended Defendant out of jurisdiction.  That is procedurally misconceived.  Leave to issue proceedings out of jurisdiction should only be sought from the Court below if and when leave to issue fresh proceedings under the RPO was granted.  Given our decision to dismiss the application for leave to appeal, there is no need to deal with this aspect of the </w:t>
      </w:r>
      <w:r w:rsidR="00CE758B">
        <w:t>p</w:t>
      </w:r>
      <w:r w:rsidR="00243E80" w:rsidRPr="00AD7734">
        <w:t xml:space="preserve">laintiff’s application. </w:t>
      </w:r>
    </w:p>
    <w:p w:rsidR="00D40027" w:rsidRDefault="00D40027">
      <w:pPr>
        <w:tabs>
          <w:tab w:val="clear" w:pos="1440"/>
          <w:tab w:val="clear" w:pos="4320"/>
          <w:tab w:val="clear" w:pos="9072"/>
        </w:tabs>
        <w:snapToGrid/>
      </w:pPr>
      <w:r>
        <w:br w:type="page"/>
      </w:r>
    </w:p>
    <w:p w:rsidR="00243E80" w:rsidRPr="00AD7734" w:rsidRDefault="00243E80" w:rsidP="00AD7734">
      <w:pPr>
        <w:tabs>
          <w:tab w:val="clear" w:pos="4320"/>
          <w:tab w:val="clear" w:pos="9072"/>
        </w:tabs>
        <w:spacing w:before="360" w:line="360" w:lineRule="auto"/>
        <w:jc w:val="both"/>
      </w:pPr>
    </w:p>
    <w:p w:rsidR="00243E80" w:rsidRPr="00AD7734" w:rsidRDefault="00243E80" w:rsidP="00AD7734">
      <w:pPr>
        <w:tabs>
          <w:tab w:val="clear" w:pos="4320"/>
          <w:tab w:val="clear" w:pos="9072"/>
          <w:tab w:val="left" w:pos="851"/>
        </w:tabs>
        <w:spacing w:before="360" w:line="360" w:lineRule="auto"/>
        <w:jc w:val="both"/>
        <w:rPr>
          <w:b/>
        </w:rPr>
      </w:pPr>
      <w:r w:rsidRPr="00AD7734">
        <w:rPr>
          <w:b/>
        </w:rPr>
        <w:t>III.</w:t>
      </w:r>
      <w:r w:rsidRPr="00AD7734">
        <w:rPr>
          <w:b/>
        </w:rPr>
        <w:tab/>
      </w:r>
      <w:r w:rsidRPr="00AD7734">
        <w:rPr>
          <w:b/>
          <w:u w:val="single"/>
        </w:rPr>
        <w:t>Conclusion</w:t>
      </w:r>
    </w:p>
    <w:p w:rsidR="00243E80" w:rsidRPr="008C6CD8" w:rsidRDefault="00AD7734"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t>For the above reasons, we dismiss the applicant’s application.</w:t>
      </w:r>
    </w:p>
    <w:p w:rsidR="00243E80" w:rsidRPr="008C6CD8" w:rsidRDefault="00AD7734" w:rsidP="008C6CD8">
      <w:pPr>
        <w:tabs>
          <w:tab w:val="clear" w:pos="4320"/>
          <w:tab w:val="clear" w:pos="9072"/>
        </w:tabs>
        <w:spacing w:before="360" w:line="360" w:lineRule="auto"/>
        <w:jc w:val="both"/>
      </w:pPr>
      <w:r>
        <w:fldChar w:fldCharType="begin"/>
      </w:r>
      <w:r>
        <w:instrText xml:space="preserve"> AUTONUMOUT  </w:instrText>
      </w:r>
      <w:r>
        <w:fldChar w:fldCharType="end"/>
      </w:r>
      <w:r>
        <w:tab/>
      </w:r>
      <w:r w:rsidR="00243E80" w:rsidRPr="008C6CD8">
        <w:rPr>
          <w:rFonts w:hint="eastAsia"/>
        </w:rPr>
        <w:t xml:space="preserve">As this application is wholly without merit, </w:t>
      </w:r>
      <w:r>
        <w:t>pursuant to Order </w:t>
      </w:r>
      <w:r w:rsidR="00243E80" w:rsidRPr="008C6CD8">
        <w:t>59, rule</w:t>
      </w:r>
      <w:r>
        <w:t> </w:t>
      </w:r>
      <w:r w:rsidR="00243E80" w:rsidRPr="008C6CD8">
        <w:t>2A(8), we further ord</w:t>
      </w:r>
      <w:r>
        <w:t>er that no party may under rule </w:t>
      </w:r>
      <w:r w:rsidR="00243E80" w:rsidRPr="008C6CD8">
        <w:t xml:space="preserve">‍2A(7) request the determination to be reconsidered at an oral hearing </w:t>
      </w:r>
      <w:r>
        <w:rPr>
          <w:i/>
        </w:rPr>
        <w:t>inter </w:t>
      </w:r>
      <w:proofErr w:type="spellStart"/>
      <w:r w:rsidR="00243E80" w:rsidRPr="00AD7734">
        <w:rPr>
          <w:i/>
        </w:rPr>
        <w:t>partes</w:t>
      </w:r>
      <w:proofErr w:type="spellEnd"/>
      <w:r w:rsidR="00243E80" w:rsidRPr="008C6CD8">
        <w:t>.</w:t>
      </w:r>
    </w:p>
    <w:tbl>
      <w:tblPr>
        <w:tblW w:w="9648" w:type="dxa"/>
        <w:tblLayout w:type="fixed"/>
        <w:tblLook w:val="04A0" w:firstRow="1" w:lastRow="0" w:firstColumn="1" w:lastColumn="0" w:noHBand="0" w:noVBand="1"/>
      </w:tblPr>
      <w:tblGrid>
        <w:gridCol w:w="9648"/>
      </w:tblGrid>
      <w:tr w:rsidR="002E19CA" w:rsidRPr="002E19CA" w:rsidTr="00ED028F">
        <w:tc>
          <w:tcPr>
            <w:tcW w:w="9648" w:type="dxa"/>
          </w:tcPr>
          <w:p w:rsidR="002E19CA" w:rsidRPr="002E19CA" w:rsidRDefault="002E19CA" w:rsidP="002E19CA">
            <w:pPr>
              <w:pStyle w:val="ListParagraph"/>
              <w:tabs>
                <w:tab w:val="left" w:pos="0"/>
                <w:tab w:val="left" w:pos="1276"/>
                <w:tab w:val="left" w:pos="2268"/>
              </w:tabs>
              <w:snapToGrid/>
              <w:spacing w:before="240"/>
              <w:ind w:left="1418" w:right="652" w:firstLine="1"/>
              <w:jc w:val="both"/>
              <w:rPr>
                <w:sz w:val="24"/>
              </w:rPr>
            </w:pPr>
          </w:p>
        </w:tc>
      </w:tr>
      <w:tr w:rsidR="002E19CA" w:rsidRPr="002E19CA" w:rsidTr="00ED028F">
        <w:tc>
          <w:tcPr>
            <w:tcW w:w="9648" w:type="dxa"/>
          </w:tcPr>
          <w:p w:rsidR="002E19CA" w:rsidRPr="002E19CA" w:rsidRDefault="002E19CA" w:rsidP="002E19CA">
            <w:pPr>
              <w:pStyle w:val="ListParagraph"/>
              <w:tabs>
                <w:tab w:val="left" w:pos="0"/>
                <w:tab w:val="left" w:pos="1276"/>
                <w:tab w:val="left" w:pos="2268"/>
              </w:tabs>
              <w:snapToGrid/>
              <w:spacing w:before="240"/>
              <w:ind w:left="1418" w:right="652" w:firstLine="1"/>
              <w:jc w:val="both"/>
              <w:rPr>
                <w:szCs w:val="28"/>
              </w:rPr>
            </w:pPr>
          </w:p>
        </w:tc>
      </w:tr>
    </w:tbl>
    <w:p w:rsidR="009F1760" w:rsidRDefault="009F1760" w:rsidP="00891219">
      <w:pPr>
        <w:pStyle w:val="ListParagraph"/>
        <w:tabs>
          <w:tab w:val="clear" w:pos="4320"/>
          <w:tab w:val="clear" w:pos="9072"/>
          <w:tab w:val="left" w:pos="0"/>
          <w:tab w:val="left" w:pos="1276"/>
          <w:tab w:val="left" w:pos="2268"/>
        </w:tabs>
        <w:snapToGrid/>
        <w:spacing w:before="240"/>
        <w:ind w:left="1418" w:right="652" w:firstLine="1"/>
        <w:contextualSpacing w:val="0"/>
        <w:jc w:val="both"/>
        <w:rPr>
          <w:sz w:val="24"/>
          <w:lang w:val="en-HK"/>
        </w:rPr>
      </w:pPr>
    </w:p>
    <w:p w:rsidR="0052140B" w:rsidRDefault="0052140B"/>
    <w:tbl>
      <w:tblPr>
        <w:tblW w:w="8463" w:type="dxa"/>
        <w:tblLook w:val="04A0" w:firstRow="1" w:lastRow="0" w:firstColumn="1" w:lastColumn="0" w:noHBand="0" w:noVBand="1"/>
      </w:tblPr>
      <w:tblGrid>
        <w:gridCol w:w="3969"/>
        <w:gridCol w:w="4494"/>
      </w:tblGrid>
      <w:tr w:rsidR="00FF02F3" w:rsidRPr="004C7292" w:rsidTr="00ED028F">
        <w:tc>
          <w:tcPr>
            <w:tcW w:w="3969" w:type="dxa"/>
            <w:hideMark/>
          </w:tcPr>
          <w:p w:rsidR="00FF02F3" w:rsidRPr="009F1760" w:rsidRDefault="00BB1AE1" w:rsidP="009475F9">
            <w:pPr>
              <w:pStyle w:val="normal2"/>
              <w:tabs>
                <w:tab w:val="clear" w:pos="1411"/>
              </w:tabs>
              <w:overflowPunct/>
              <w:autoSpaceDE/>
              <w:spacing w:line="300" w:lineRule="exact"/>
              <w:rPr>
                <w:rFonts w:eastAsia="宋体"/>
                <w:caps w:val="0"/>
                <w:lang w:val="en-HK"/>
              </w:rPr>
            </w:pPr>
            <w:r w:rsidRPr="009F1760">
              <w:br w:type="page"/>
            </w:r>
          </w:p>
          <w:p w:rsidR="00FF02F3" w:rsidRPr="009F1760" w:rsidRDefault="00FF02F3" w:rsidP="009475F9">
            <w:pPr>
              <w:pStyle w:val="normal2"/>
              <w:tabs>
                <w:tab w:val="clear" w:pos="1411"/>
              </w:tabs>
              <w:overflowPunct/>
              <w:autoSpaceDE/>
              <w:spacing w:line="300" w:lineRule="exact"/>
              <w:rPr>
                <w:rFonts w:eastAsia="宋体"/>
                <w:caps w:val="0"/>
                <w:lang w:val="en-US"/>
              </w:rPr>
            </w:pPr>
          </w:p>
          <w:p w:rsidR="00FF02F3" w:rsidRPr="009F1760" w:rsidRDefault="00FF02F3" w:rsidP="009475F9">
            <w:pPr>
              <w:pStyle w:val="normal2"/>
              <w:tabs>
                <w:tab w:val="clear" w:pos="1411"/>
                <w:tab w:val="clear" w:pos="1440"/>
                <w:tab w:val="clear" w:pos="4320"/>
              </w:tabs>
              <w:spacing w:line="300" w:lineRule="exact"/>
              <w:rPr>
                <w:rFonts w:eastAsia="宋体"/>
                <w:caps w:val="0"/>
                <w:lang w:val="en-US"/>
              </w:rPr>
            </w:pPr>
            <w:r w:rsidRPr="009F1760">
              <w:rPr>
                <w:rFonts w:eastAsia="宋体"/>
                <w:caps w:val="0"/>
                <w:lang w:val="en-US"/>
              </w:rPr>
              <w:t>(</w:t>
            </w:r>
            <w:r w:rsidR="001F7FB4" w:rsidRPr="001F7FB4">
              <w:rPr>
                <w:rFonts w:eastAsia="宋体"/>
                <w:caps w:val="0"/>
                <w:lang w:val="en-US"/>
              </w:rPr>
              <w:t>Peter Cheung</w:t>
            </w:r>
            <w:r w:rsidRPr="009F1760">
              <w:rPr>
                <w:rFonts w:eastAsia="宋体"/>
                <w:caps w:val="0"/>
                <w:lang w:val="en-US"/>
              </w:rPr>
              <w:t>)</w:t>
            </w:r>
          </w:p>
          <w:p w:rsidR="00FF02F3" w:rsidRPr="009F1760" w:rsidRDefault="001F7FB4" w:rsidP="009475F9">
            <w:pPr>
              <w:pStyle w:val="normal2"/>
              <w:tabs>
                <w:tab w:val="clear" w:pos="1411"/>
                <w:tab w:val="clear" w:pos="1440"/>
                <w:tab w:val="clear" w:pos="4320"/>
              </w:tabs>
              <w:spacing w:line="300" w:lineRule="exact"/>
              <w:rPr>
                <w:rFonts w:eastAsia="宋体"/>
                <w:caps w:val="0"/>
                <w:lang w:val="en-US"/>
              </w:rPr>
            </w:pPr>
            <w:r w:rsidRPr="001F7FB4">
              <w:rPr>
                <w:rFonts w:eastAsia="宋体"/>
                <w:caps w:val="0"/>
              </w:rPr>
              <w:t>Justice of Appeal</w:t>
            </w:r>
          </w:p>
          <w:p w:rsidR="00FF02F3" w:rsidRPr="009F1760" w:rsidRDefault="00FF02F3" w:rsidP="009475F9">
            <w:pPr>
              <w:pStyle w:val="normal2"/>
              <w:tabs>
                <w:tab w:val="clear" w:pos="1411"/>
                <w:tab w:val="clear" w:pos="4320"/>
              </w:tabs>
              <w:overflowPunct/>
              <w:autoSpaceDE/>
              <w:spacing w:line="300" w:lineRule="exact"/>
              <w:rPr>
                <w:rFonts w:eastAsia="宋体"/>
                <w:caps w:val="0"/>
                <w:lang w:val="en-US"/>
              </w:rPr>
            </w:pPr>
          </w:p>
          <w:p w:rsidR="00FF02F3" w:rsidRPr="009F1760" w:rsidRDefault="00FF02F3" w:rsidP="009475F9">
            <w:pPr>
              <w:pStyle w:val="normal2"/>
              <w:tabs>
                <w:tab w:val="clear" w:pos="1411"/>
              </w:tabs>
              <w:overflowPunct/>
              <w:autoSpaceDE/>
              <w:spacing w:line="300" w:lineRule="exact"/>
              <w:rPr>
                <w:rFonts w:eastAsia="宋体"/>
                <w:caps w:val="0"/>
                <w:lang w:val="en-US"/>
              </w:rPr>
            </w:pPr>
          </w:p>
        </w:tc>
        <w:tc>
          <w:tcPr>
            <w:tcW w:w="4494" w:type="dxa"/>
            <w:hideMark/>
          </w:tcPr>
          <w:p w:rsidR="00FF02F3" w:rsidRPr="009F1760" w:rsidRDefault="00FF02F3" w:rsidP="009475F9">
            <w:pPr>
              <w:pStyle w:val="normal2"/>
              <w:tabs>
                <w:tab w:val="clear" w:pos="1411"/>
              </w:tabs>
              <w:overflowPunct/>
              <w:autoSpaceDE/>
              <w:spacing w:line="300" w:lineRule="exact"/>
              <w:rPr>
                <w:rFonts w:eastAsia="宋体"/>
                <w:caps w:val="0"/>
                <w:lang w:val="en-US"/>
              </w:rPr>
            </w:pPr>
          </w:p>
          <w:p w:rsidR="00FF02F3" w:rsidRPr="009F1760" w:rsidRDefault="00FF02F3" w:rsidP="009475F9">
            <w:pPr>
              <w:pStyle w:val="normal2"/>
              <w:tabs>
                <w:tab w:val="clear" w:pos="1411"/>
              </w:tabs>
              <w:overflowPunct/>
              <w:autoSpaceDE/>
              <w:spacing w:line="300" w:lineRule="exact"/>
              <w:rPr>
                <w:rFonts w:eastAsia="宋体"/>
                <w:caps w:val="0"/>
                <w:lang w:val="en-US"/>
              </w:rPr>
            </w:pPr>
          </w:p>
          <w:p w:rsidR="00FF02F3" w:rsidRPr="009F1760" w:rsidRDefault="00FF02F3" w:rsidP="009F1760">
            <w:pPr>
              <w:pStyle w:val="normal2"/>
              <w:tabs>
                <w:tab w:val="clear" w:pos="1411"/>
                <w:tab w:val="clear" w:pos="4320"/>
              </w:tabs>
              <w:overflowPunct/>
              <w:autoSpaceDE/>
              <w:spacing w:line="300" w:lineRule="exact"/>
              <w:rPr>
                <w:rFonts w:eastAsia="宋体"/>
                <w:caps w:val="0"/>
                <w:lang w:val="en-US"/>
              </w:rPr>
            </w:pPr>
            <w:r w:rsidRPr="009F1760">
              <w:rPr>
                <w:rFonts w:eastAsia="PMingLiU"/>
                <w:caps w:val="0"/>
                <w:lang w:eastAsia="zh-TW"/>
              </w:rPr>
              <w:t>(</w:t>
            </w:r>
            <w:r w:rsidR="001F7FB4" w:rsidRPr="001F7FB4">
              <w:rPr>
                <w:caps w:val="0"/>
                <w:lang w:val="en-US"/>
              </w:rPr>
              <w:t>Godfrey Lam</w:t>
            </w:r>
            <w:r w:rsidRPr="009F1760">
              <w:rPr>
                <w:rFonts w:eastAsia="PMingLiU" w:hint="eastAsia"/>
                <w:lang w:eastAsia="zh-TW"/>
              </w:rPr>
              <w:t>)</w:t>
            </w:r>
          </w:p>
          <w:p w:rsidR="00FF02F3" w:rsidRPr="009F1760" w:rsidRDefault="00FF02F3" w:rsidP="00ED028F">
            <w:pPr>
              <w:pStyle w:val="normal2"/>
              <w:tabs>
                <w:tab w:val="clear" w:pos="1411"/>
                <w:tab w:val="clear" w:pos="1440"/>
                <w:tab w:val="clear" w:pos="4320"/>
              </w:tabs>
              <w:overflowPunct/>
              <w:autoSpaceDE/>
              <w:spacing w:line="300" w:lineRule="exact"/>
              <w:rPr>
                <w:rFonts w:eastAsia="宋体"/>
                <w:caps w:val="0"/>
                <w:lang w:val="en-US"/>
              </w:rPr>
            </w:pPr>
            <w:r w:rsidRPr="009F1760">
              <w:rPr>
                <w:caps w:val="0"/>
              </w:rPr>
              <w:t>Justice of Appeal</w:t>
            </w:r>
          </w:p>
        </w:tc>
      </w:tr>
    </w:tbl>
    <w:p w:rsidR="00D240E6" w:rsidRPr="004C7292" w:rsidRDefault="00D240E6" w:rsidP="008E4A7A">
      <w:pPr>
        <w:tabs>
          <w:tab w:val="clear" w:pos="1440"/>
          <w:tab w:val="clear" w:pos="4320"/>
          <w:tab w:val="clear" w:pos="9072"/>
        </w:tabs>
        <w:rPr>
          <w:lang w:val="en-US"/>
        </w:rPr>
      </w:pPr>
    </w:p>
    <w:p w:rsidR="0022011F" w:rsidRPr="004C7292" w:rsidRDefault="003628E2" w:rsidP="00E76182">
      <w:pPr>
        <w:tabs>
          <w:tab w:val="clear" w:pos="1440"/>
          <w:tab w:val="clear" w:pos="4320"/>
          <w:tab w:val="clear" w:pos="9072"/>
          <w:tab w:val="left" w:pos="540"/>
        </w:tabs>
        <w:spacing w:before="240"/>
        <w:ind w:left="547" w:right="317" w:hanging="547"/>
        <w:jc w:val="both"/>
      </w:pPr>
      <w:r>
        <w:rPr>
          <w:szCs w:val="28"/>
          <w:lang w:val="en-US"/>
        </w:rPr>
        <w:t xml:space="preserve">Plaintiff, </w:t>
      </w:r>
      <w:r w:rsidR="00E76182">
        <w:rPr>
          <w:szCs w:val="28"/>
          <w:lang w:val="en-US"/>
        </w:rPr>
        <w:t>unrepresented, acting in person</w:t>
      </w:r>
      <w:bookmarkStart w:id="0" w:name="_GoBack"/>
      <w:bookmarkEnd w:id="0"/>
    </w:p>
    <w:sectPr w:rsidR="0022011F" w:rsidRPr="004C7292" w:rsidSect="00EA14AD">
      <w:headerReference w:type="default" r:id="rId8"/>
      <w:headerReference w:type="first" r:id="rId9"/>
      <w:type w:val="continuous"/>
      <w:pgSz w:w="11906" w:h="16838" w:code="9"/>
      <w:pgMar w:top="1702" w:right="1800" w:bottom="1440" w:left="1701" w:header="1008"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637" w:rsidRDefault="006A6637">
      <w:r>
        <w:separator/>
      </w:r>
    </w:p>
  </w:endnote>
  <w:endnote w:type="continuationSeparator" w:id="0">
    <w:p w:rsidR="006A6637" w:rsidRDefault="006A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Microsoft JhengHei"/>
    <w:charset w:val="88"/>
    <w:family w:val="modern"/>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637" w:rsidRDefault="006A6637">
      <w:r>
        <w:separator/>
      </w:r>
    </w:p>
  </w:footnote>
  <w:footnote w:type="continuationSeparator" w:id="0">
    <w:p w:rsidR="006A6637" w:rsidRDefault="006A6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828" w:rsidRDefault="00CF1828">
    <w:pPr>
      <w:pStyle w:val="Header"/>
      <w:tabs>
        <w:tab w:val="clear" w:pos="4153"/>
        <w:tab w:val="clear" w:pos="8306"/>
        <w:tab w:val="clear" w:pos="9072"/>
      </w:tabs>
      <w:rPr>
        <w:rStyle w:val="PageNumber"/>
        <w:sz w:val="28"/>
      </w:rPr>
    </w:pPr>
    <w:r>
      <w:rPr>
        <w:noProof/>
        <w:lang w:val="en-US"/>
      </w:rPr>
      <mc:AlternateContent>
        <mc:Choice Requires="wps">
          <w:drawing>
            <wp:anchor distT="0" distB="0" distL="114300" distR="114300" simplePos="0" relativeHeight="251659264" behindDoc="0" locked="0" layoutInCell="1" allowOverlap="1" wp14:anchorId="63A8A162" wp14:editId="574405FD">
              <wp:simplePos x="0" y="0"/>
              <wp:positionH relativeFrom="column">
                <wp:posOffset>-1053465</wp:posOffset>
              </wp:positionH>
              <wp:positionV relativeFrom="paragraph">
                <wp:posOffset>-494030</wp:posOffset>
              </wp:positionV>
              <wp:extent cx="781050" cy="103759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28" w:rsidRDefault="00CF1828">
                          <w:pPr>
                            <w:rPr>
                              <w:rFonts w:eastAsia="PMingLiU"/>
                              <w:b/>
                              <w:sz w:val="18"/>
                              <w:lang w:eastAsia="zh-TW"/>
                            </w:rPr>
                          </w:pPr>
                          <w:r>
                            <w:rPr>
                              <w:rFonts w:eastAsia="PMingLiU" w:hint="eastAsia"/>
                              <w:b/>
                              <w:sz w:val="18"/>
                              <w:lang w:eastAsia="zh-TW"/>
                            </w:rPr>
                            <w:t xml:space="preserve">  </w:t>
                          </w:r>
                        </w:p>
                        <w:p w:rsidR="00CF1828" w:rsidRDefault="00CF1828" w:rsidP="003A7F4A">
                          <w:pPr>
                            <w:tabs>
                              <w:tab w:val="clear" w:pos="4320"/>
                              <w:tab w:val="clear" w:pos="9072"/>
                            </w:tabs>
                            <w:rPr>
                              <w:rFonts w:eastAsia="PMingLiU"/>
                              <w:b/>
                              <w:sz w:val="18"/>
                              <w:lang w:eastAsia="zh-TW"/>
                            </w:rPr>
                          </w:pPr>
                          <w:r>
                            <w:rPr>
                              <w:rFonts w:eastAsia="PMingLiU" w:hint="eastAsia"/>
                              <w:b/>
                              <w:sz w:val="18"/>
                              <w:lang w:eastAsia="zh-TW"/>
                            </w:rPr>
                            <w:t xml:space="preserve">  </w:t>
                          </w:r>
                          <w:r w:rsidRPr="0003694B">
                            <w:rPr>
                              <w:rFonts w:eastAsia="黑体" w:hint="eastAsia"/>
                              <w:b/>
                              <w:color w:val="FFFFFF"/>
                              <w:sz w:val="18"/>
                            </w:rPr>
                            <w:t>由此</w:t>
                          </w:r>
                        </w:p>
                        <w:p w:rsidR="00CF1828" w:rsidRDefault="00CF1828">
                          <w:pPr>
                            <w:spacing w:line="320" w:lineRule="exact"/>
                            <w:rPr>
                              <w:rFonts w:eastAsia="PMingLiU"/>
                              <w:b/>
                              <w:sz w:val="18"/>
                              <w:lang w:eastAsia="zh-TW"/>
                            </w:rPr>
                          </w:pPr>
                        </w:p>
                        <w:p w:rsidR="00CF1828" w:rsidRDefault="00CF1828">
                          <w:pPr>
                            <w:ind w:left="-140" w:firstLine="280"/>
                            <w:rPr>
                              <w:b/>
                              <w:sz w:val="20"/>
                            </w:rPr>
                          </w:pPr>
                          <w:r>
                            <w:rPr>
                              <w:rFonts w:eastAsia="PMingLiU" w:hint="eastAsia"/>
                              <w:b/>
                              <w:sz w:val="20"/>
                              <w:lang w:eastAsia="zh-TW"/>
                            </w:rPr>
                            <w:t xml:space="preserve"> </w:t>
                          </w:r>
                          <w:r>
                            <w:rPr>
                              <w:rFonts w:hint="eastAsia"/>
                              <w:b/>
                              <w:sz w:val="20"/>
                            </w:rPr>
                            <w:t>A</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rFonts w:eastAsia="PMingLiU"/>
                              <w:b/>
                              <w:sz w:val="16"/>
                              <w:lang w:eastAsia="zh-TW"/>
                            </w:rPr>
                          </w:pPr>
                          <w:r>
                            <w:rPr>
                              <w:rFonts w:eastAsia="PMingLiU" w:hint="eastAsia"/>
                              <w:b/>
                              <w:sz w:val="16"/>
                              <w:lang w:eastAsia="zh-TW"/>
                            </w:rPr>
                            <w:t xml:space="preserve"> </w:t>
                          </w:r>
                        </w:p>
                        <w:p w:rsidR="00CF1828" w:rsidRDefault="00CF1828">
                          <w:pPr>
                            <w:snapToGrid/>
                            <w:ind w:left="-142" w:firstLine="278"/>
                            <w:rPr>
                              <w:b/>
                              <w:sz w:val="20"/>
                            </w:rPr>
                          </w:pPr>
                          <w:r>
                            <w:rPr>
                              <w:rFonts w:eastAsia="PMingLiU" w:hint="eastAsia"/>
                              <w:b/>
                              <w:sz w:val="20"/>
                              <w:lang w:eastAsia="zh-TW"/>
                            </w:rPr>
                            <w:t xml:space="preserve"> </w:t>
                          </w:r>
                          <w:r>
                            <w:rPr>
                              <w:rFonts w:hint="eastAsia"/>
                              <w:b/>
                              <w:sz w:val="20"/>
                            </w:rPr>
                            <w:t>B</w:t>
                          </w:r>
                        </w:p>
                        <w:p w:rsidR="00CF1828" w:rsidRDefault="00CF1828">
                          <w:pPr>
                            <w:snapToGrid/>
                            <w:ind w:left="-142" w:firstLine="278"/>
                            <w:rPr>
                              <w:b/>
                              <w:sz w:val="10"/>
                            </w:rPr>
                          </w:pPr>
                        </w:p>
                        <w:p w:rsidR="00CF1828" w:rsidRDefault="00CF1828">
                          <w:pPr>
                            <w:snapToGrid/>
                            <w:ind w:left="-142" w:firstLine="278"/>
                            <w:rPr>
                              <w:b/>
                              <w:sz w:val="16"/>
                            </w:rPr>
                          </w:pPr>
                        </w:p>
                        <w:p w:rsidR="00CF1828" w:rsidRDefault="00CF1828">
                          <w:pPr>
                            <w:snapToGrid/>
                            <w:ind w:left="-142" w:firstLine="278"/>
                            <w:rPr>
                              <w:b/>
                              <w:sz w:val="16"/>
                            </w:rPr>
                          </w:pPr>
                        </w:p>
                        <w:p w:rsidR="00CF1828" w:rsidRDefault="00CF1828">
                          <w:pPr>
                            <w:snapToGrid/>
                            <w:ind w:left="-142" w:firstLine="278"/>
                            <w:rPr>
                              <w:b/>
                              <w:sz w:val="16"/>
                            </w:rPr>
                          </w:pPr>
                          <w:r>
                            <w:rPr>
                              <w:rFonts w:eastAsia="PMingLiU" w:hint="eastAsia"/>
                              <w:b/>
                              <w:sz w:val="20"/>
                              <w:lang w:eastAsia="zh-TW"/>
                            </w:rPr>
                            <w:t xml:space="preserve"> </w:t>
                          </w:r>
                          <w:r>
                            <w:rPr>
                              <w:rFonts w:hint="eastAsia"/>
                              <w:b/>
                              <w:sz w:val="20"/>
                            </w:rPr>
                            <w:t>C</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pStyle w:val="Heading2"/>
                            <w:ind w:left="-140" w:firstLine="280"/>
                            <w:rPr>
                              <w:sz w:val="16"/>
                            </w:rPr>
                          </w:pPr>
                          <w:r>
                            <w:rPr>
                              <w:rFonts w:eastAsia="PMingLiU" w:hint="eastAsia"/>
                              <w:lang w:eastAsia="zh-TW"/>
                            </w:rPr>
                            <w:t xml:space="preserve"> </w:t>
                          </w:r>
                          <w:r>
                            <w:rPr>
                              <w:rFonts w:hint="eastAsia"/>
                            </w:rPr>
                            <w:t>D</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E</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20"/>
                            </w:rPr>
                          </w:pPr>
                          <w:r>
                            <w:rPr>
                              <w:rFonts w:eastAsia="PMingLiU" w:hint="eastAsia"/>
                              <w:b/>
                              <w:sz w:val="20"/>
                              <w:lang w:eastAsia="zh-TW"/>
                            </w:rPr>
                            <w:t xml:space="preserve"> </w:t>
                          </w:r>
                          <w:r>
                            <w:rPr>
                              <w:rFonts w:hint="eastAsia"/>
                              <w:b/>
                              <w:sz w:val="20"/>
                            </w:rPr>
                            <w:t>F</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G</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H</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I</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J</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K</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L</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M</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N</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O</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P</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Q</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R</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S</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T</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U</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8A162" id="_x0000_t202" coordsize="21600,21600" o:spt="202" path="m,l,21600r21600,l21600,xe">
              <v:stroke joinstyle="miter"/>
              <v:path gradientshapeok="t" o:connecttype="rect"/>
            </v:shapetype>
            <v:shape id="Text Box 13" o:spid="_x0000_s1026" type="#_x0000_t202" style="position:absolute;left:0;text-align:left;margin-left:-82.95pt;margin-top:-38.9pt;width:61.5pt;height:8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" stroked="f">
              <v:textbox>
                <w:txbxContent>
                  <w:p w:rsidR="00CF1828" w:rsidRDefault="00CF1828">
                    <w:pPr>
                      <w:rPr>
                        <w:rFonts w:eastAsia="PMingLiU"/>
                        <w:b/>
                        <w:sz w:val="18"/>
                        <w:lang w:eastAsia="zh-TW"/>
                      </w:rPr>
                    </w:pPr>
                    <w:r>
                      <w:rPr>
                        <w:rFonts w:eastAsia="PMingLiU" w:hint="eastAsia"/>
                        <w:b/>
                        <w:sz w:val="18"/>
                        <w:lang w:eastAsia="zh-TW"/>
                      </w:rPr>
                      <w:t xml:space="preserve">  </w:t>
                    </w:r>
                  </w:p>
                  <w:p w:rsidR="00CF1828" w:rsidRDefault="00CF1828" w:rsidP="003A7F4A">
                    <w:pPr>
                      <w:tabs>
                        <w:tab w:val="clear" w:pos="4320"/>
                        <w:tab w:val="clear" w:pos="9072"/>
                      </w:tabs>
                      <w:rPr>
                        <w:rFonts w:eastAsia="PMingLiU"/>
                        <w:b/>
                        <w:sz w:val="18"/>
                        <w:lang w:eastAsia="zh-TW"/>
                      </w:rPr>
                    </w:pPr>
                    <w:r>
                      <w:rPr>
                        <w:rFonts w:eastAsia="PMingLiU" w:hint="eastAsia"/>
                        <w:b/>
                        <w:sz w:val="18"/>
                        <w:lang w:eastAsia="zh-TW"/>
                      </w:rPr>
                      <w:t xml:space="preserve">  </w:t>
                    </w:r>
                    <w:r w:rsidRPr="0003694B">
                      <w:rPr>
                        <w:rFonts w:eastAsia="黑体" w:hint="eastAsia"/>
                        <w:b/>
                        <w:color w:val="FFFFFF"/>
                        <w:sz w:val="18"/>
                      </w:rPr>
                      <w:t>由此</w:t>
                    </w:r>
                  </w:p>
                  <w:p w:rsidR="00CF1828" w:rsidRDefault="00CF1828">
                    <w:pPr>
                      <w:spacing w:line="320" w:lineRule="exact"/>
                      <w:rPr>
                        <w:rFonts w:eastAsia="PMingLiU"/>
                        <w:b/>
                        <w:sz w:val="18"/>
                        <w:lang w:eastAsia="zh-TW"/>
                      </w:rPr>
                    </w:pPr>
                  </w:p>
                  <w:p w:rsidR="00CF1828" w:rsidRDefault="00CF1828">
                    <w:pPr>
                      <w:ind w:left="-140" w:firstLine="280"/>
                      <w:rPr>
                        <w:b/>
                        <w:sz w:val="20"/>
                      </w:rPr>
                    </w:pPr>
                    <w:r>
                      <w:rPr>
                        <w:rFonts w:eastAsia="PMingLiU" w:hint="eastAsia"/>
                        <w:b/>
                        <w:sz w:val="20"/>
                        <w:lang w:eastAsia="zh-TW"/>
                      </w:rPr>
                      <w:t xml:space="preserve"> </w:t>
                    </w:r>
                    <w:r>
                      <w:rPr>
                        <w:rFonts w:hint="eastAsia"/>
                        <w:b/>
                        <w:sz w:val="20"/>
                      </w:rPr>
                      <w:t>A</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rFonts w:eastAsia="PMingLiU"/>
                        <w:b/>
                        <w:sz w:val="16"/>
                        <w:lang w:eastAsia="zh-TW"/>
                      </w:rPr>
                    </w:pPr>
                    <w:r>
                      <w:rPr>
                        <w:rFonts w:eastAsia="PMingLiU" w:hint="eastAsia"/>
                        <w:b/>
                        <w:sz w:val="16"/>
                        <w:lang w:eastAsia="zh-TW"/>
                      </w:rPr>
                      <w:t xml:space="preserve"> </w:t>
                    </w:r>
                  </w:p>
                  <w:p w:rsidR="00CF1828" w:rsidRDefault="00CF1828">
                    <w:pPr>
                      <w:snapToGrid/>
                      <w:ind w:left="-142" w:firstLine="278"/>
                      <w:rPr>
                        <w:b/>
                        <w:sz w:val="20"/>
                      </w:rPr>
                    </w:pPr>
                    <w:r>
                      <w:rPr>
                        <w:rFonts w:eastAsia="PMingLiU" w:hint="eastAsia"/>
                        <w:b/>
                        <w:sz w:val="20"/>
                        <w:lang w:eastAsia="zh-TW"/>
                      </w:rPr>
                      <w:t xml:space="preserve"> </w:t>
                    </w:r>
                    <w:r>
                      <w:rPr>
                        <w:rFonts w:hint="eastAsia"/>
                        <w:b/>
                        <w:sz w:val="20"/>
                      </w:rPr>
                      <w:t>B</w:t>
                    </w:r>
                  </w:p>
                  <w:p w:rsidR="00CF1828" w:rsidRDefault="00CF1828">
                    <w:pPr>
                      <w:snapToGrid/>
                      <w:ind w:left="-142" w:firstLine="278"/>
                      <w:rPr>
                        <w:b/>
                        <w:sz w:val="10"/>
                      </w:rPr>
                    </w:pPr>
                  </w:p>
                  <w:p w:rsidR="00CF1828" w:rsidRDefault="00CF1828">
                    <w:pPr>
                      <w:snapToGrid/>
                      <w:ind w:left="-142" w:firstLine="278"/>
                      <w:rPr>
                        <w:b/>
                        <w:sz w:val="16"/>
                      </w:rPr>
                    </w:pPr>
                  </w:p>
                  <w:p w:rsidR="00CF1828" w:rsidRDefault="00CF1828">
                    <w:pPr>
                      <w:snapToGrid/>
                      <w:ind w:left="-142" w:firstLine="278"/>
                      <w:rPr>
                        <w:b/>
                        <w:sz w:val="16"/>
                      </w:rPr>
                    </w:pPr>
                  </w:p>
                  <w:p w:rsidR="00CF1828" w:rsidRDefault="00CF1828">
                    <w:pPr>
                      <w:snapToGrid/>
                      <w:ind w:left="-142" w:firstLine="278"/>
                      <w:rPr>
                        <w:b/>
                        <w:sz w:val="16"/>
                      </w:rPr>
                    </w:pPr>
                    <w:r>
                      <w:rPr>
                        <w:rFonts w:eastAsia="PMingLiU" w:hint="eastAsia"/>
                        <w:b/>
                        <w:sz w:val="20"/>
                        <w:lang w:eastAsia="zh-TW"/>
                      </w:rPr>
                      <w:t xml:space="preserve"> </w:t>
                    </w:r>
                    <w:r>
                      <w:rPr>
                        <w:rFonts w:hint="eastAsia"/>
                        <w:b/>
                        <w:sz w:val="20"/>
                      </w:rPr>
                      <w:t>C</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pStyle w:val="Heading2"/>
                      <w:ind w:left="-140" w:firstLine="280"/>
                      <w:rPr>
                        <w:sz w:val="16"/>
                      </w:rPr>
                    </w:pPr>
                    <w:r>
                      <w:rPr>
                        <w:rFonts w:eastAsia="PMingLiU" w:hint="eastAsia"/>
                        <w:lang w:eastAsia="zh-TW"/>
                      </w:rPr>
                      <w:t xml:space="preserve"> </w:t>
                    </w:r>
                    <w:r>
                      <w:rPr>
                        <w:rFonts w:hint="eastAsia"/>
                      </w:rPr>
                      <w:t>D</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E</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20"/>
                      </w:rPr>
                    </w:pPr>
                    <w:r>
                      <w:rPr>
                        <w:rFonts w:eastAsia="PMingLiU" w:hint="eastAsia"/>
                        <w:b/>
                        <w:sz w:val="20"/>
                        <w:lang w:eastAsia="zh-TW"/>
                      </w:rPr>
                      <w:t xml:space="preserve"> </w:t>
                    </w:r>
                    <w:r>
                      <w:rPr>
                        <w:rFonts w:hint="eastAsia"/>
                        <w:b/>
                        <w:sz w:val="20"/>
                      </w:rPr>
                      <w:t>F</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G</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H</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I</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J</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K</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L</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M</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N</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O</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P</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Q</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R</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S</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T</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ind w:left="-140" w:firstLine="280"/>
                      <w:rPr>
                        <w:b/>
                        <w:sz w:val="16"/>
                      </w:rPr>
                    </w:pPr>
                    <w:r>
                      <w:rPr>
                        <w:rFonts w:eastAsia="PMingLiU" w:hint="eastAsia"/>
                        <w:b/>
                        <w:sz w:val="20"/>
                        <w:lang w:eastAsia="zh-TW"/>
                      </w:rPr>
                      <w:t xml:space="preserve"> </w:t>
                    </w:r>
                    <w:r>
                      <w:rPr>
                        <w:rFonts w:hint="eastAsia"/>
                        <w:b/>
                        <w:sz w:val="20"/>
                      </w:rPr>
                      <w:t>U</w:t>
                    </w:r>
                  </w:p>
                  <w:p w:rsidR="00CF1828" w:rsidRDefault="00CF1828">
                    <w:pPr>
                      <w:ind w:left="-140" w:firstLine="280"/>
                      <w:rPr>
                        <w:b/>
                        <w:sz w:val="10"/>
                      </w:rPr>
                    </w:pPr>
                  </w:p>
                  <w:p w:rsidR="00CF1828" w:rsidRDefault="00CF1828">
                    <w:pPr>
                      <w:ind w:left="-140" w:firstLine="280"/>
                      <w:rPr>
                        <w:b/>
                        <w:sz w:val="16"/>
                      </w:rPr>
                    </w:pPr>
                  </w:p>
                  <w:p w:rsidR="00CF1828" w:rsidRDefault="00CF1828">
                    <w:pPr>
                      <w:ind w:left="-140" w:firstLine="280"/>
                      <w:rPr>
                        <w:b/>
                        <w:sz w:val="16"/>
                      </w:rPr>
                    </w:pPr>
                  </w:p>
                  <w:p w:rsidR="00CF1828" w:rsidRDefault="00CF1828">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14:anchorId="67A6AF7F" wp14:editId="00A78D42">
              <wp:simplePos x="0" y="0"/>
              <wp:positionH relativeFrom="column">
                <wp:posOffset>5847080</wp:posOffset>
              </wp:positionH>
              <wp:positionV relativeFrom="paragraph">
                <wp:posOffset>-525780</wp:posOffset>
              </wp:positionV>
              <wp:extent cx="533400" cy="1040765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40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20" w:lineRule="exact"/>
                            <w:rPr>
                              <w:rFonts w:eastAsia="PMingLiU"/>
                              <w:b/>
                              <w:sz w:val="18"/>
                              <w:lang w:eastAsia="zh-TW"/>
                            </w:rPr>
                          </w:pPr>
                        </w:p>
                        <w:p w:rsidR="00CF1828" w:rsidRDefault="00CF1828">
                          <w:pPr>
                            <w:snapToGrid/>
                            <w:spacing w:line="80" w:lineRule="exact"/>
                            <w:rPr>
                              <w:rFonts w:eastAsia="PMingLiU"/>
                              <w:b/>
                              <w:sz w:val="20"/>
                              <w:lang w:eastAsia="zh-TW"/>
                            </w:rPr>
                          </w:pPr>
                        </w:p>
                        <w:p w:rsidR="00CF1828" w:rsidRDefault="00CF1828">
                          <w:pPr>
                            <w:snapToGrid/>
                            <w:spacing w:line="180" w:lineRule="exact"/>
                            <w:rPr>
                              <w:rFonts w:eastAsia="PMingLiU"/>
                              <w:b/>
                              <w:sz w:val="20"/>
                              <w:lang w:eastAsia="zh-TW"/>
                            </w:rPr>
                          </w:pPr>
                          <w:r>
                            <w:rPr>
                              <w:rFonts w:eastAsia="PMingLiU" w:hint="eastAsia"/>
                              <w:b/>
                              <w:sz w:val="20"/>
                              <w:lang w:eastAsia="zh-TW"/>
                            </w:rPr>
                            <w:t xml:space="preserve"> </w:t>
                          </w:r>
                        </w:p>
                        <w:p w:rsidR="00CF1828" w:rsidRDefault="00CF1828">
                          <w:pPr>
                            <w:snapToGrid/>
                            <w:spacing w:line="16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p>
                        <w:p w:rsidR="00CF1828" w:rsidRDefault="00CF1828">
                          <w:pPr>
                            <w:rPr>
                              <w:b/>
                              <w:sz w:val="20"/>
                            </w:rPr>
                          </w:pPr>
                          <w:r>
                            <w:rPr>
                              <w:rFonts w:eastAsia="PMingLiU" w:hint="eastAsia"/>
                              <w:b/>
                              <w:sz w:val="20"/>
                              <w:lang w:eastAsia="zh-TW"/>
                            </w:rPr>
                            <w:t xml:space="preserve"> </w:t>
                          </w:r>
                          <w:r>
                            <w:rPr>
                              <w:rFonts w:hint="eastAsia"/>
                              <w:b/>
                              <w:sz w:val="20"/>
                            </w:rPr>
                            <w:t>A</w:t>
                          </w:r>
                        </w:p>
                        <w:p w:rsidR="00CF1828" w:rsidRDefault="00CF1828">
                          <w:pPr>
                            <w:rPr>
                              <w:b/>
                              <w:sz w:val="10"/>
                            </w:rPr>
                          </w:pPr>
                        </w:p>
                        <w:p w:rsidR="00CF1828" w:rsidRDefault="00CF1828">
                          <w:pPr>
                            <w:rPr>
                              <w:b/>
                              <w:sz w:val="16"/>
                            </w:rPr>
                          </w:pPr>
                        </w:p>
                        <w:p w:rsidR="00CF1828" w:rsidRDefault="00CF1828">
                          <w:pPr>
                            <w:rPr>
                              <w:rFonts w:eastAsia="PMingLiU"/>
                              <w:b/>
                              <w:sz w:val="16"/>
                              <w:lang w:eastAsia="zh-TW"/>
                            </w:rPr>
                          </w:pPr>
                          <w:r>
                            <w:rPr>
                              <w:rFonts w:eastAsia="PMingLiU" w:hint="eastAsia"/>
                              <w:b/>
                              <w:sz w:val="16"/>
                              <w:lang w:eastAsia="zh-TW"/>
                            </w:rPr>
                            <w:t xml:space="preserve"> </w:t>
                          </w:r>
                        </w:p>
                        <w:p w:rsidR="00CF1828" w:rsidRDefault="00CF1828">
                          <w:pPr>
                            <w:rPr>
                              <w:b/>
                              <w:sz w:val="20"/>
                            </w:rPr>
                          </w:pPr>
                          <w:r>
                            <w:rPr>
                              <w:rFonts w:eastAsia="PMingLiU" w:hint="eastAsia"/>
                              <w:b/>
                              <w:sz w:val="20"/>
                              <w:lang w:eastAsia="zh-TW"/>
                            </w:rPr>
                            <w:t xml:space="preserve"> </w:t>
                          </w:r>
                          <w:r>
                            <w:rPr>
                              <w:rFonts w:hint="eastAsia"/>
                              <w:b/>
                              <w:sz w:val="20"/>
                            </w:rPr>
                            <w:t>B</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C</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2"/>
                            <w:rPr>
                              <w:sz w:val="16"/>
                            </w:rPr>
                          </w:pPr>
                          <w:r>
                            <w:rPr>
                              <w:rFonts w:eastAsia="PMingLiU" w:hint="eastAsia"/>
                              <w:lang w:eastAsia="zh-TW"/>
                            </w:rPr>
                            <w:t xml:space="preserve"> </w:t>
                          </w:r>
                          <w:r>
                            <w:rPr>
                              <w:rFonts w:hint="eastAsia"/>
                            </w:rPr>
                            <w:t>D</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E</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20"/>
                            </w:rPr>
                          </w:pPr>
                          <w:r>
                            <w:rPr>
                              <w:rFonts w:eastAsia="PMingLiU" w:hint="eastAsia"/>
                              <w:b/>
                              <w:sz w:val="20"/>
                              <w:lang w:eastAsia="zh-TW"/>
                            </w:rPr>
                            <w:t xml:space="preserve"> </w:t>
                          </w:r>
                          <w:r>
                            <w:rPr>
                              <w:rFonts w:hint="eastAsia"/>
                              <w:b/>
                              <w:sz w:val="20"/>
                            </w:rPr>
                            <w:t>F</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G</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H</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I</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J</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K</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L</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M</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N</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O</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P</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Q</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R</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S</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T</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U</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6AF7F" id="Text Box 12" o:spid="_x0000_s1027" type="#_x0000_t202" style="position:absolute;left:0;text-align:left;margin-left:460.4pt;margin-top:-41.4pt;width:42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Vhg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" stroked="f">
              <v:textbox>
                <w:txbxContent>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20" w:lineRule="exact"/>
                      <w:rPr>
                        <w:rFonts w:eastAsia="PMingLiU"/>
                        <w:b/>
                        <w:sz w:val="18"/>
                        <w:lang w:eastAsia="zh-TW"/>
                      </w:rPr>
                    </w:pPr>
                  </w:p>
                  <w:p w:rsidR="00CF1828" w:rsidRDefault="00CF1828">
                    <w:pPr>
                      <w:snapToGrid/>
                      <w:spacing w:line="80" w:lineRule="exact"/>
                      <w:rPr>
                        <w:rFonts w:eastAsia="PMingLiU"/>
                        <w:b/>
                        <w:sz w:val="20"/>
                        <w:lang w:eastAsia="zh-TW"/>
                      </w:rPr>
                    </w:pPr>
                  </w:p>
                  <w:p w:rsidR="00CF1828" w:rsidRDefault="00CF1828">
                    <w:pPr>
                      <w:snapToGrid/>
                      <w:spacing w:line="180" w:lineRule="exact"/>
                      <w:rPr>
                        <w:rFonts w:eastAsia="PMingLiU"/>
                        <w:b/>
                        <w:sz w:val="20"/>
                        <w:lang w:eastAsia="zh-TW"/>
                      </w:rPr>
                    </w:pPr>
                    <w:r>
                      <w:rPr>
                        <w:rFonts w:eastAsia="PMingLiU" w:hint="eastAsia"/>
                        <w:b/>
                        <w:sz w:val="20"/>
                        <w:lang w:eastAsia="zh-TW"/>
                      </w:rPr>
                      <w:t xml:space="preserve"> </w:t>
                    </w:r>
                  </w:p>
                  <w:p w:rsidR="00CF1828" w:rsidRDefault="00CF1828">
                    <w:pPr>
                      <w:snapToGrid/>
                      <w:spacing w:line="16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p>
                  <w:p w:rsidR="00CF1828" w:rsidRDefault="00CF1828">
                    <w:pPr>
                      <w:rPr>
                        <w:b/>
                        <w:sz w:val="20"/>
                      </w:rPr>
                    </w:pPr>
                    <w:r>
                      <w:rPr>
                        <w:rFonts w:eastAsia="PMingLiU" w:hint="eastAsia"/>
                        <w:b/>
                        <w:sz w:val="20"/>
                        <w:lang w:eastAsia="zh-TW"/>
                      </w:rPr>
                      <w:t xml:space="preserve"> </w:t>
                    </w:r>
                    <w:r>
                      <w:rPr>
                        <w:rFonts w:hint="eastAsia"/>
                        <w:b/>
                        <w:sz w:val="20"/>
                      </w:rPr>
                      <w:t>A</w:t>
                    </w:r>
                  </w:p>
                  <w:p w:rsidR="00CF1828" w:rsidRDefault="00CF1828">
                    <w:pPr>
                      <w:rPr>
                        <w:b/>
                        <w:sz w:val="10"/>
                      </w:rPr>
                    </w:pPr>
                  </w:p>
                  <w:p w:rsidR="00CF1828" w:rsidRDefault="00CF1828">
                    <w:pPr>
                      <w:rPr>
                        <w:b/>
                        <w:sz w:val="16"/>
                      </w:rPr>
                    </w:pPr>
                  </w:p>
                  <w:p w:rsidR="00CF1828" w:rsidRDefault="00CF1828">
                    <w:pPr>
                      <w:rPr>
                        <w:rFonts w:eastAsia="PMingLiU"/>
                        <w:b/>
                        <w:sz w:val="16"/>
                        <w:lang w:eastAsia="zh-TW"/>
                      </w:rPr>
                    </w:pPr>
                    <w:r>
                      <w:rPr>
                        <w:rFonts w:eastAsia="PMingLiU" w:hint="eastAsia"/>
                        <w:b/>
                        <w:sz w:val="16"/>
                        <w:lang w:eastAsia="zh-TW"/>
                      </w:rPr>
                      <w:t xml:space="preserve"> </w:t>
                    </w:r>
                  </w:p>
                  <w:p w:rsidR="00CF1828" w:rsidRDefault="00CF1828">
                    <w:pPr>
                      <w:rPr>
                        <w:b/>
                        <w:sz w:val="20"/>
                      </w:rPr>
                    </w:pPr>
                    <w:r>
                      <w:rPr>
                        <w:rFonts w:eastAsia="PMingLiU" w:hint="eastAsia"/>
                        <w:b/>
                        <w:sz w:val="20"/>
                        <w:lang w:eastAsia="zh-TW"/>
                      </w:rPr>
                      <w:t xml:space="preserve"> </w:t>
                    </w:r>
                    <w:r>
                      <w:rPr>
                        <w:rFonts w:hint="eastAsia"/>
                        <w:b/>
                        <w:sz w:val="20"/>
                      </w:rPr>
                      <w:t>B</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C</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2"/>
                      <w:rPr>
                        <w:sz w:val="16"/>
                      </w:rPr>
                    </w:pPr>
                    <w:r>
                      <w:rPr>
                        <w:rFonts w:eastAsia="PMingLiU" w:hint="eastAsia"/>
                        <w:lang w:eastAsia="zh-TW"/>
                      </w:rPr>
                      <w:t xml:space="preserve"> </w:t>
                    </w:r>
                    <w:r>
                      <w:rPr>
                        <w:rFonts w:hint="eastAsia"/>
                      </w:rPr>
                      <w:t>D</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E</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20"/>
                      </w:rPr>
                    </w:pPr>
                    <w:r>
                      <w:rPr>
                        <w:rFonts w:eastAsia="PMingLiU" w:hint="eastAsia"/>
                        <w:b/>
                        <w:sz w:val="20"/>
                        <w:lang w:eastAsia="zh-TW"/>
                      </w:rPr>
                      <w:t xml:space="preserve"> </w:t>
                    </w:r>
                    <w:r>
                      <w:rPr>
                        <w:rFonts w:hint="eastAsia"/>
                        <w:b/>
                        <w:sz w:val="20"/>
                      </w:rPr>
                      <w:t>F</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G</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H</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I</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J</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K</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L</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M</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N</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O</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P</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Q</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R</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S</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T</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U</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3"/>
                      <w:jc w:val="left"/>
                    </w:pPr>
                    <w:r>
                      <w:rPr>
                        <w:rFonts w:eastAsia="PMingLiU" w:hint="eastAsia"/>
                        <w:lang w:eastAsia="zh-TW"/>
                      </w:rPr>
                      <w:t xml:space="preserve"> </w:t>
                    </w: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76182">
      <w:rPr>
        <w:rStyle w:val="PageNumber"/>
        <w:noProof/>
        <w:sz w:val="28"/>
      </w:rPr>
      <w:t>5</w:t>
    </w:r>
    <w:r>
      <w:rPr>
        <w:rStyle w:val="PageNumber"/>
        <w:sz w:val="28"/>
      </w:rPr>
      <w:fldChar w:fldCharType="end"/>
    </w:r>
    <w:r>
      <w:rPr>
        <w:rStyle w:val="PageNumber"/>
        <w:rFonts w:hint="eastAsia"/>
        <w:sz w:val="28"/>
      </w:rPr>
      <w:t xml:space="preserve"> -</w:t>
    </w:r>
  </w:p>
  <w:p w:rsidR="00CF1828" w:rsidRDefault="00CF1828">
    <w:pPr>
      <w:pStyle w:val="Header"/>
      <w:tabs>
        <w:tab w:val="clear" w:pos="4153"/>
        <w:tab w:val="clear" w:pos="8306"/>
        <w:tab w:val="clear" w:pos="9072"/>
      </w:tabs>
      <w:rPr>
        <w:rStyle w:val="PageNumber"/>
        <w:sz w:val="28"/>
      </w:rPr>
    </w:pPr>
  </w:p>
  <w:p w:rsidR="00CF1828" w:rsidRDefault="00CF1828">
    <w:pPr>
      <w:pStyle w:val="Header"/>
      <w:tabs>
        <w:tab w:val="clear" w:pos="4153"/>
        <w:tab w:val="clear" w:pos="8306"/>
        <w:tab w:val="clear" w:pos="9072"/>
      </w:tabs>
      <w:rPr>
        <w:sz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828" w:rsidRPr="00F61E19" w:rsidRDefault="00CF1828" w:rsidP="00F61E19">
    <w:pPr>
      <w:pStyle w:val="Header"/>
      <w:tabs>
        <w:tab w:val="clear" w:pos="1440"/>
        <w:tab w:val="clear" w:pos="4153"/>
        <w:tab w:val="clear" w:pos="4320"/>
        <w:tab w:val="clear" w:pos="8306"/>
        <w:tab w:val="clear" w:pos="9072"/>
      </w:tabs>
      <w:jc w:val="left"/>
      <w:rPr>
        <w:sz w:val="24"/>
        <w:szCs w:val="24"/>
      </w:rPr>
    </w:pPr>
    <w:r w:rsidRPr="00F61E19">
      <w:rPr>
        <w:noProof/>
        <w:sz w:val="24"/>
        <w:szCs w:val="24"/>
        <w:lang w:val="en-US"/>
      </w:rPr>
      <mc:AlternateContent>
        <mc:Choice Requires="wps">
          <w:drawing>
            <wp:anchor distT="0" distB="0" distL="114300" distR="114300" simplePos="0" relativeHeight="251657216" behindDoc="0" locked="0" layoutInCell="1" allowOverlap="1" wp14:anchorId="36E2C297" wp14:editId="344FFBBD">
              <wp:simplePos x="0" y="0"/>
              <wp:positionH relativeFrom="column">
                <wp:posOffset>5845810</wp:posOffset>
              </wp:positionH>
              <wp:positionV relativeFrom="paragraph">
                <wp:posOffset>-525780</wp:posOffset>
              </wp:positionV>
              <wp:extent cx="533400" cy="1025525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12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120" w:lineRule="exact"/>
                            <w:rPr>
                              <w:rFonts w:eastAsia="PMingLiU"/>
                              <w:b/>
                              <w:sz w:val="20"/>
                              <w:lang w:eastAsia="zh-TW"/>
                            </w:rPr>
                          </w:pPr>
                        </w:p>
                        <w:p w:rsidR="00CF1828" w:rsidRDefault="00CF1828">
                          <w:pPr>
                            <w:snapToGrid/>
                            <w:spacing w:line="20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p>
                        <w:p w:rsidR="00CF1828" w:rsidRDefault="00CF1828">
                          <w:pPr>
                            <w:rPr>
                              <w:b/>
                              <w:sz w:val="20"/>
                            </w:rPr>
                          </w:pPr>
                          <w:r>
                            <w:rPr>
                              <w:rFonts w:eastAsia="PMingLiU" w:hint="eastAsia"/>
                              <w:b/>
                              <w:sz w:val="20"/>
                              <w:lang w:eastAsia="zh-TW"/>
                            </w:rPr>
                            <w:t xml:space="preserve"> </w:t>
                          </w:r>
                          <w:r>
                            <w:rPr>
                              <w:rFonts w:hint="eastAsia"/>
                              <w:b/>
                              <w:sz w:val="20"/>
                            </w:rPr>
                            <w:t>A</w:t>
                          </w:r>
                        </w:p>
                        <w:p w:rsidR="00CF1828" w:rsidRDefault="00CF1828">
                          <w:pPr>
                            <w:rPr>
                              <w:b/>
                              <w:sz w:val="10"/>
                            </w:rPr>
                          </w:pPr>
                        </w:p>
                        <w:p w:rsidR="00CF1828" w:rsidRDefault="00CF1828">
                          <w:pPr>
                            <w:rPr>
                              <w:b/>
                              <w:sz w:val="16"/>
                            </w:rPr>
                          </w:pPr>
                        </w:p>
                        <w:p w:rsidR="00CF1828" w:rsidRDefault="00CF1828">
                          <w:pPr>
                            <w:rPr>
                              <w:rFonts w:eastAsia="PMingLiU"/>
                              <w:b/>
                              <w:sz w:val="16"/>
                              <w:lang w:eastAsia="zh-TW"/>
                            </w:rPr>
                          </w:pPr>
                          <w:r>
                            <w:rPr>
                              <w:rFonts w:eastAsia="PMingLiU" w:hint="eastAsia"/>
                              <w:b/>
                              <w:sz w:val="16"/>
                              <w:lang w:eastAsia="zh-TW"/>
                            </w:rPr>
                            <w:t xml:space="preserve"> </w:t>
                          </w:r>
                        </w:p>
                        <w:p w:rsidR="00CF1828" w:rsidRDefault="00CF1828">
                          <w:pPr>
                            <w:rPr>
                              <w:b/>
                              <w:sz w:val="20"/>
                            </w:rPr>
                          </w:pPr>
                          <w:r>
                            <w:rPr>
                              <w:rFonts w:eastAsia="PMingLiU" w:hint="eastAsia"/>
                              <w:b/>
                              <w:sz w:val="20"/>
                              <w:lang w:eastAsia="zh-TW"/>
                            </w:rPr>
                            <w:t xml:space="preserve"> </w:t>
                          </w:r>
                          <w:r>
                            <w:rPr>
                              <w:rFonts w:hint="eastAsia"/>
                              <w:b/>
                              <w:sz w:val="20"/>
                            </w:rPr>
                            <w:t>B</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C</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2"/>
                            <w:rPr>
                              <w:sz w:val="16"/>
                            </w:rPr>
                          </w:pPr>
                          <w:r>
                            <w:rPr>
                              <w:rFonts w:eastAsia="PMingLiU" w:hint="eastAsia"/>
                              <w:lang w:eastAsia="zh-TW"/>
                            </w:rPr>
                            <w:t xml:space="preserve"> </w:t>
                          </w:r>
                          <w:r>
                            <w:rPr>
                              <w:rFonts w:hint="eastAsia"/>
                            </w:rPr>
                            <w:t>D</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E</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20"/>
                            </w:rPr>
                          </w:pPr>
                          <w:r>
                            <w:rPr>
                              <w:rFonts w:eastAsia="PMingLiU" w:hint="eastAsia"/>
                              <w:b/>
                              <w:sz w:val="20"/>
                              <w:lang w:eastAsia="zh-TW"/>
                            </w:rPr>
                            <w:t xml:space="preserve"> </w:t>
                          </w:r>
                          <w:r>
                            <w:rPr>
                              <w:rFonts w:hint="eastAsia"/>
                              <w:b/>
                              <w:sz w:val="20"/>
                            </w:rPr>
                            <w:t>F</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G</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H</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I</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J</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K</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L</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M</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N</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O</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P</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Q</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R</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S</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T</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U</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2C297" id="_x0000_t202" coordsize="21600,21600" o:spt="202" path="m,l,21600r21600,l21600,xe">
              <v:stroke joinstyle="miter"/>
              <v:path gradientshapeok="t" o:connecttype="rect"/>
            </v:shapetype>
            <v:shape id="Text Box 11" o:spid="_x0000_s1028" type="#_x0000_t202" style="position:absolute;margin-left:460.3pt;margin-top:-41.4pt;width:42pt;height: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LhwIAABg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" stroked="f">
              <v:textbox>
                <w:txbxContent>
                  <w:p w:rsidR="00CF1828" w:rsidRDefault="00CF1828">
                    <w:pPr>
                      <w:snapToGrid/>
                      <w:spacing w:line="8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120" w:lineRule="exact"/>
                      <w:rPr>
                        <w:rFonts w:eastAsia="PMingLiU"/>
                        <w:b/>
                        <w:sz w:val="18"/>
                        <w:lang w:eastAsia="zh-TW"/>
                      </w:rPr>
                    </w:pPr>
                  </w:p>
                  <w:p w:rsidR="00CF1828" w:rsidRDefault="00CF1828">
                    <w:pPr>
                      <w:snapToGrid/>
                      <w:spacing w:line="80" w:lineRule="exact"/>
                      <w:rPr>
                        <w:rFonts w:eastAsia="PMingLiU"/>
                        <w:b/>
                        <w:sz w:val="18"/>
                        <w:lang w:eastAsia="zh-TW"/>
                      </w:rPr>
                    </w:pPr>
                  </w:p>
                  <w:p w:rsidR="00CF1828" w:rsidRDefault="00CF1828">
                    <w:pPr>
                      <w:snapToGrid/>
                      <w:spacing w:line="120" w:lineRule="exact"/>
                      <w:rPr>
                        <w:rFonts w:eastAsia="PMingLiU"/>
                        <w:b/>
                        <w:sz w:val="20"/>
                        <w:lang w:eastAsia="zh-TW"/>
                      </w:rPr>
                    </w:pPr>
                  </w:p>
                  <w:p w:rsidR="00CF1828" w:rsidRDefault="00CF1828">
                    <w:pPr>
                      <w:snapToGrid/>
                      <w:spacing w:line="20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r>
                      <w:rPr>
                        <w:rFonts w:eastAsia="PMingLiU" w:hint="eastAsia"/>
                        <w:b/>
                        <w:sz w:val="20"/>
                        <w:lang w:eastAsia="zh-TW"/>
                      </w:rPr>
                      <w:t xml:space="preserve"> </w:t>
                    </w:r>
                  </w:p>
                  <w:p w:rsidR="00CF1828" w:rsidRDefault="00CF1828">
                    <w:pPr>
                      <w:snapToGrid/>
                      <w:spacing w:line="80" w:lineRule="exact"/>
                      <w:rPr>
                        <w:rFonts w:eastAsia="PMingLiU"/>
                        <w:b/>
                        <w:sz w:val="20"/>
                        <w:lang w:eastAsia="zh-TW"/>
                      </w:rPr>
                    </w:pPr>
                  </w:p>
                  <w:p w:rsidR="00CF1828" w:rsidRDefault="00CF1828">
                    <w:pPr>
                      <w:rPr>
                        <w:b/>
                        <w:sz w:val="20"/>
                      </w:rPr>
                    </w:pPr>
                    <w:r>
                      <w:rPr>
                        <w:rFonts w:eastAsia="PMingLiU" w:hint="eastAsia"/>
                        <w:b/>
                        <w:sz w:val="20"/>
                        <w:lang w:eastAsia="zh-TW"/>
                      </w:rPr>
                      <w:t xml:space="preserve"> </w:t>
                    </w:r>
                    <w:r>
                      <w:rPr>
                        <w:rFonts w:hint="eastAsia"/>
                        <w:b/>
                        <w:sz w:val="20"/>
                      </w:rPr>
                      <w:t>A</w:t>
                    </w:r>
                  </w:p>
                  <w:p w:rsidR="00CF1828" w:rsidRDefault="00CF1828">
                    <w:pPr>
                      <w:rPr>
                        <w:b/>
                        <w:sz w:val="10"/>
                      </w:rPr>
                    </w:pPr>
                  </w:p>
                  <w:p w:rsidR="00CF1828" w:rsidRDefault="00CF1828">
                    <w:pPr>
                      <w:rPr>
                        <w:b/>
                        <w:sz w:val="16"/>
                      </w:rPr>
                    </w:pPr>
                  </w:p>
                  <w:p w:rsidR="00CF1828" w:rsidRDefault="00CF1828">
                    <w:pPr>
                      <w:rPr>
                        <w:rFonts w:eastAsia="PMingLiU"/>
                        <w:b/>
                        <w:sz w:val="16"/>
                        <w:lang w:eastAsia="zh-TW"/>
                      </w:rPr>
                    </w:pPr>
                    <w:r>
                      <w:rPr>
                        <w:rFonts w:eastAsia="PMingLiU" w:hint="eastAsia"/>
                        <w:b/>
                        <w:sz w:val="16"/>
                        <w:lang w:eastAsia="zh-TW"/>
                      </w:rPr>
                      <w:t xml:space="preserve"> </w:t>
                    </w:r>
                  </w:p>
                  <w:p w:rsidR="00CF1828" w:rsidRDefault="00CF1828">
                    <w:pPr>
                      <w:rPr>
                        <w:b/>
                        <w:sz w:val="20"/>
                      </w:rPr>
                    </w:pPr>
                    <w:r>
                      <w:rPr>
                        <w:rFonts w:eastAsia="PMingLiU" w:hint="eastAsia"/>
                        <w:b/>
                        <w:sz w:val="20"/>
                        <w:lang w:eastAsia="zh-TW"/>
                      </w:rPr>
                      <w:t xml:space="preserve"> </w:t>
                    </w:r>
                    <w:r>
                      <w:rPr>
                        <w:rFonts w:hint="eastAsia"/>
                        <w:b/>
                        <w:sz w:val="20"/>
                      </w:rPr>
                      <w:t>B</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C</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2"/>
                      <w:rPr>
                        <w:sz w:val="16"/>
                      </w:rPr>
                    </w:pPr>
                    <w:r>
                      <w:rPr>
                        <w:rFonts w:eastAsia="PMingLiU" w:hint="eastAsia"/>
                        <w:lang w:eastAsia="zh-TW"/>
                      </w:rPr>
                      <w:t xml:space="preserve"> </w:t>
                    </w:r>
                    <w:r>
                      <w:rPr>
                        <w:rFonts w:hint="eastAsia"/>
                      </w:rPr>
                      <w:t>D</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E</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20"/>
                      </w:rPr>
                    </w:pPr>
                    <w:r>
                      <w:rPr>
                        <w:rFonts w:eastAsia="PMingLiU" w:hint="eastAsia"/>
                        <w:b/>
                        <w:sz w:val="20"/>
                        <w:lang w:eastAsia="zh-TW"/>
                      </w:rPr>
                      <w:t xml:space="preserve"> </w:t>
                    </w:r>
                    <w:r>
                      <w:rPr>
                        <w:rFonts w:hint="eastAsia"/>
                        <w:b/>
                        <w:sz w:val="20"/>
                      </w:rPr>
                      <w:t>F</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G</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H</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I</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J</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K</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L</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M</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N</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O</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P</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Q</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R</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S</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T</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rPr>
                        <w:b/>
                        <w:sz w:val="16"/>
                      </w:rPr>
                    </w:pPr>
                    <w:r>
                      <w:rPr>
                        <w:rFonts w:eastAsia="PMingLiU" w:hint="eastAsia"/>
                        <w:b/>
                        <w:sz w:val="20"/>
                        <w:lang w:eastAsia="zh-TW"/>
                      </w:rPr>
                      <w:t xml:space="preserve"> </w:t>
                    </w:r>
                    <w:r>
                      <w:rPr>
                        <w:rFonts w:hint="eastAsia"/>
                        <w:b/>
                        <w:sz w:val="20"/>
                      </w:rPr>
                      <w:t>U</w:t>
                    </w:r>
                  </w:p>
                  <w:p w:rsidR="00CF1828" w:rsidRDefault="00CF1828">
                    <w:pPr>
                      <w:rPr>
                        <w:b/>
                        <w:sz w:val="10"/>
                      </w:rPr>
                    </w:pPr>
                  </w:p>
                  <w:p w:rsidR="00CF1828" w:rsidRDefault="00CF1828">
                    <w:pPr>
                      <w:rPr>
                        <w:b/>
                        <w:sz w:val="16"/>
                      </w:rPr>
                    </w:pPr>
                  </w:p>
                  <w:p w:rsidR="00CF1828" w:rsidRDefault="00CF1828">
                    <w:pPr>
                      <w:rPr>
                        <w:b/>
                        <w:sz w:val="16"/>
                      </w:rPr>
                    </w:pPr>
                  </w:p>
                  <w:p w:rsidR="00CF1828" w:rsidRDefault="00CF1828">
                    <w:pPr>
                      <w:pStyle w:val="Heading3"/>
                      <w:jc w:val="left"/>
                    </w:pPr>
                    <w:r>
                      <w:rPr>
                        <w:rFonts w:eastAsia="PMingLiU" w:hint="eastAsia"/>
                        <w:lang w:eastAsia="zh-TW"/>
                      </w:rPr>
                      <w:t xml:space="preserve"> </w:t>
                    </w:r>
                    <w:r>
                      <w:rPr>
                        <w:rFonts w:hint="eastAsia"/>
                      </w:rPr>
                      <w:t>V</w:t>
                    </w:r>
                  </w:p>
                </w:txbxContent>
              </v:textbox>
            </v:shape>
          </w:pict>
        </mc:Fallback>
      </mc:AlternateContent>
    </w:r>
    <w:r w:rsidRPr="00F61E19">
      <w:rPr>
        <w:noProof/>
        <w:sz w:val="24"/>
        <w:szCs w:val="24"/>
        <w:lang w:val="en-US"/>
      </w:rPr>
      <mc:AlternateContent>
        <mc:Choice Requires="wps">
          <w:drawing>
            <wp:anchor distT="0" distB="0" distL="114300" distR="114300" simplePos="0" relativeHeight="251656192" behindDoc="0" locked="0" layoutInCell="1" allowOverlap="1" wp14:anchorId="7B7961A4" wp14:editId="7AA3C490">
              <wp:simplePos x="0" y="0"/>
              <wp:positionH relativeFrom="column">
                <wp:posOffset>-1087755</wp:posOffset>
              </wp:positionH>
              <wp:positionV relativeFrom="paragraph">
                <wp:posOffset>-405130</wp:posOffset>
              </wp:positionV>
              <wp:extent cx="690880" cy="1025525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28" w:rsidRDefault="00CF1828" w:rsidP="003A7F4A">
                          <w:pPr>
                            <w:tabs>
                              <w:tab w:val="clear" w:pos="4320"/>
                              <w:tab w:val="clear" w:pos="9072"/>
                            </w:tabs>
                            <w:rPr>
                              <w:rFonts w:eastAsia="PMingLiU"/>
                              <w:b/>
                              <w:sz w:val="18"/>
                              <w:lang w:eastAsia="zh-TW"/>
                            </w:rPr>
                          </w:pPr>
                          <w:r>
                            <w:rPr>
                              <w:rFonts w:eastAsia="PMingLiU" w:hint="eastAsia"/>
                              <w:b/>
                              <w:sz w:val="18"/>
                              <w:lang w:eastAsia="zh-TW"/>
                            </w:rPr>
                            <w:t xml:space="preserve">  </w:t>
                          </w:r>
                          <w:r w:rsidRPr="0003694B">
                            <w:rPr>
                              <w:rFonts w:eastAsia="黑体" w:hint="eastAsia"/>
                              <w:b/>
                              <w:color w:val="FFFFFF"/>
                              <w:sz w:val="18"/>
                            </w:rPr>
                            <w:t>由此</w:t>
                          </w:r>
                        </w:p>
                        <w:p w:rsidR="00CF1828" w:rsidRDefault="00CF1828">
                          <w:pPr>
                            <w:rPr>
                              <w:rFonts w:eastAsia="PMingLiU"/>
                              <w:b/>
                              <w:sz w:val="18"/>
                              <w:lang w:eastAsia="zh-TW"/>
                            </w:rPr>
                          </w:pPr>
                        </w:p>
                        <w:p w:rsidR="00CF1828" w:rsidRDefault="00CF1828">
                          <w:pPr>
                            <w:rPr>
                              <w:rFonts w:eastAsia="PMingLiU"/>
                              <w:b/>
                              <w:sz w:val="20"/>
                              <w:lang w:eastAsia="zh-TW"/>
                            </w:rPr>
                          </w:pPr>
                        </w:p>
                        <w:p w:rsidR="00CF1828" w:rsidRDefault="00CF1828">
                          <w:pPr>
                            <w:ind w:firstLine="140"/>
                            <w:rPr>
                              <w:b/>
                              <w:sz w:val="20"/>
                            </w:rPr>
                          </w:pPr>
                          <w:r>
                            <w:rPr>
                              <w:rFonts w:eastAsia="PMingLiU" w:hint="eastAsia"/>
                              <w:b/>
                              <w:sz w:val="20"/>
                              <w:lang w:eastAsia="zh-TW"/>
                            </w:rPr>
                            <w:t xml:space="preserve"> </w:t>
                          </w:r>
                          <w:r>
                            <w:rPr>
                              <w:rFonts w:hint="eastAsia"/>
                              <w:b/>
                              <w:sz w:val="20"/>
                            </w:rPr>
                            <w:t>A</w:t>
                          </w:r>
                        </w:p>
                        <w:p w:rsidR="00CF1828" w:rsidRDefault="00CF1828">
                          <w:pPr>
                            <w:tabs>
                              <w:tab w:val="clear" w:pos="4320"/>
                              <w:tab w:val="clear" w:pos="9072"/>
                            </w:tabs>
                            <w:ind w:firstLine="140"/>
                            <w:rPr>
                              <w:b/>
                              <w:sz w:val="10"/>
                            </w:rPr>
                          </w:pPr>
                        </w:p>
                        <w:p w:rsidR="00CF1828" w:rsidRDefault="00CF1828">
                          <w:pPr>
                            <w:ind w:firstLine="140"/>
                            <w:rPr>
                              <w:b/>
                              <w:sz w:val="16"/>
                            </w:rPr>
                          </w:pPr>
                        </w:p>
                        <w:p w:rsidR="00CF1828" w:rsidRDefault="00CF1828">
                          <w:pPr>
                            <w:ind w:firstLine="140"/>
                            <w:rPr>
                              <w:rFonts w:eastAsia="PMingLiU"/>
                              <w:b/>
                              <w:sz w:val="16"/>
                              <w:lang w:eastAsia="zh-TW"/>
                            </w:rPr>
                          </w:pPr>
                          <w:r>
                            <w:rPr>
                              <w:rFonts w:eastAsia="PMingLiU" w:hint="eastAsia"/>
                              <w:b/>
                              <w:sz w:val="16"/>
                              <w:lang w:eastAsia="zh-TW"/>
                            </w:rPr>
                            <w:t xml:space="preserve"> </w:t>
                          </w:r>
                        </w:p>
                        <w:p w:rsidR="00CF1828" w:rsidRDefault="00CF1828">
                          <w:pPr>
                            <w:ind w:firstLine="140"/>
                            <w:rPr>
                              <w:b/>
                              <w:sz w:val="20"/>
                            </w:rPr>
                          </w:pPr>
                          <w:r>
                            <w:rPr>
                              <w:rFonts w:eastAsia="PMingLiU" w:hint="eastAsia"/>
                              <w:b/>
                              <w:sz w:val="20"/>
                              <w:lang w:eastAsia="zh-TW"/>
                            </w:rPr>
                            <w:t xml:space="preserve"> </w:t>
                          </w:r>
                          <w:r>
                            <w:rPr>
                              <w:rFonts w:hint="eastAsia"/>
                              <w:b/>
                              <w:sz w:val="20"/>
                            </w:rPr>
                            <w:t>B</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C</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pStyle w:val="Heading2"/>
                            <w:ind w:firstLine="140"/>
                            <w:rPr>
                              <w:sz w:val="16"/>
                            </w:rPr>
                          </w:pPr>
                          <w:r>
                            <w:rPr>
                              <w:rFonts w:eastAsia="PMingLiU" w:hint="eastAsia"/>
                              <w:lang w:eastAsia="zh-TW"/>
                            </w:rPr>
                            <w:t xml:space="preserve"> </w:t>
                          </w:r>
                          <w:r>
                            <w:rPr>
                              <w:rFonts w:hint="eastAsia"/>
                            </w:rPr>
                            <w:t>D</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E</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20"/>
                            </w:rPr>
                          </w:pPr>
                          <w:r>
                            <w:rPr>
                              <w:rFonts w:eastAsia="PMingLiU" w:hint="eastAsia"/>
                              <w:b/>
                              <w:sz w:val="20"/>
                              <w:lang w:eastAsia="zh-TW"/>
                            </w:rPr>
                            <w:t xml:space="preserve"> </w:t>
                          </w:r>
                          <w:r>
                            <w:rPr>
                              <w:rFonts w:hint="eastAsia"/>
                              <w:b/>
                              <w:sz w:val="20"/>
                            </w:rPr>
                            <w:t>F</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G</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H</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I</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J</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K</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L</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M</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N</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O</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P</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Q</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R</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S</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T</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U</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pStyle w:val="Heading3"/>
                            <w:ind w:firstLine="14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961A4" id="Text Box 10" o:spid="_x0000_s1029" type="#_x0000_t202" style="position:absolute;margin-left:-85.65pt;margin-top:-31.9pt;width:54.4pt;height:8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" stroked="f">
              <v:textbox>
                <w:txbxContent>
                  <w:p w:rsidR="00CF1828" w:rsidRDefault="00CF1828" w:rsidP="003A7F4A">
                    <w:pPr>
                      <w:tabs>
                        <w:tab w:val="clear" w:pos="4320"/>
                        <w:tab w:val="clear" w:pos="9072"/>
                      </w:tabs>
                      <w:rPr>
                        <w:rFonts w:eastAsia="PMingLiU"/>
                        <w:b/>
                        <w:sz w:val="18"/>
                        <w:lang w:eastAsia="zh-TW"/>
                      </w:rPr>
                    </w:pPr>
                    <w:r>
                      <w:rPr>
                        <w:rFonts w:eastAsia="PMingLiU" w:hint="eastAsia"/>
                        <w:b/>
                        <w:sz w:val="18"/>
                        <w:lang w:eastAsia="zh-TW"/>
                      </w:rPr>
                      <w:t xml:space="preserve">  </w:t>
                    </w:r>
                    <w:r w:rsidRPr="0003694B">
                      <w:rPr>
                        <w:rFonts w:eastAsia="黑体" w:hint="eastAsia"/>
                        <w:b/>
                        <w:color w:val="FFFFFF"/>
                        <w:sz w:val="18"/>
                      </w:rPr>
                      <w:t>由此</w:t>
                    </w:r>
                  </w:p>
                  <w:p w:rsidR="00CF1828" w:rsidRDefault="00CF1828">
                    <w:pPr>
                      <w:rPr>
                        <w:rFonts w:eastAsia="PMingLiU"/>
                        <w:b/>
                        <w:sz w:val="18"/>
                        <w:lang w:eastAsia="zh-TW"/>
                      </w:rPr>
                    </w:pPr>
                  </w:p>
                  <w:p w:rsidR="00CF1828" w:rsidRDefault="00CF1828">
                    <w:pPr>
                      <w:rPr>
                        <w:rFonts w:eastAsia="PMingLiU"/>
                        <w:b/>
                        <w:sz w:val="20"/>
                        <w:lang w:eastAsia="zh-TW"/>
                      </w:rPr>
                    </w:pPr>
                  </w:p>
                  <w:p w:rsidR="00CF1828" w:rsidRDefault="00CF1828">
                    <w:pPr>
                      <w:ind w:firstLine="140"/>
                      <w:rPr>
                        <w:b/>
                        <w:sz w:val="20"/>
                      </w:rPr>
                    </w:pPr>
                    <w:r>
                      <w:rPr>
                        <w:rFonts w:eastAsia="PMingLiU" w:hint="eastAsia"/>
                        <w:b/>
                        <w:sz w:val="20"/>
                        <w:lang w:eastAsia="zh-TW"/>
                      </w:rPr>
                      <w:t xml:space="preserve"> </w:t>
                    </w:r>
                    <w:r>
                      <w:rPr>
                        <w:rFonts w:hint="eastAsia"/>
                        <w:b/>
                        <w:sz w:val="20"/>
                      </w:rPr>
                      <w:t>A</w:t>
                    </w:r>
                  </w:p>
                  <w:p w:rsidR="00CF1828" w:rsidRDefault="00CF1828">
                    <w:pPr>
                      <w:tabs>
                        <w:tab w:val="clear" w:pos="4320"/>
                        <w:tab w:val="clear" w:pos="9072"/>
                      </w:tabs>
                      <w:ind w:firstLine="140"/>
                      <w:rPr>
                        <w:b/>
                        <w:sz w:val="10"/>
                      </w:rPr>
                    </w:pPr>
                  </w:p>
                  <w:p w:rsidR="00CF1828" w:rsidRDefault="00CF1828">
                    <w:pPr>
                      <w:ind w:firstLine="140"/>
                      <w:rPr>
                        <w:b/>
                        <w:sz w:val="16"/>
                      </w:rPr>
                    </w:pPr>
                  </w:p>
                  <w:p w:rsidR="00CF1828" w:rsidRDefault="00CF1828">
                    <w:pPr>
                      <w:ind w:firstLine="140"/>
                      <w:rPr>
                        <w:rFonts w:eastAsia="PMingLiU"/>
                        <w:b/>
                        <w:sz w:val="16"/>
                        <w:lang w:eastAsia="zh-TW"/>
                      </w:rPr>
                    </w:pPr>
                    <w:r>
                      <w:rPr>
                        <w:rFonts w:eastAsia="PMingLiU" w:hint="eastAsia"/>
                        <w:b/>
                        <w:sz w:val="16"/>
                        <w:lang w:eastAsia="zh-TW"/>
                      </w:rPr>
                      <w:t xml:space="preserve"> </w:t>
                    </w:r>
                  </w:p>
                  <w:p w:rsidR="00CF1828" w:rsidRDefault="00CF1828">
                    <w:pPr>
                      <w:ind w:firstLine="140"/>
                      <w:rPr>
                        <w:b/>
                        <w:sz w:val="20"/>
                      </w:rPr>
                    </w:pPr>
                    <w:r>
                      <w:rPr>
                        <w:rFonts w:eastAsia="PMingLiU" w:hint="eastAsia"/>
                        <w:b/>
                        <w:sz w:val="20"/>
                        <w:lang w:eastAsia="zh-TW"/>
                      </w:rPr>
                      <w:t xml:space="preserve"> </w:t>
                    </w:r>
                    <w:r>
                      <w:rPr>
                        <w:rFonts w:hint="eastAsia"/>
                        <w:b/>
                        <w:sz w:val="20"/>
                      </w:rPr>
                      <w:t>B</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C</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pStyle w:val="Heading2"/>
                      <w:ind w:firstLine="140"/>
                      <w:rPr>
                        <w:sz w:val="16"/>
                      </w:rPr>
                    </w:pPr>
                    <w:r>
                      <w:rPr>
                        <w:rFonts w:eastAsia="PMingLiU" w:hint="eastAsia"/>
                        <w:lang w:eastAsia="zh-TW"/>
                      </w:rPr>
                      <w:t xml:space="preserve"> </w:t>
                    </w:r>
                    <w:r>
                      <w:rPr>
                        <w:rFonts w:hint="eastAsia"/>
                      </w:rPr>
                      <w:t>D</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E</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20"/>
                      </w:rPr>
                    </w:pPr>
                    <w:r>
                      <w:rPr>
                        <w:rFonts w:eastAsia="PMingLiU" w:hint="eastAsia"/>
                        <w:b/>
                        <w:sz w:val="20"/>
                        <w:lang w:eastAsia="zh-TW"/>
                      </w:rPr>
                      <w:t xml:space="preserve"> </w:t>
                    </w:r>
                    <w:r>
                      <w:rPr>
                        <w:rFonts w:hint="eastAsia"/>
                        <w:b/>
                        <w:sz w:val="20"/>
                      </w:rPr>
                      <w:t>F</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G</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H</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I</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J</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K</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L</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M</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N</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O</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P</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Q</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R</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S</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T</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ind w:firstLine="140"/>
                      <w:rPr>
                        <w:b/>
                        <w:sz w:val="16"/>
                      </w:rPr>
                    </w:pPr>
                    <w:r>
                      <w:rPr>
                        <w:rFonts w:eastAsia="PMingLiU" w:hint="eastAsia"/>
                        <w:b/>
                        <w:sz w:val="20"/>
                        <w:lang w:eastAsia="zh-TW"/>
                      </w:rPr>
                      <w:t xml:space="preserve"> </w:t>
                    </w:r>
                    <w:r>
                      <w:rPr>
                        <w:rFonts w:hint="eastAsia"/>
                        <w:b/>
                        <w:sz w:val="20"/>
                      </w:rPr>
                      <w:t>U</w:t>
                    </w:r>
                  </w:p>
                  <w:p w:rsidR="00CF1828" w:rsidRDefault="00CF1828">
                    <w:pPr>
                      <w:ind w:firstLine="140"/>
                      <w:rPr>
                        <w:b/>
                        <w:sz w:val="10"/>
                      </w:rPr>
                    </w:pPr>
                  </w:p>
                  <w:p w:rsidR="00CF1828" w:rsidRDefault="00CF1828">
                    <w:pPr>
                      <w:ind w:firstLine="140"/>
                      <w:rPr>
                        <w:b/>
                        <w:sz w:val="16"/>
                      </w:rPr>
                    </w:pPr>
                  </w:p>
                  <w:p w:rsidR="00CF1828" w:rsidRDefault="00CF1828">
                    <w:pPr>
                      <w:ind w:firstLine="140"/>
                      <w:rPr>
                        <w:b/>
                        <w:sz w:val="16"/>
                      </w:rPr>
                    </w:pPr>
                  </w:p>
                  <w:p w:rsidR="00CF1828" w:rsidRDefault="00CF1828">
                    <w:pPr>
                      <w:pStyle w:val="Heading3"/>
                      <w:ind w:firstLine="140"/>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BFF"/>
    <w:multiLevelType w:val="multilevel"/>
    <w:tmpl w:val="7D6893CA"/>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 w15:restartNumberingAfterBreak="0">
    <w:nsid w:val="0AD0790A"/>
    <w:multiLevelType w:val="hybridMultilevel"/>
    <w:tmpl w:val="76808A66"/>
    <w:lvl w:ilvl="0" w:tplc="894EE29E">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 w15:restartNumberingAfterBreak="0">
    <w:nsid w:val="0DA80A61"/>
    <w:multiLevelType w:val="multilevel"/>
    <w:tmpl w:val="35521656"/>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 w15:restartNumberingAfterBreak="0">
    <w:nsid w:val="0DEB31F7"/>
    <w:multiLevelType w:val="hybridMultilevel"/>
    <w:tmpl w:val="010A4C7A"/>
    <w:lvl w:ilvl="0" w:tplc="968624D2">
      <w:start w:val="1"/>
      <w:numFmt w:val="decimal"/>
      <w:lvlText w:val="%1."/>
      <w:lvlJc w:val="left"/>
      <w:pPr>
        <w:ind w:left="1778" w:hanging="360"/>
      </w:pPr>
      <w:rPr>
        <w:rFonts w:eastAsia="PMingLiU"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0F9C01DB"/>
    <w:multiLevelType w:val="multilevel"/>
    <w:tmpl w:val="BA3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34F67"/>
    <w:multiLevelType w:val="multilevel"/>
    <w:tmpl w:val="AD9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25FCB"/>
    <w:multiLevelType w:val="multilevel"/>
    <w:tmpl w:val="B78AB0CC"/>
    <w:lvl w:ilvl="0">
      <w:start w:val="2"/>
      <w:numFmt w:val="decimal"/>
      <w:lvlRestart w:val="0"/>
      <w:lvlText w:val="7.%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7" w15:restartNumberingAfterBreak="0">
    <w:nsid w:val="1D271C0F"/>
    <w:multiLevelType w:val="multilevel"/>
    <w:tmpl w:val="449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B2103"/>
    <w:multiLevelType w:val="multilevel"/>
    <w:tmpl w:val="02908D64"/>
    <w:lvl w:ilvl="0">
      <w:start w:val="2"/>
      <w:numFmt w:val="decimal"/>
      <w:lvlRestart w:val="0"/>
      <w:lvlText w:val="7.%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9" w15:restartNumberingAfterBreak="0">
    <w:nsid w:val="1EA006C8"/>
    <w:multiLevelType w:val="multilevel"/>
    <w:tmpl w:val="E896521E"/>
    <w:lvl w:ilvl="0">
      <w:start w:val="2"/>
      <w:numFmt w:val="decimal"/>
      <w:lvlRestart w:val="0"/>
      <w:lvlText w:val="5.%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0" w15:restartNumberingAfterBreak="0">
    <w:nsid w:val="23011E56"/>
    <w:multiLevelType w:val="hybridMultilevel"/>
    <w:tmpl w:val="9FF89B7C"/>
    <w:lvl w:ilvl="0" w:tplc="44062AF0">
      <w:start w:val="1"/>
      <w:numFmt w:val="decimal"/>
      <w:lvlText w:val="(%1)"/>
      <w:lvlJc w:val="left"/>
      <w:pPr>
        <w:ind w:left="2424" w:hanging="444"/>
      </w:pPr>
      <w:rPr>
        <w:rFonts w:eastAsia="PMingLiU"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1" w15:restartNumberingAfterBreak="0">
    <w:nsid w:val="23257A8F"/>
    <w:multiLevelType w:val="multilevel"/>
    <w:tmpl w:val="B2B8CBAA"/>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2" w15:restartNumberingAfterBreak="0">
    <w:nsid w:val="25E32830"/>
    <w:multiLevelType w:val="multilevel"/>
    <w:tmpl w:val="530C5254"/>
    <w:lvl w:ilvl="0">
      <w:start w:val="2"/>
      <w:numFmt w:val="decimal"/>
      <w:lvlRestart w:val="0"/>
      <w:lvlText w:val="8.%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3" w15:restartNumberingAfterBreak="0">
    <w:nsid w:val="2642748C"/>
    <w:multiLevelType w:val="multilevel"/>
    <w:tmpl w:val="1AF0D88A"/>
    <w:lvl w:ilvl="0">
      <w:start w:val="2"/>
      <w:numFmt w:val="decimal"/>
      <w:lvlRestart w:val="0"/>
      <w:lvlText w:val="7.%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4" w15:restartNumberingAfterBreak="0">
    <w:nsid w:val="27633CC3"/>
    <w:multiLevelType w:val="hybridMultilevel"/>
    <w:tmpl w:val="77D245F0"/>
    <w:lvl w:ilvl="0" w:tplc="DCD43C94">
      <w:start w:val="1"/>
      <w:numFmt w:val="decimal"/>
      <w:lvlText w:val="%1)"/>
      <w:lvlJc w:val="left"/>
      <w:pPr>
        <w:ind w:left="2340" w:hanging="360"/>
      </w:pPr>
      <w:rPr>
        <w:rFonts w:eastAsia="PMingLiU"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5" w15:restartNumberingAfterBreak="0">
    <w:nsid w:val="29611A66"/>
    <w:multiLevelType w:val="multilevel"/>
    <w:tmpl w:val="DB1C68AC"/>
    <w:lvl w:ilvl="0">
      <w:start w:val="2"/>
      <w:numFmt w:val="decimal"/>
      <w:lvlRestart w:val="0"/>
      <w:lvlText w:val="5.%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6" w15:restartNumberingAfterBreak="0">
    <w:nsid w:val="2A34522C"/>
    <w:multiLevelType w:val="multilevel"/>
    <w:tmpl w:val="8F7E4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EA452C"/>
    <w:multiLevelType w:val="multilevel"/>
    <w:tmpl w:val="0BF4F484"/>
    <w:lvl w:ilvl="0">
      <w:start w:val="1"/>
      <w:numFmt w:val="decimal"/>
      <w:lvlText w:val="%1."/>
      <w:lvlJc w:val="left"/>
      <w:pPr>
        <w:ind w:left="567" w:hanging="567"/>
      </w:pPr>
      <w:rPr>
        <w:rFonts w:hint="eastAsia"/>
      </w:rPr>
    </w:lvl>
    <w:lvl w:ilvl="1">
      <w:start w:val="1"/>
      <w:numFmt w:val="decimal"/>
      <w:lvlText w:val="(%2)"/>
      <w:lvlJc w:val="left"/>
      <w:pPr>
        <w:ind w:left="1134" w:hanging="567"/>
      </w:pPr>
      <w:rPr>
        <w:rFonts w:hint="eastAsia"/>
      </w:rPr>
    </w:lvl>
    <w:lvl w:ilvl="2">
      <w:start w:val="1"/>
      <w:numFmt w:val="lowerLetter"/>
      <w:lvlText w:val="(%3)"/>
      <w:lvlJc w:val="left"/>
      <w:pPr>
        <w:ind w:left="1701" w:hanging="567"/>
      </w:pPr>
      <w:rPr>
        <w:rFonts w:hint="eastAsia"/>
      </w:rPr>
    </w:lvl>
    <w:lvl w:ilvl="3">
      <w:start w:val="1"/>
      <w:numFmt w:val="lowerRoman"/>
      <w:lvlText w:val="%4."/>
      <w:lvlJc w:val="left"/>
      <w:pPr>
        <w:ind w:left="2268" w:hanging="567"/>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8" w15:restartNumberingAfterBreak="0">
    <w:nsid w:val="36907481"/>
    <w:multiLevelType w:val="multilevel"/>
    <w:tmpl w:val="F1FA9A58"/>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19" w15:restartNumberingAfterBreak="0">
    <w:nsid w:val="386F394F"/>
    <w:multiLevelType w:val="hybridMultilevel"/>
    <w:tmpl w:val="76C00A1A"/>
    <w:lvl w:ilvl="0" w:tplc="12F245AE">
      <w:start w:val="1"/>
      <w:numFmt w:val="decimal"/>
      <w:lvlText w:val="%1)"/>
      <w:lvlJc w:val="left"/>
      <w:pPr>
        <w:ind w:left="3476" w:hanging="360"/>
      </w:pPr>
      <w:rPr>
        <w:rFonts w:eastAsia="PMingLiU"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EB13D6"/>
    <w:multiLevelType w:val="multilevel"/>
    <w:tmpl w:val="E644867E"/>
    <w:lvl w:ilvl="0">
      <w:start w:val="2"/>
      <w:numFmt w:val="decimal"/>
      <w:lvlRestart w:val="0"/>
      <w:lvlText w:val="1.%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21" w15:restartNumberingAfterBreak="0">
    <w:nsid w:val="3C47388F"/>
    <w:multiLevelType w:val="multilevel"/>
    <w:tmpl w:val="61B4B3F0"/>
    <w:lvl w:ilvl="0">
      <w:start w:val="2"/>
      <w:numFmt w:val="decimal"/>
      <w:lvlRestart w:val="0"/>
      <w:lvlText w:val="3.%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22" w15:restartNumberingAfterBreak="0">
    <w:nsid w:val="403B634A"/>
    <w:multiLevelType w:val="hybridMultilevel"/>
    <w:tmpl w:val="EBBAC220"/>
    <w:lvl w:ilvl="0" w:tplc="B464001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420C7ECA"/>
    <w:multiLevelType w:val="multilevel"/>
    <w:tmpl w:val="9ED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5D2D14"/>
    <w:multiLevelType w:val="hybridMultilevel"/>
    <w:tmpl w:val="4608F014"/>
    <w:lvl w:ilvl="0" w:tplc="177069B8">
      <w:start w:val="1"/>
      <w:numFmt w:val="decimal"/>
      <w:lvlText w:val="(%1)"/>
      <w:lvlJc w:val="left"/>
      <w:pPr>
        <w:ind w:left="2912" w:hanging="360"/>
      </w:pPr>
      <w:rPr>
        <w:rFonts w:eastAsia="PMingLiU" w:hint="default"/>
      </w:r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25" w15:restartNumberingAfterBreak="0">
    <w:nsid w:val="47252305"/>
    <w:multiLevelType w:val="hybridMultilevel"/>
    <w:tmpl w:val="36CCA140"/>
    <w:lvl w:ilvl="0" w:tplc="A9243832">
      <w:start w:val="1"/>
      <w:numFmt w:val="decimal"/>
      <w:lvlText w:val="%1."/>
      <w:lvlJc w:val="left"/>
      <w:pPr>
        <w:ind w:left="1800" w:hanging="360"/>
      </w:pPr>
      <w:rPr>
        <w:rFonts w:eastAsia="PMingLiU"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476E7BA1"/>
    <w:multiLevelType w:val="multilevel"/>
    <w:tmpl w:val="50E6F438"/>
    <w:lvl w:ilvl="0">
      <w:start w:val="2"/>
      <w:numFmt w:val="decimal"/>
      <w:lvlRestart w:val="0"/>
      <w:lvlText w:val=".%1"/>
      <w:lvlJc w:val="left"/>
      <w:pPr>
        <w:ind w:left="357" w:hanging="357"/>
      </w:pPr>
      <w:rPr>
        <w:rFonts w:ascii="Times New Roman" w:hAnsi="Times New Roman" w:cs="Times New Roman"/>
        <w:b w:val="0"/>
        <w:i w:val="0"/>
        <w:sz w:val="28"/>
      </w:rPr>
    </w:lvl>
    <w:lvl w:ilvl="1">
      <w:start w:val="1"/>
      <w:numFmt w:val="none"/>
      <w:lvlText w:val=""/>
      <w:lvlJc w:val="left"/>
      <w:pPr>
        <w:ind w:left="720" w:hanging="363"/>
      </w:pPr>
    </w:lvl>
    <w:lvl w:ilvl="2">
      <w:start w:val="1"/>
      <w:numFmt w:val="none"/>
      <w:lvlText w:val=""/>
      <w:lvlJc w:val="left"/>
      <w:pPr>
        <w:ind w:left="1077" w:hanging="357"/>
      </w:pPr>
    </w:lvl>
    <w:lvl w:ilvl="3">
      <w:start w:val="1"/>
      <w:numFmt w:val="none"/>
      <w:lvlText w:val=""/>
      <w:lvlJc w:val="left"/>
      <w:pPr>
        <w:ind w:left="1440" w:hanging="363"/>
      </w:pPr>
    </w:lvl>
    <w:lvl w:ilvl="4">
      <w:start w:val="1"/>
      <w:numFmt w:val="none"/>
      <w:lvlText w:val=""/>
      <w:lvlJc w:val="left"/>
      <w:pPr>
        <w:ind w:left="1797" w:hanging="357"/>
      </w:pPr>
    </w:lvl>
    <w:lvl w:ilvl="5">
      <w:start w:val="1"/>
      <w:numFmt w:val="none"/>
      <w:lvlText w:val=""/>
      <w:lvlJc w:val="left"/>
      <w:pPr>
        <w:ind w:left="2160" w:hanging="363"/>
      </w:p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7" w15:restartNumberingAfterBreak="0">
    <w:nsid w:val="487A29CA"/>
    <w:multiLevelType w:val="hybridMultilevel"/>
    <w:tmpl w:val="E50EF54C"/>
    <w:lvl w:ilvl="0" w:tplc="1C9026B8">
      <w:start w:val="1"/>
      <w:numFmt w:val="decimal"/>
      <w:lvlText w:val="%1&gt;"/>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8" w15:restartNumberingAfterBreak="0">
    <w:nsid w:val="4BB0573B"/>
    <w:multiLevelType w:val="multilevel"/>
    <w:tmpl w:val="5C80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D72151"/>
    <w:multiLevelType w:val="multilevel"/>
    <w:tmpl w:val="C7F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3E6EFF"/>
    <w:multiLevelType w:val="multilevel"/>
    <w:tmpl w:val="A162B87E"/>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1" w15:restartNumberingAfterBreak="0">
    <w:nsid w:val="502011A7"/>
    <w:multiLevelType w:val="multilevel"/>
    <w:tmpl w:val="5FF24BB6"/>
    <w:lvl w:ilvl="0">
      <w:start w:val="2"/>
      <w:numFmt w:val="decimal"/>
      <w:lvlRestart w:val="0"/>
      <w:lvlText w:val="7.%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2" w15:restartNumberingAfterBreak="0">
    <w:nsid w:val="565C5388"/>
    <w:multiLevelType w:val="multilevel"/>
    <w:tmpl w:val="615A5340"/>
    <w:lvl w:ilvl="0">
      <w:start w:val="2"/>
      <w:numFmt w:val="decimal"/>
      <w:lvlRestart w:val="0"/>
      <w:lvlText w:val=".%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3" w15:restartNumberingAfterBreak="0">
    <w:nsid w:val="57C266B1"/>
    <w:multiLevelType w:val="multilevel"/>
    <w:tmpl w:val="F806C68C"/>
    <w:lvl w:ilvl="0">
      <w:start w:val="2"/>
      <w:numFmt w:val="decimal"/>
      <w:lvlRestart w:val="0"/>
      <w:lvlText w:val="3.%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4" w15:restartNumberingAfterBreak="0">
    <w:nsid w:val="5F5D414D"/>
    <w:multiLevelType w:val="hybridMultilevel"/>
    <w:tmpl w:val="F9FE4C70"/>
    <w:lvl w:ilvl="0" w:tplc="740A0BE0">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5" w15:restartNumberingAfterBreak="0">
    <w:nsid w:val="6004435A"/>
    <w:multiLevelType w:val="multilevel"/>
    <w:tmpl w:val="076E7958"/>
    <w:lvl w:ilvl="0">
      <w:start w:val="2"/>
      <w:numFmt w:val="decimal"/>
      <w:lvlRestart w:val="0"/>
      <w:lvlText w:val="1.%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6" w15:restartNumberingAfterBreak="0">
    <w:nsid w:val="62517EB5"/>
    <w:multiLevelType w:val="multilevel"/>
    <w:tmpl w:val="46DAA842"/>
    <w:lvl w:ilvl="0">
      <w:start w:val="2"/>
      <w:numFmt w:val="decimal"/>
      <w:lvlRestart w:val="0"/>
      <w:lvlText w:val="6.%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37" w15:restartNumberingAfterBreak="0">
    <w:nsid w:val="69DF53A4"/>
    <w:multiLevelType w:val="hybridMultilevel"/>
    <w:tmpl w:val="7B120414"/>
    <w:lvl w:ilvl="0" w:tplc="EAF8C7EE">
      <w:start w:val="1"/>
      <w:numFmt w:val="decimal"/>
      <w:lvlText w:val="%1)"/>
      <w:lvlJc w:val="left"/>
      <w:pPr>
        <w:ind w:left="1212" w:hanging="852"/>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39" w15:restartNumberingAfterBreak="0">
    <w:nsid w:val="741E6386"/>
    <w:multiLevelType w:val="multilevel"/>
    <w:tmpl w:val="8F72734A"/>
    <w:lvl w:ilvl="0">
      <w:start w:val="2"/>
      <w:numFmt w:val="decimal"/>
      <w:lvlRestart w:val="0"/>
      <w:lvlText w:val="4.%1"/>
      <w:lvlJc w:val="left"/>
      <w:pPr>
        <w:ind w:left="357" w:hanging="357"/>
      </w:pPr>
      <w:rPr>
        <w:rFonts w:ascii="Times New Roman" w:hAnsi="Times New Roman" w:cs="Times New Roman" w:hint="eastAsia"/>
        <w:b w:val="0"/>
        <w:i w:val="0"/>
        <w:sz w:val="28"/>
      </w:rPr>
    </w:lvl>
    <w:lvl w:ilvl="1">
      <w:start w:val="1"/>
      <w:numFmt w:val="none"/>
      <w:lvlText w:val=""/>
      <w:lvlJc w:val="left"/>
      <w:pPr>
        <w:ind w:left="720" w:hanging="363"/>
      </w:pPr>
      <w:rPr>
        <w:rFonts w:hint="eastAsia"/>
      </w:rPr>
    </w:lvl>
    <w:lvl w:ilvl="2">
      <w:start w:val="1"/>
      <w:numFmt w:val="none"/>
      <w:lvlText w:val=""/>
      <w:lvlJc w:val="left"/>
      <w:pPr>
        <w:ind w:left="1077" w:hanging="357"/>
      </w:pPr>
      <w:rPr>
        <w:rFonts w:hint="eastAsia"/>
      </w:rPr>
    </w:lvl>
    <w:lvl w:ilvl="3">
      <w:start w:val="1"/>
      <w:numFmt w:val="none"/>
      <w:lvlText w:val=""/>
      <w:lvlJc w:val="left"/>
      <w:pPr>
        <w:ind w:left="1440" w:hanging="363"/>
      </w:pPr>
      <w:rPr>
        <w:rFonts w:hint="eastAsia"/>
      </w:rPr>
    </w:lvl>
    <w:lvl w:ilvl="4">
      <w:start w:val="1"/>
      <w:numFmt w:val="none"/>
      <w:lvlText w:val=""/>
      <w:lvlJc w:val="left"/>
      <w:pPr>
        <w:ind w:left="1797" w:hanging="357"/>
      </w:pPr>
      <w:rPr>
        <w:rFonts w:hint="eastAsia"/>
      </w:rPr>
    </w:lvl>
    <w:lvl w:ilvl="5">
      <w:start w:val="1"/>
      <w:numFmt w:val="none"/>
      <w:lvlText w:val=""/>
      <w:lvlJc w:val="left"/>
      <w:pPr>
        <w:ind w:left="2160" w:hanging="363"/>
      </w:pPr>
      <w:rPr>
        <w:rFonts w:hint="eastAsia"/>
      </w:rPr>
    </w:lvl>
    <w:lvl w:ilvl="6">
      <w:start w:val="1"/>
      <w:numFmt w:val="none"/>
      <w:lvlText w:val=""/>
      <w:lvlJc w:val="left"/>
      <w:pPr>
        <w:ind w:left="2517" w:hanging="357"/>
      </w:pPr>
      <w:rPr>
        <w:rFonts w:hint="eastAsia"/>
      </w:rPr>
    </w:lvl>
    <w:lvl w:ilvl="7">
      <w:start w:val="1"/>
      <w:numFmt w:val="none"/>
      <w:lvlText w:val=""/>
      <w:lvlJc w:val="left"/>
      <w:pPr>
        <w:ind w:left="2880" w:hanging="363"/>
      </w:pPr>
      <w:rPr>
        <w:rFonts w:hint="eastAsia"/>
      </w:rPr>
    </w:lvl>
    <w:lvl w:ilvl="8">
      <w:start w:val="1"/>
      <w:numFmt w:val="none"/>
      <w:lvlText w:val=""/>
      <w:lvlJc w:val="left"/>
      <w:pPr>
        <w:ind w:left="3237" w:hanging="357"/>
      </w:pPr>
      <w:rPr>
        <w:rFonts w:hint="eastAsia"/>
      </w:rPr>
    </w:lvl>
  </w:abstractNum>
  <w:abstractNum w:abstractNumId="40" w15:restartNumberingAfterBreak="0">
    <w:nsid w:val="78FC1CCF"/>
    <w:multiLevelType w:val="hybridMultilevel"/>
    <w:tmpl w:val="8F02BA1E"/>
    <w:lvl w:ilvl="0" w:tplc="D0D06A68">
      <w:start w:val="1"/>
      <w:numFmt w:val="decimal"/>
      <w:lvlText w:val="%1)"/>
      <w:lvlJc w:val="left"/>
      <w:pPr>
        <w:ind w:left="1800" w:hanging="360"/>
      </w:pPr>
      <w:rPr>
        <w:rFonts w:eastAsia="PMingLiU"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A0B5111"/>
    <w:multiLevelType w:val="multilevel"/>
    <w:tmpl w:val="8F7E4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0E3A66"/>
    <w:multiLevelType w:val="multilevel"/>
    <w:tmpl w:val="8F7E4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BA3B3F"/>
    <w:multiLevelType w:val="hybridMultilevel"/>
    <w:tmpl w:val="70608C2A"/>
    <w:lvl w:ilvl="0" w:tplc="12F245AE">
      <w:start w:val="1"/>
      <w:numFmt w:val="decimal"/>
      <w:lvlText w:val="%1)"/>
      <w:lvlJc w:val="left"/>
      <w:pPr>
        <w:ind w:left="3476" w:hanging="360"/>
      </w:pPr>
      <w:rPr>
        <w:rFonts w:eastAsia="PMingLiU" w:hint="default"/>
      </w:rPr>
    </w:lvl>
    <w:lvl w:ilvl="1" w:tplc="08090019" w:tentative="1">
      <w:start w:val="1"/>
      <w:numFmt w:val="lowerLetter"/>
      <w:lvlText w:val="%2."/>
      <w:lvlJc w:val="left"/>
      <w:pPr>
        <w:ind w:left="4196" w:hanging="360"/>
      </w:pPr>
    </w:lvl>
    <w:lvl w:ilvl="2" w:tplc="0809001B" w:tentative="1">
      <w:start w:val="1"/>
      <w:numFmt w:val="lowerRoman"/>
      <w:lvlText w:val="%3."/>
      <w:lvlJc w:val="right"/>
      <w:pPr>
        <w:ind w:left="4916" w:hanging="180"/>
      </w:pPr>
    </w:lvl>
    <w:lvl w:ilvl="3" w:tplc="0809000F" w:tentative="1">
      <w:start w:val="1"/>
      <w:numFmt w:val="decimal"/>
      <w:lvlText w:val="%4."/>
      <w:lvlJc w:val="left"/>
      <w:pPr>
        <w:ind w:left="5636" w:hanging="360"/>
      </w:pPr>
    </w:lvl>
    <w:lvl w:ilvl="4" w:tplc="08090019" w:tentative="1">
      <w:start w:val="1"/>
      <w:numFmt w:val="lowerLetter"/>
      <w:lvlText w:val="%5."/>
      <w:lvlJc w:val="left"/>
      <w:pPr>
        <w:ind w:left="6356" w:hanging="360"/>
      </w:pPr>
    </w:lvl>
    <w:lvl w:ilvl="5" w:tplc="0809001B" w:tentative="1">
      <w:start w:val="1"/>
      <w:numFmt w:val="lowerRoman"/>
      <w:lvlText w:val="%6."/>
      <w:lvlJc w:val="right"/>
      <w:pPr>
        <w:ind w:left="7076" w:hanging="180"/>
      </w:pPr>
    </w:lvl>
    <w:lvl w:ilvl="6" w:tplc="0809000F" w:tentative="1">
      <w:start w:val="1"/>
      <w:numFmt w:val="decimal"/>
      <w:lvlText w:val="%7."/>
      <w:lvlJc w:val="left"/>
      <w:pPr>
        <w:ind w:left="7796" w:hanging="360"/>
      </w:pPr>
    </w:lvl>
    <w:lvl w:ilvl="7" w:tplc="08090019" w:tentative="1">
      <w:start w:val="1"/>
      <w:numFmt w:val="lowerLetter"/>
      <w:lvlText w:val="%8."/>
      <w:lvlJc w:val="left"/>
      <w:pPr>
        <w:ind w:left="8516" w:hanging="360"/>
      </w:pPr>
    </w:lvl>
    <w:lvl w:ilvl="8" w:tplc="0809001B" w:tentative="1">
      <w:start w:val="1"/>
      <w:numFmt w:val="lowerRoman"/>
      <w:lvlText w:val="%9."/>
      <w:lvlJc w:val="right"/>
      <w:pPr>
        <w:ind w:left="9236" w:hanging="180"/>
      </w:pPr>
    </w:lvl>
  </w:abstractNum>
  <w:num w:numId="1">
    <w:abstractNumId w:val="38"/>
  </w:num>
  <w:num w:numId="2">
    <w:abstractNumId w:val="20"/>
  </w:num>
  <w:num w:numId="3">
    <w:abstractNumId w:val="21"/>
  </w:num>
  <w:num w:numId="4">
    <w:abstractNumId w:val="36"/>
  </w:num>
  <w:num w:numId="5">
    <w:abstractNumId w:val="31"/>
  </w:num>
  <w:num w:numId="6">
    <w:abstractNumId w:val="13"/>
  </w:num>
  <w:num w:numId="7">
    <w:abstractNumId w:val="15"/>
  </w:num>
  <w:num w:numId="8">
    <w:abstractNumId w:val="0"/>
  </w:num>
  <w:num w:numId="9">
    <w:abstractNumId w:val="12"/>
  </w:num>
  <w:num w:numId="10">
    <w:abstractNumId w:val="35"/>
  </w:num>
  <w:num w:numId="11">
    <w:abstractNumId w:val="26"/>
  </w:num>
  <w:num w:numId="12">
    <w:abstractNumId w:val="33"/>
  </w:num>
  <w:num w:numId="13">
    <w:abstractNumId w:val="18"/>
  </w:num>
  <w:num w:numId="14">
    <w:abstractNumId w:val="9"/>
  </w:num>
  <w:num w:numId="15">
    <w:abstractNumId w:val="32"/>
  </w:num>
  <w:num w:numId="16">
    <w:abstractNumId w:val="6"/>
  </w:num>
  <w:num w:numId="17">
    <w:abstractNumId w:val="2"/>
  </w:num>
  <w:num w:numId="18">
    <w:abstractNumId w:val="8"/>
  </w:num>
  <w:num w:numId="19">
    <w:abstractNumId w:val="30"/>
  </w:num>
  <w:num w:numId="20">
    <w:abstractNumId w:val="39"/>
  </w:num>
  <w:num w:numId="21">
    <w:abstractNumId w:val="11"/>
  </w:num>
  <w:num w:numId="22">
    <w:abstractNumId w:val="23"/>
  </w:num>
  <w:num w:numId="23">
    <w:abstractNumId w:val="28"/>
  </w:num>
  <w:num w:numId="24">
    <w:abstractNumId w:val="29"/>
  </w:num>
  <w:num w:numId="25">
    <w:abstractNumId w:val="7"/>
  </w:num>
  <w:num w:numId="26">
    <w:abstractNumId w:val="5"/>
  </w:num>
  <w:num w:numId="27">
    <w:abstractNumId w:val="16"/>
  </w:num>
  <w:num w:numId="28">
    <w:abstractNumId w:val="4"/>
  </w:num>
  <w:num w:numId="29">
    <w:abstractNumId w:val="41"/>
  </w:num>
  <w:num w:numId="30">
    <w:abstractNumId w:val="42"/>
  </w:num>
  <w:num w:numId="31">
    <w:abstractNumId w:val="25"/>
  </w:num>
  <w:num w:numId="32">
    <w:abstractNumId w:val="10"/>
  </w:num>
  <w:num w:numId="33">
    <w:abstractNumId w:val="43"/>
  </w:num>
  <w:num w:numId="34">
    <w:abstractNumId w:val="19"/>
  </w:num>
  <w:num w:numId="35">
    <w:abstractNumId w:val="27"/>
  </w:num>
  <w:num w:numId="36">
    <w:abstractNumId w:val="1"/>
  </w:num>
  <w:num w:numId="37">
    <w:abstractNumId w:val="34"/>
  </w:num>
  <w:num w:numId="38">
    <w:abstractNumId w:val="40"/>
  </w:num>
  <w:num w:numId="39">
    <w:abstractNumId w:val="24"/>
  </w:num>
  <w:num w:numId="40">
    <w:abstractNumId w:val="3"/>
  </w:num>
  <w:num w:numId="41">
    <w:abstractNumId w:val="14"/>
  </w:num>
  <w:num w:numId="42">
    <w:abstractNumId w:val="22"/>
  </w:num>
  <w:num w:numId="43">
    <w:abstractNumId w:val="37"/>
  </w:num>
  <w:num w:numId="44">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noLineBreaksAfter w:lang="zh-CN" w:val="$%(),.:;&gt;?[]{}¢£¥¨°·ˇˉ―‖‘’“”…‰′″›℃∶、。〃〈〉《》「」『』【】〔〕"/>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0E"/>
    <w:rsid w:val="00002505"/>
    <w:rsid w:val="00003902"/>
    <w:rsid w:val="00003A09"/>
    <w:rsid w:val="00004AB5"/>
    <w:rsid w:val="00005772"/>
    <w:rsid w:val="0000585A"/>
    <w:rsid w:val="000067C2"/>
    <w:rsid w:val="00007EAE"/>
    <w:rsid w:val="00010BAF"/>
    <w:rsid w:val="00012B06"/>
    <w:rsid w:val="000135F9"/>
    <w:rsid w:val="00013E59"/>
    <w:rsid w:val="0001405E"/>
    <w:rsid w:val="000142E0"/>
    <w:rsid w:val="000157DE"/>
    <w:rsid w:val="00015AE3"/>
    <w:rsid w:val="00015F6C"/>
    <w:rsid w:val="000163EE"/>
    <w:rsid w:val="000168D1"/>
    <w:rsid w:val="00016B83"/>
    <w:rsid w:val="00017350"/>
    <w:rsid w:val="00017DD9"/>
    <w:rsid w:val="0002005E"/>
    <w:rsid w:val="00020620"/>
    <w:rsid w:val="00020EB9"/>
    <w:rsid w:val="000212C0"/>
    <w:rsid w:val="000214AA"/>
    <w:rsid w:val="000218AF"/>
    <w:rsid w:val="0002199F"/>
    <w:rsid w:val="00021CE2"/>
    <w:rsid w:val="0002290F"/>
    <w:rsid w:val="00023894"/>
    <w:rsid w:val="00023C8C"/>
    <w:rsid w:val="000246E9"/>
    <w:rsid w:val="0002605D"/>
    <w:rsid w:val="00030115"/>
    <w:rsid w:val="000325A6"/>
    <w:rsid w:val="00032721"/>
    <w:rsid w:val="000332AB"/>
    <w:rsid w:val="00033CD2"/>
    <w:rsid w:val="00033FCD"/>
    <w:rsid w:val="0003590C"/>
    <w:rsid w:val="0003694B"/>
    <w:rsid w:val="00036D74"/>
    <w:rsid w:val="0004090B"/>
    <w:rsid w:val="0004334F"/>
    <w:rsid w:val="0004371D"/>
    <w:rsid w:val="000439B9"/>
    <w:rsid w:val="00045548"/>
    <w:rsid w:val="000462E9"/>
    <w:rsid w:val="0004636D"/>
    <w:rsid w:val="000476CB"/>
    <w:rsid w:val="00047945"/>
    <w:rsid w:val="00050CED"/>
    <w:rsid w:val="000529D3"/>
    <w:rsid w:val="00053102"/>
    <w:rsid w:val="00053169"/>
    <w:rsid w:val="00053C5E"/>
    <w:rsid w:val="00054604"/>
    <w:rsid w:val="000546C1"/>
    <w:rsid w:val="00055BB0"/>
    <w:rsid w:val="0005689F"/>
    <w:rsid w:val="00061082"/>
    <w:rsid w:val="00062AF1"/>
    <w:rsid w:val="0006337D"/>
    <w:rsid w:val="0006544E"/>
    <w:rsid w:val="00066705"/>
    <w:rsid w:val="00066AC6"/>
    <w:rsid w:val="0007135B"/>
    <w:rsid w:val="00071373"/>
    <w:rsid w:val="000717FD"/>
    <w:rsid w:val="00071D00"/>
    <w:rsid w:val="00071E73"/>
    <w:rsid w:val="00071F22"/>
    <w:rsid w:val="00072F7B"/>
    <w:rsid w:val="00073559"/>
    <w:rsid w:val="00073CDD"/>
    <w:rsid w:val="0007534D"/>
    <w:rsid w:val="00076146"/>
    <w:rsid w:val="00077751"/>
    <w:rsid w:val="000805BD"/>
    <w:rsid w:val="00080C8E"/>
    <w:rsid w:val="00082086"/>
    <w:rsid w:val="000820CD"/>
    <w:rsid w:val="00082ABC"/>
    <w:rsid w:val="00083E72"/>
    <w:rsid w:val="000848A5"/>
    <w:rsid w:val="00084A80"/>
    <w:rsid w:val="00086E0D"/>
    <w:rsid w:val="00087182"/>
    <w:rsid w:val="000874A0"/>
    <w:rsid w:val="000878E0"/>
    <w:rsid w:val="000879D5"/>
    <w:rsid w:val="00090FFF"/>
    <w:rsid w:val="000925E0"/>
    <w:rsid w:val="000951F1"/>
    <w:rsid w:val="00096EBE"/>
    <w:rsid w:val="000A0A8E"/>
    <w:rsid w:val="000A11E6"/>
    <w:rsid w:val="000A1BB2"/>
    <w:rsid w:val="000A35B0"/>
    <w:rsid w:val="000A3663"/>
    <w:rsid w:val="000A3C82"/>
    <w:rsid w:val="000A435F"/>
    <w:rsid w:val="000A4F41"/>
    <w:rsid w:val="000A6659"/>
    <w:rsid w:val="000A6EC5"/>
    <w:rsid w:val="000A6F4E"/>
    <w:rsid w:val="000A749B"/>
    <w:rsid w:val="000B1FF4"/>
    <w:rsid w:val="000B2DAE"/>
    <w:rsid w:val="000B31DB"/>
    <w:rsid w:val="000B39AF"/>
    <w:rsid w:val="000B40E9"/>
    <w:rsid w:val="000B4923"/>
    <w:rsid w:val="000B502E"/>
    <w:rsid w:val="000B53CA"/>
    <w:rsid w:val="000B55DD"/>
    <w:rsid w:val="000B5AB7"/>
    <w:rsid w:val="000B6304"/>
    <w:rsid w:val="000B639E"/>
    <w:rsid w:val="000B6F95"/>
    <w:rsid w:val="000B7CD5"/>
    <w:rsid w:val="000B7DFA"/>
    <w:rsid w:val="000B7E86"/>
    <w:rsid w:val="000C08D9"/>
    <w:rsid w:val="000C1E40"/>
    <w:rsid w:val="000C2A21"/>
    <w:rsid w:val="000C3597"/>
    <w:rsid w:val="000C4311"/>
    <w:rsid w:val="000C4D55"/>
    <w:rsid w:val="000C5C04"/>
    <w:rsid w:val="000C6000"/>
    <w:rsid w:val="000C6131"/>
    <w:rsid w:val="000C6665"/>
    <w:rsid w:val="000C720B"/>
    <w:rsid w:val="000D1023"/>
    <w:rsid w:val="000D18AF"/>
    <w:rsid w:val="000D3B13"/>
    <w:rsid w:val="000D6323"/>
    <w:rsid w:val="000D7B20"/>
    <w:rsid w:val="000E0505"/>
    <w:rsid w:val="000E30CE"/>
    <w:rsid w:val="000E3BD7"/>
    <w:rsid w:val="000E4487"/>
    <w:rsid w:val="000E5C6C"/>
    <w:rsid w:val="000E639D"/>
    <w:rsid w:val="000E7485"/>
    <w:rsid w:val="000F1127"/>
    <w:rsid w:val="000F16A5"/>
    <w:rsid w:val="000F17DE"/>
    <w:rsid w:val="000F2597"/>
    <w:rsid w:val="000F3520"/>
    <w:rsid w:val="000F38C1"/>
    <w:rsid w:val="000F4833"/>
    <w:rsid w:val="000F5235"/>
    <w:rsid w:val="000F55F0"/>
    <w:rsid w:val="000F77E7"/>
    <w:rsid w:val="000F7E54"/>
    <w:rsid w:val="00101592"/>
    <w:rsid w:val="00101D2E"/>
    <w:rsid w:val="00102B68"/>
    <w:rsid w:val="0010327B"/>
    <w:rsid w:val="00106897"/>
    <w:rsid w:val="001076BD"/>
    <w:rsid w:val="00112000"/>
    <w:rsid w:val="00113577"/>
    <w:rsid w:val="0011491E"/>
    <w:rsid w:val="00115862"/>
    <w:rsid w:val="00116EC5"/>
    <w:rsid w:val="0011792D"/>
    <w:rsid w:val="00120320"/>
    <w:rsid w:val="00121A7C"/>
    <w:rsid w:val="00121C37"/>
    <w:rsid w:val="0012288A"/>
    <w:rsid w:val="00122CC9"/>
    <w:rsid w:val="00123392"/>
    <w:rsid w:val="001236AC"/>
    <w:rsid w:val="00123FDB"/>
    <w:rsid w:val="00124B22"/>
    <w:rsid w:val="00127A4D"/>
    <w:rsid w:val="00130094"/>
    <w:rsid w:val="00130754"/>
    <w:rsid w:val="001310CC"/>
    <w:rsid w:val="0013152F"/>
    <w:rsid w:val="00133C9F"/>
    <w:rsid w:val="0013422A"/>
    <w:rsid w:val="0013439E"/>
    <w:rsid w:val="00135006"/>
    <w:rsid w:val="001360F9"/>
    <w:rsid w:val="00136302"/>
    <w:rsid w:val="00137036"/>
    <w:rsid w:val="00137A62"/>
    <w:rsid w:val="001415B5"/>
    <w:rsid w:val="00141B73"/>
    <w:rsid w:val="00141FFC"/>
    <w:rsid w:val="0014372C"/>
    <w:rsid w:val="00143891"/>
    <w:rsid w:val="00144314"/>
    <w:rsid w:val="00144BD4"/>
    <w:rsid w:val="00144E1E"/>
    <w:rsid w:val="00145699"/>
    <w:rsid w:val="0014693A"/>
    <w:rsid w:val="00147752"/>
    <w:rsid w:val="00147CDE"/>
    <w:rsid w:val="00151E47"/>
    <w:rsid w:val="00151EF3"/>
    <w:rsid w:val="001531A5"/>
    <w:rsid w:val="001532AC"/>
    <w:rsid w:val="001549A6"/>
    <w:rsid w:val="00156801"/>
    <w:rsid w:val="001602E9"/>
    <w:rsid w:val="0016061E"/>
    <w:rsid w:val="00162157"/>
    <w:rsid w:val="00162271"/>
    <w:rsid w:val="00162552"/>
    <w:rsid w:val="00162D67"/>
    <w:rsid w:val="00164491"/>
    <w:rsid w:val="00165F1D"/>
    <w:rsid w:val="00167009"/>
    <w:rsid w:val="00170209"/>
    <w:rsid w:val="00170270"/>
    <w:rsid w:val="00171170"/>
    <w:rsid w:val="0017135F"/>
    <w:rsid w:val="00171B37"/>
    <w:rsid w:val="00175595"/>
    <w:rsid w:val="00177138"/>
    <w:rsid w:val="001776FB"/>
    <w:rsid w:val="00177957"/>
    <w:rsid w:val="00177ABD"/>
    <w:rsid w:val="00180A93"/>
    <w:rsid w:val="00180FE7"/>
    <w:rsid w:val="001824EC"/>
    <w:rsid w:val="001826CD"/>
    <w:rsid w:val="00190A57"/>
    <w:rsid w:val="00190C43"/>
    <w:rsid w:val="001917FE"/>
    <w:rsid w:val="00191EF2"/>
    <w:rsid w:val="0019331C"/>
    <w:rsid w:val="00195D4E"/>
    <w:rsid w:val="001966B3"/>
    <w:rsid w:val="00196C5D"/>
    <w:rsid w:val="00197382"/>
    <w:rsid w:val="001A045D"/>
    <w:rsid w:val="001A100E"/>
    <w:rsid w:val="001A16E9"/>
    <w:rsid w:val="001A5D2E"/>
    <w:rsid w:val="001A6433"/>
    <w:rsid w:val="001A7C01"/>
    <w:rsid w:val="001B4A01"/>
    <w:rsid w:val="001B52C8"/>
    <w:rsid w:val="001B7B95"/>
    <w:rsid w:val="001C0AD6"/>
    <w:rsid w:val="001C10B2"/>
    <w:rsid w:val="001C1404"/>
    <w:rsid w:val="001C2959"/>
    <w:rsid w:val="001C306E"/>
    <w:rsid w:val="001C4080"/>
    <w:rsid w:val="001C4391"/>
    <w:rsid w:val="001C5DF1"/>
    <w:rsid w:val="001C5E1A"/>
    <w:rsid w:val="001C5E63"/>
    <w:rsid w:val="001C5EE7"/>
    <w:rsid w:val="001C6AED"/>
    <w:rsid w:val="001D0C2E"/>
    <w:rsid w:val="001D30F6"/>
    <w:rsid w:val="001D31C9"/>
    <w:rsid w:val="001D3F2C"/>
    <w:rsid w:val="001D5E58"/>
    <w:rsid w:val="001D622D"/>
    <w:rsid w:val="001D63B1"/>
    <w:rsid w:val="001D6E85"/>
    <w:rsid w:val="001E098A"/>
    <w:rsid w:val="001E0C16"/>
    <w:rsid w:val="001E0F22"/>
    <w:rsid w:val="001E32B4"/>
    <w:rsid w:val="001E4DDA"/>
    <w:rsid w:val="001E6DDC"/>
    <w:rsid w:val="001F024E"/>
    <w:rsid w:val="001F19EA"/>
    <w:rsid w:val="001F3A99"/>
    <w:rsid w:val="001F4493"/>
    <w:rsid w:val="001F4597"/>
    <w:rsid w:val="001F5865"/>
    <w:rsid w:val="001F5E23"/>
    <w:rsid w:val="001F5E76"/>
    <w:rsid w:val="001F64DD"/>
    <w:rsid w:val="001F68B0"/>
    <w:rsid w:val="001F7018"/>
    <w:rsid w:val="001F715E"/>
    <w:rsid w:val="001F7FB4"/>
    <w:rsid w:val="00200682"/>
    <w:rsid w:val="002008C1"/>
    <w:rsid w:val="00202199"/>
    <w:rsid w:val="00203B1C"/>
    <w:rsid w:val="00203E16"/>
    <w:rsid w:val="00204C8F"/>
    <w:rsid w:val="002061F7"/>
    <w:rsid w:val="00206323"/>
    <w:rsid w:val="00207858"/>
    <w:rsid w:val="00210840"/>
    <w:rsid w:val="002142A2"/>
    <w:rsid w:val="002144C5"/>
    <w:rsid w:val="0021475A"/>
    <w:rsid w:val="00215AF9"/>
    <w:rsid w:val="00216AEB"/>
    <w:rsid w:val="002171FC"/>
    <w:rsid w:val="00217258"/>
    <w:rsid w:val="00217319"/>
    <w:rsid w:val="00217661"/>
    <w:rsid w:val="00217EFE"/>
    <w:rsid w:val="0022011F"/>
    <w:rsid w:val="00221C09"/>
    <w:rsid w:val="002223B1"/>
    <w:rsid w:val="002224A2"/>
    <w:rsid w:val="00222817"/>
    <w:rsid w:val="002232AD"/>
    <w:rsid w:val="002261A4"/>
    <w:rsid w:val="00226BE0"/>
    <w:rsid w:val="00230255"/>
    <w:rsid w:val="0023039C"/>
    <w:rsid w:val="00232746"/>
    <w:rsid w:val="00232BC2"/>
    <w:rsid w:val="00232F4E"/>
    <w:rsid w:val="00233D01"/>
    <w:rsid w:val="00236211"/>
    <w:rsid w:val="00236668"/>
    <w:rsid w:val="002367AD"/>
    <w:rsid w:val="00236D4A"/>
    <w:rsid w:val="00236DD3"/>
    <w:rsid w:val="00236E37"/>
    <w:rsid w:val="00240D85"/>
    <w:rsid w:val="002415E1"/>
    <w:rsid w:val="00241AC8"/>
    <w:rsid w:val="00242653"/>
    <w:rsid w:val="00242E11"/>
    <w:rsid w:val="00243564"/>
    <w:rsid w:val="0024376D"/>
    <w:rsid w:val="00243E80"/>
    <w:rsid w:val="00245D3E"/>
    <w:rsid w:val="002464B6"/>
    <w:rsid w:val="0025029F"/>
    <w:rsid w:val="002509A5"/>
    <w:rsid w:val="002516F3"/>
    <w:rsid w:val="00251FE3"/>
    <w:rsid w:val="0025282D"/>
    <w:rsid w:val="00252F86"/>
    <w:rsid w:val="00253523"/>
    <w:rsid w:val="00255200"/>
    <w:rsid w:val="00256F73"/>
    <w:rsid w:val="00260080"/>
    <w:rsid w:val="002605E8"/>
    <w:rsid w:val="00261318"/>
    <w:rsid w:val="00261375"/>
    <w:rsid w:val="0026184C"/>
    <w:rsid w:val="00261A39"/>
    <w:rsid w:val="0026201B"/>
    <w:rsid w:val="002627CB"/>
    <w:rsid w:val="00263218"/>
    <w:rsid w:val="0026365B"/>
    <w:rsid w:val="002642E0"/>
    <w:rsid w:val="00264CC9"/>
    <w:rsid w:val="00264D9F"/>
    <w:rsid w:val="00266700"/>
    <w:rsid w:val="002667BF"/>
    <w:rsid w:val="00266B70"/>
    <w:rsid w:val="00270002"/>
    <w:rsid w:val="002702FC"/>
    <w:rsid w:val="00270D7E"/>
    <w:rsid w:val="00271674"/>
    <w:rsid w:val="0027177A"/>
    <w:rsid w:val="002750F6"/>
    <w:rsid w:val="00275439"/>
    <w:rsid w:val="00275F9E"/>
    <w:rsid w:val="00277085"/>
    <w:rsid w:val="0027747F"/>
    <w:rsid w:val="002778FF"/>
    <w:rsid w:val="00277EAF"/>
    <w:rsid w:val="002808DB"/>
    <w:rsid w:val="002814D1"/>
    <w:rsid w:val="00282C1F"/>
    <w:rsid w:val="0028341E"/>
    <w:rsid w:val="002834ED"/>
    <w:rsid w:val="00283693"/>
    <w:rsid w:val="00283F55"/>
    <w:rsid w:val="00284544"/>
    <w:rsid w:val="0028459E"/>
    <w:rsid w:val="002845D0"/>
    <w:rsid w:val="00284E13"/>
    <w:rsid w:val="00285BBB"/>
    <w:rsid w:val="002860C3"/>
    <w:rsid w:val="002860C8"/>
    <w:rsid w:val="0028686D"/>
    <w:rsid w:val="002872AD"/>
    <w:rsid w:val="00290070"/>
    <w:rsid w:val="0029213D"/>
    <w:rsid w:val="00293F44"/>
    <w:rsid w:val="002946E6"/>
    <w:rsid w:val="00294AC6"/>
    <w:rsid w:val="0029510D"/>
    <w:rsid w:val="002959C2"/>
    <w:rsid w:val="00296030"/>
    <w:rsid w:val="00296562"/>
    <w:rsid w:val="002971A3"/>
    <w:rsid w:val="00297AEA"/>
    <w:rsid w:val="002A0318"/>
    <w:rsid w:val="002A1F5C"/>
    <w:rsid w:val="002A2058"/>
    <w:rsid w:val="002A242E"/>
    <w:rsid w:val="002A3DF3"/>
    <w:rsid w:val="002A40FE"/>
    <w:rsid w:val="002A4535"/>
    <w:rsid w:val="002A4664"/>
    <w:rsid w:val="002A713E"/>
    <w:rsid w:val="002B0E68"/>
    <w:rsid w:val="002B1942"/>
    <w:rsid w:val="002B2982"/>
    <w:rsid w:val="002B2D94"/>
    <w:rsid w:val="002B48A4"/>
    <w:rsid w:val="002B4DD0"/>
    <w:rsid w:val="002B5150"/>
    <w:rsid w:val="002B67F9"/>
    <w:rsid w:val="002B7A61"/>
    <w:rsid w:val="002B7B76"/>
    <w:rsid w:val="002B7D61"/>
    <w:rsid w:val="002C0125"/>
    <w:rsid w:val="002C08F9"/>
    <w:rsid w:val="002C26E8"/>
    <w:rsid w:val="002C37F2"/>
    <w:rsid w:val="002C3A5C"/>
    <w:rsid w:val="002C458D"/>
    <w:rsid w:val="002C5C09"/>
    <w:rsid w:val="002C5C8D"/>
    <w:rsid w:val="002C684F"/>
    <w:rsid w:val="002C7329"/>
    <w:rsid w:val="002C7A98"/>
    <w:rsid w:val="002D22C4"/>
    <w:rsid w:val="002D2D94"/>
    <w:rsid w:val="002D37CE"/>
    <w:rsid w:val="002D5CB4"/>
    <w:rsid w:val="002D64B7"/>
    <w:rsid w:val="002D6877"/>
    <w:rsid w:val="002D6E3D"/>
    <w:rsid w:val="002D7BA4"/>
    <w:rsid w:val="002E028B"/>
    <w:rsid w:val="002E197D"/>
    <w:rsid w:val="002E19CA"/>
    <w:rsid w:val="002E342D"/>
    <w:rsid w:val="002E38DC"/>
    <w:rsid w:val="002E3C76"/>
    <w:rsid w:val="002E3D7A"/>
    <w:rsid w:val="002E4C86"/>
    <w:rsid w:val="002E515D"/>
    <w:rsid w:val="002E5C19"/>
    <w:rsid w:val="002E5FC8"/>
    <w:rsid w:val="002E7A6E"/>
    <w:rsid w:val="002F13FC"/>
    <w:rsid w:val="002F15AB"/>
    <w:rsid w:val="002F17F9"/>
    <w:rsid w:val="002F29FD"/>
    <w:rsid w:val="002F4062"/>
    <w:rsid w:val="002F7D14"/>
    <w:rsid w:val="0030012A"/>
    <w:rsid w:val="00301C0F"/>
    <w:rsid w:val="00302770"/>
    <w:rsid w:val="00302C69"/>
    <w:rsid w:val="00302F0F"/>
    <w:rsid w:val="00304160"/>
    <w:rsid w:val="003070D3"/>
    <w:rsid w:val="00307C9A"/>
    <w:rsid w:val="003120A6"/>
    <w:rsid w:val="00312F37"/>
    <w:rsid w:val="003130EA"/>
    <w:rsid w:val="003136CE"/>
    <w:rsid w:val="00314967"/>
    <w:rsid w:val="0031550D"/>
    <w:rsid w:val="00317010"/>
    <w:rsid w:val="00317AFC"/>
    <w:rsid w:val="00320E31"/>
    <w:rsid w:val="00324E56"/>
    <w:rsid w:val="00326598"/>
    <w:rsid w:val="0032670A"/>
    <w:rsid w:val="00326E70"/>
    <w:rsid w:val="003279F0"/>
    <w:rsid w:val="00327CB1"/>
    <w:rsid w:val="0033108B"/>
    <w:rsid w:val="0033159D"/>
    <w:rsid w:val="003316FB"/>
    <w:rsid w:val="00332425"/>
    <w:rsid w:val="003333BA"/>
    <w:rsid w:val="0033518A"/>
    <w:rsid w:val="00335A1E"/>
    <w:rsid w:val="00335B2D"/>
    <w:rsid w:val="0033636C"/>
    <w:rsid w:val="00336D09"/>
    <w:rsid w:val="0033724D"/>
    <w:rsid w:val="00340049"/>
    <w:rsid w:val="00340567"/>
    <w:rsid w:val="00340DA1"/>
    <w:rsid w:val="0034241B"/>
    <w:rsid w:val="00343448"/>
    <w:rsid w:val="00343A16"/>
    <w:rsid w:val="003464A1"/>
    <w:rsid w:val="0034736E"/>
    <w:rsid w:val="00347C4B"/>
    <w:rsid w:val="00347E10"/>
    <w:rsid w:val="00350B79"/>
    <w:rsid w:val="00350CEB"/>
    <w:rsid w:val="00351099"/>
    <w:rsid w:val="003516E2"/>
    <w:rsid w:val="003527F9"/>
    <w:rsid w:val="00353503"/>
    <w:rsid w:val="003554A3"/>
    <w:rsid w:val="003562CA"/>
    <w:rsid w:val="00356AB5"/>
    <w:rsid w:val="003573A1"/>
    <w:rsid w:val="00360947"/>
    <w:rsid w:val="00361BA8"/>
    <w:rsid w:val="003624C9"/>
    <w:rsid w:val="003626EB"/>
    <w:rsid w:val="003628E2"/>
    <w:rsid w:val="00363836"/>
    <w:rsid w:val="0036392F"/>
    <w:rsid w:val="00363B13"/>
    <w:rsid w:val="00363B3E"/>
    <w:rsid w:val="00364096"/>
    <w:rsid w:val="00364D95"/>
    <w:rsid w:val="00364E62"/>
    <w:rsid w:val="00365157"/>
    <w:rsid w:val="0036553E"/>
    <w:rsid w:val="003658E3"/>
    <w:rsid w:val="00365DD7"/>
    <w:rsid w:val="00365FC9"/>
    <w:rsid w:val="00366776"/>
    <w:rsid w:val="00367B26"/>
    <w:rsid w:val="00370F6C"/>
    <w:rsid w:val="00371068"/>
    <w:rsid w:val="003711EF"/>
    <w:rsid w:val="00371FC0"/>
    <w:rsid w:val="003726E8"/>
    <w:rsid w:val="003764E9"/>
    <w:rsid w:val="003776B5"/>
    <w:rsid w:val="003776F8"/>
    <w:rsid w:val="00380C80"/>
    <w:rsid w:val="00383290"/>
    <w:rsid w:val="003841F0"/>
    <w:rsid w:val="00384B8F"/>
    <w:rsid w:val="00390554"/>
    <w:rsid w:val="003934EA"/>
    <w:rsid w:val="00394429"/>
    <w:rsid w:val="003947CB"/>
    <w:rsid w:val="003958FB"/>
    <w:rsid w:val="0039614D"/>
    <w:rsid w:val="00396725"/>
    <w:rsid w:val="00396824"/>
    <w:rsid w:val="00396E81"/>
    <w:rsid w:val="003A1036"/>
    <w:rsid w:val="003A15D5"/>
    <w:rsid w:val="003A15E3"/>
    <w:rsid w:val="003A2387"/>
    <w:rsid w:val="003A2687"/>
    <w:rsid w:val="003A2B5A"/>
    <w:rsid w:val="003A2BDD"/>
    <w:rsid w:val="003A3C06"/>
    <w:rsid w:val="003A45E0"/>
    <w:rsid w:val="003A58B4"/>
    <w:rsid w:val="003A62BF"/>
    <w:rsid w:val="003A6E2D"/>
    <w:rsid w:val="003A7BE9"/>
    <w:rsid w:val="003A7F4A"/>
    <w:rsid w:val="003A7F59"/>
    <w:rsid w:val="003B1346"/>
    <w:rsid w:val="003B17E8"/>
    <w:rsid w:val="003B1B97"/>
    <w:rsid w:val="003B2CBB"/>
    <w:rsid w:val="003B3A89"/>
    <w:rsid w:val="003B5468"/>
    <w:rsid w:val="003B690B"/>
    <w:rsid w:val="003B7055"/>
    <w:rsid w:val="003B7190"/>
    <w:rsid w:val="003B72E1"/>
    <w:rsid w:val="003B7DBC"/>
    <w:rsid w:val="003C0026"/>
    <w:rsid w:val="003C0572"/>
    <w:rsid w:val="003C0CCD"/>
    <w:rsid w:val="003C0D77"/>
    <w:rsid w:val="003C1D52"/>
    <w:rsid w:val="003C2538"/>
    <w:rsid w:val="003C287B"/>
    <w:rsid w:val="003C2EDC"/>
    <w:rsid w:val="003C45DA"/>
    <w:rsid w:val="003C4902"/>
    <w:rsid w:val="003C5B4B"/>
    <w:rsid w:val="003C6B23"/>
    <w:rsid w:val="003C73EA"/>
    <w:rsid w:val="003D28E7"/>
    <w:rsid w:val="003D294D"/>
    <w:rsid w:val="003D3151"/>
    <w:rsid w:val="003D4366"/>
    <w:rsid w:val="003D4741"/>
    <w:rsid w:val="003D485A"/>
    <w:rsid w:val="003D5B2D"/>
    <w:rsid w:val="003D6219"/>
    <w:rsid w:val="003D6A98"/>
    <w:rsid w:val="003E05BF"/>
    <w:rsid w:val="003E1812"/>
    <w:rsid w:val="003E1DBF"/>
    <w:rsid w:val="003E2142"/>
    <w:rsid w:val="003E405B"/>
    <w:rsid w:val="003E4228"/>
    <w:rsid w:val="003E44B1"/>
    <w:rsid w:val="003E65AD"/>
    <w:rsid w:val="003E7326"/>
    <w:rsid w:val="003E74F7"/>
    <w:rsid w:val="003F09A1"/>
    <w:rsid w:val="003F2780"/>
    <w:rsid w:val="003F2F39"/>
    <w:rsid w:val="003F36F5"/>
    <w:rsid w:val="003F65FD"/>
    <w:rsid w:val="004000F1"/>
    <w:rsid w:val="00400AA3"/>
    <w:rsid w:val="004017B3"/>
    <w:rsid w:val="0040182A"/>
    <w:rsid w:val="00401B4E"/>
    <w:rsid w:val="00401B77"/>
    <w:rsid w:val="00401E3C"/>
    <w:rsid w:val="004024E9"/>
    <w:rsid w:val="0040289B"/>
    <w:rsid w:val="00402D73"/>
    <w:rsid w:val="00402E08"/>
    <w:rsid w:val="0040370F"/>
    <w:rsid w:val="00405841"/>
    <w:rsid w:val="004062C6"/>
    <w:rsid w:val="0041072C"/>
    <w:rsid w:val="00410999"/>
    <w:rsid w:val="00410E5B"/>
    <w:rsid w:val="004129C5"/>
    <w:rsid w:val="004129F5"/>
    <w:rsid w:val="00412CD8"/>
    <w:rsid w:val="00412F91"/>
    <w:rsid w:val="0041390B"/>
    <w:rsid w:val="00413950"/>
    <w:rsid w:val="00413BA3"/>
    <w:rsid w:val="0041444E"/>
    <w:rsid w:val="0041541F"/>
    <w:rsid w:val="00415B56"/>
    <w:rsid w:val="00415E0B"/>
    <w:rsid w:val="00416215"/>
    <w:rsid w:val="004166F9"/>
    <w:rsid w:val="00416AE4"/>
    <w:rsid w:val="00417233"/>
    <w:rsid w:val="00420342"/>
    <w:rsid w:val="00421439"/>
    <w:rsid w:val="00422799"/>
    <w:rsid w:val="004240BE"/>
    <w:rsid w:val="004240E0"/>
    <w:rsid w:val="00424155"/>
    <w:rsid w:val="004247B5"/>
    <w:rsid w:val="004254F5"/>
    <w:rsid w:val="00425BA6"/>
    <w:rsid w:val="00425BAA"/>
    <w:rsid w:val="00425D41"/>
    <w:rsid w:val="00426376"/>
    <w:rsid w:val="00427E4D"/>
    <w:rsid w:val="00427EC8"/>
    <w:rsid w:val="00432B65"/>
    <w:rsid w:val="0043301B"/>
    <w:rsid w:val="004330DC"/>
    <w:rsid w:val="00433C0F"/>
    <w:rsid w:val="00433DD7"/>
    <w:rsid w:val="00433FF8"/>
    <w:rsid w:val="004341E6"/>
    <w:rsid w:val="004362FC"/>
    <w:rsid w:val="00436F1C"/>
    <w:rsid w:val="00436F81"/>
    <w:rsid w:val="00437147"/>
    <w:rsid w:val="004374CF"/>
    <w:rsid w:val="004379EE"/>
    <w:rsid w:val="00440C66"/>
    <w:rsid w:val="004413BA"/>
    <w:rsid w:val="00441F60"/>
    <w:rsid w:val="00443271"/>
    <w:rsid w:val="004436FF"/>
    <w:rsid w:val="00443EA2"/>
    <w:rsid w:val="004443D7"/>
    <w:rsid w:val="00444563"/>
    <w:rsid w:val="00445696"/>
    <w:rsid w:val="00445C91"/>
    <w:rsid w:val="00445F1C"/>
    <w:rsid w:val="00445F77"/>
    <w:rsid w:val="00446219"/>
    <w:rsid w:val="0044625E"/>
    <w:rsid w:val="00446CF5"/>
    <w:rsid w:val="00447187"/>
    <w:rsid w:val="00447D8C"/>
    <w:rsid w:val="00447DBA"/>
    <w:rsid w:val="00450473"/>
    <w:rsid w:val="00450C82"/>
    <w:rsid w:val="004517DB"/>
    <w:rsid w:val="00453E3F"/>
    <w:rsid w:val="00455172"/>
    <w:rsid w:val="004552EC"/>
    <w:rsid w:val="00455C98"/>
    <w:rsid w:val="004566D4"/>
    <w:rsid w:val="00456970"/>
    <w:rsid w:val="004569C2"/>
    <w:rsid w:val="00456B14"/>
    <w:rsid w:val="0045712F"/>
    <w:rsid w:val="00460E6A"/>
    <w:rsid w:val="004613F5"/>
    <w:rsid w:val="00462AC6"/>
    <w:rsid w:val="0046303E"/>
    <w:rsid w:val="00470BC3"/>
    <w:rsid w:val="00472673"/>
    <w:rsid w:val="00473218"/>
    <w:rsid w:val="00473DD1"/>
    <w:rsid w:val="00474780"/>
    <w:rsid w:val="004752AE"/>
    <w:rsid w:val="0047545E"/>
    <w:rsid w:val="00475692"/>
    <w:rsid w:val="00477153"/>
    <w:rsid w:val="00477473"/>
    <w:rsid w:val="00480893"/>
    <w:rsid w:val="004819AD"/>
    <w:rsid w:val="00481E9D"/>
    <w:rsid w:val="00483FAA"/>
    <w:rsid w:val="00485177"/>
    <w:rsid w:val="0048766F"/>
    <w:rsid w:val="00490858"/>
    <w:rsid w:val="004912FC"/>
    <w:rsid w:val="00491739"/>
    <w:rsid w:val="004925AE"/>
    <w:rsid w:val="00492C14"/>
    <w:rsid w:val="00493C5C"/>
    <w:rsid w:val="0049628D"/>
    <w:rsid w:val="00497277"/>
    <w:rsid w:val="00497531"/>
    <w:rsid w:val="00497D92"/>
    <w:rsid w:val="004A0104"/>
    <w:rsid w:val="004A0114"/>
    <w:rsid w:val="004A168D"/>
    <w:rsid w:val="004A3719"/>
    <w:rsid w:val="004A4744"/>
    <w:rsid w:val="004A49CB"/>
    <w:rsid w:val="004A53C5"/>
    <w:rsid w:val="004A67BF"/>
    <w:rsid w:val="004A6902"/>
    <w:rsid w:val="004A74B1"/>
    <w:rsid w:val="004A74B9"/>
    <w:rsid w:val="004A7C43"/>
    <w:rsid w:val="004B038B"/>
    <w:rsid w:val="004B2320"/>
    <w:rsid w:val="004B44BA"/>
    <w:rsid w:val="004B64F9"/>
    <w:rsid w:val="004B6FB1"/>
    <w:rsid w:val="004B7FB7"/>
    <w:rsid w:val="004C0500"/>
    <w:rsid w:val="004C1071"/>
    <w:rsid w:val="004C1442"/>
    <w:rsid w:val="004C2C12"/>
    <w:rsid w:val="004C3319"/>
    <w:rsid w:val="004C3547"/>
    <w:rsid w:val="004C3650"/>
    <w:rsid w:val="004C3973"/>
    <w:rsid w:val="004C4FA1"/>
    <w:rsid w:val="004C55D2"/>
    <w:rsid w:val="004C621A"/>
    <w:rsid w:val="004C67B7"/>
    <w:rsid w:val="004C6C63"/>
    <w:rsid w:val="004C7292"/>
    <w:rsid w:val="004C78C5"/>
    <w:rsid w:val="004C7E7D"/>
    <w:rsid w:val="004D3D2F"/>
    <w:rsid w:val="004D3DA6"/>
    <w:rsid w:val="004D469F"/>
    <w:rsid w:val="004D48D2"/>
    <w:rsid w:val="004D5D2F"/>
    <w:rsid w:val="004D5E58"/>
    <w:rsid w:val="004D60BD"/>
    <w:rsid w:val="004E02DE"/>
    <w:rsid w:val="004E167A"/>
    <w:rsid w:val="004E2473"/>
    <w:rsid w:val="004E3A55"/>
    <w:rsid w:val="004E3C25"/>
    <w:rsid w:val="004E41E9"/>
    <w:rsid w:val="004E4D84"/>
    <w:rsid w:val="004E52BD"/>
    <w:rsid w:val="004E5C7E"/>
    <w:rsid w:val="004F1B3C"/>
    <w:rsid w:val="004F24CE"/>
    <w:rsid w:val="004F29B5"/>
    <w:rsid w:val="004F2F36"/>
    <w:rsid w:val="004F56CB"/>
    <w:rsid w:val="004F72AA"/>
    <w:rsid w:val="0050022C"/>
    <w:rsid w:val="00502497"/>
    <w:rsid w:val="0050261F"/>
    <w:rsid w:val="00502DBA"/>
    <w:rsid w:val="005034BC"/>
    <w:rsid w:val="0050373F"/>
    <w:rsid w:val="005037FC"/>
    <w:rsid w:val="00504990"/>
    <w:rsid w:val="00504A82"/>
    <w:rsid w:val="00504C5A"/>
    <w:rsid w:val="00504D57"/>
    <w:rsid w:val="00506528"/>
    <w:rsid w:val="005065EE"/>
    <w:rsid w:val="00506670"/>
    <w:rsid w:val="005066D5"/>
    <w:rsid w:val="00506ABC"/>
    <w:rsid w:val="005070A5"/>
    <w:rsid w:val="0050773D"/>
    <w:rsid w:val="00507C54"/>
    <w:rsid w:val="005115D1"/>
    <w:rsid w:val="005124F0"/>
    <w:rsid w:val="00512E19"/>
    <w:rsid w:val="0051320A"/>
    <w:rsid w:val="005146FA"/>
    <w:rsid w:val="00515B22"/>
    <w:rsid w:val="00515E2E"/>
    <w:rsid w:val="00516169"/>
    <w:rsid w:val="00516420"/>
    <w:rsid w:val="0052140B"/>
    <w:rsid w:val="00521BA6"/>
    <w:rsid w:val="00521FCD"/>
    <w:rsid w:val="00522B1E"/>
    <w:rsid w:val="005243E4"/>
    <w:rsid w:val="00524432"/>
    <w:rsid w:val="00524FFE"/>
    <w:rsid w:val="00526DCA"/>
    <w:rsid w:val="005272FB"/>
    <w:rsid w:val="005302B2"/>
    <w:rsid w:val="005306D1"/>
    <w:rsid w:val="005309BE"/>
    <w:rsid w:val="00531523"/>
    <w:rsid w:val="00532318"/>
    <w:rsid w:val="005326B7"/>
    <w:rsid w:val="005335C4"/>
    <w:rsid w:val="00533655"/>
    <w:rsid w:val="00533721"/>
    <w:rsid w:val="00536478"/>
    <w:rsid w:val="005408B8"/>
    <w:rsid w:val="005410A5"/>
    <w:rsid w:val="0054125B"/>
    <w:rsid w:val="00541360"/>
    <w:rsid w:val="0054153B"/>
    <w:rsid w:val="0054271A"/>
    <w:rsid w:val="00545F03"/>
    <w:rsid w:val="005476CE"/>
    <w:rsid w:val="00547910"/>
    <w:rsid w:val="00550EC7"/>
    <w:rsid w:val="00551035"/>
    <w:rsid w:val="005518CA"/>
    <w:rsid w:val="0055418F"/>
    <w:rsid w:val="00555974"/>
    <w:rsid w:val="00556BFE"/>
    <w:rsid w:val="00556C3D"/>
    <w:rsid w:val="00561254"/>
    <w:rsid w:val="0056218E"/>
    <w:rsid w:val="00562325"/>
    <w:rsid w:val="00563A82"/>
    <w:rsid w:val="00563FBB"/>
    <w:rsid w:val="005640B4"/>
    <w:rsid w:val="00564FCB"/>
    <w:rsid w:val="00566D36"/>
    <w:rsid w:val="005671CB"/>
    <w:rsid w:val="00567361"/>
    <w:rsid w:val="00567F6C"/>
    <w:rsid w:val="00570697"/>
    <w:rsid w:val="00570CF3"/>
    <w:rsid w:val="0057157E"/>
    <w:rsid w:val="00571901"/>
    <w:rsid w:val="0057263E"/>
    <w:rsid w:val="005734E2"/>
    <w:rsid w:val="00573A99"/>
    <w:rsid w:val="00573F85"/>
    <w:rsid w:val="0057400B"/>
    <w:rsid w:val="0057435A"/>
    <w:rsid w:val="005759C8"/>
    <w:rsid w:val="0058059D"/>
    <w:rsid w:val="0058081F"/>
    <w:rsid w:val="00580B24"/>
    <w:rsid w:val="0058106C"/>
    <w:rsid w:val="00582034"/>
    <w:rsid w:val="005852F6"/>
    <w:rsid w:val="00585B8E"/>
    <w:rsid w:val="00585F5D"/>
    <w:rsid w:val="005860FB"/>
    <w:rsid w:val="005869A3"/>
    <w:rsid w:val="00587FDB"/>
    <w:rsid w:val="00590C7C"/>
    <w:rsid w:val="0059216A"/>
    <w:rsid w:val="0059216B"/>
    <w:rsid w:val="00592497"/>
    <w:rsid w:val="00592A7B"/>
    <w:rsid w:val="00592AEC"/>
    <w:rsid w:val="00593F86"/>
    <w:rsid w:val="00594AC9"/>
    <w:rsid w:val="00594DA9"/>
    <w:rsid w:val="00596A5C"/>
    <w:rsid w:val="005A049A"/>
    <w:rsid w:val="005A0AB6"/>
    <w:rsid w:val="005A0FCD"/>
    <w:rsid w:val="005A1498"/>
    <w:rsid w:val="005A2175"/>
    <w:rsid w:val="005A27FD"/>
    <w:rsid w:val="005A40D6"/>
    <w:rsid w:val="005A435D"/>
    <w:rsid w:val="005A451F"/>
    <w:rsid w:val="005A4A14"/>
    <w:rsid w:val="005A64DA"/>
    <w:rsid w:val="005A6E53"/>
    <w:rsid w:val="005B04BD"/>
    <w:rsid w:val="005B31DC"/>
    <w:rsid w:val="005B4858"/>
    <w:rsid w:val="005B4ADB"/>
    <w:rsid w:val="005B4E70"/>
    <w:rsid w:val="005B6ABB"/>
    <w:rsid w:val="005B6E13"/>
    <w:rsid w:val="005C026E"/>
    <w:rsid w:val="005C06AE"/>
    <w:rsid w:val="005C0DD7"/>
    <w:rsid w:val="005C1D47"/>
    <w:rsid w:val="005C355E"/>
    <w:rsid w:val="005C4262"/>
    <w:rsid w:val="005C451B"/>
    <w:rsid w:val="005C46ED"/>
    <w:rsid w:val="005C67A9"/>
    <w:rsid w:val="005C693D"/>
    <w:rsid w:val="005C7E24"/>
    <w:rsid w:val="005D0B81"/>
    <w:rsid w:val="005D0DAF"/>
    <w:rsid w:val="005D1192"/>
    <w:rsid w:val="005D194C"/>
    <w:rsid w:val="005D1E28"/>
    <w:rsid w:val="005D22DB"/>
    <w:rsid w:val="005D27FF"/>
    <w:rsid w:val="005D2F9F"/>
    <w:rsid w:val="005D4363"/>
    <w:rsid w:val="005D436F"/>
    <w:rsid w:val="005D470C"/>
    <w:rsid w:val="005D4F6A"/>
    <w:rsid w:val="005D5628"/>
    <w:rsid w:val="005D5B10"/>
    <w:rsid w:val="005D62C7"/>
    <w:rsid w:val="005D770E"/>
    <w:rsid w:val="005E1208"/>
    <w:rsid w:val="005E1DB6"/>
    <w:rsid w:val="005E2173"/>
    <w:rsid w:val="005E2B12"/>
    <w:rsid w:val="005E2D12"/>
    <w:rsid w:val="005E2F55"/>
    <w:rsid w:val="005E32AB"/>
    <w:rsid w:val="005E3782"/>
    <w:rsid w:val="005E4F6F"/>
    <w:rsid w:val="005E5ACC"/>
    <w:rsid w:val="005E5FB8"/>
    <w:rsid w:val="005E7B90"/>
    <w:rsid w:val="005F1C31"/>
    <w:rsid w:val="005F1FB8"/>
    <w:rsid w:val="005F2B4E"/>
    <w:rsid w:val="005F2CF9"/>
    <w:rsid w:val="005F2ED8"/>
    <w:rsid w:val="005F3536"/>
    <w:rsid w:val="005F3717"/>
    <w:rsid w:val="005F377B"/>
    <w:rsid w:val="005F427E"/>
    <w:rsid w:val="005F57D1"/>
    <w:rsid w:val="005F626A"/>
    <w:rsid w:val="00602344"/>
    <w:rsid w:val="006029C6"/>
    <w:rsid w:val="00602BFA"/>
    <w:rsid w:val="00603B30"/>
    <w:rsid w:val="0060562C"/>
    <w:rsid w:val="00605EED"/>
    <w:rsid w:val="006065DA"/>
    <w:rsid w:val="0060664F"/>
    <w:rsid w:val="006069C6"/>
    <w:rsid w:val="006102FB"/>
    <w:rsid w:val="006121DC"/>
    <w:rsid w:val="006128BD"/>
    <w:rsid w:val="00612932"/>
    <w:rsid w:val="00614522"/>
    <w:rsid w:val="00614820"/>
    <w:rsid w:val="00614A45"/>
    <w:rsid w:val="006170C0"/>
    <w:rsid w:val="00617350"/>
    <w:rsid w:val="006178EC"/>
    <w:rsid w:val="00620349"/>
    <w:rsid w:val="006208C5"/>
    <w:rsid w:val="00620CFA"/>
    <w:rsid w:val="00621A2D"/>
    <w:rsid w:val="00621C92"/>
    <w:rsid w:val="00621D2C"/>
    <w:rsid w:val="0062274C"/>
    <w:rsid w:val="006234A7"/>
    <w:rsid w:val="00623E21"/>
    <w:rsid w:val="006260FA"/>
    <w:rsid w:val="00626185"/>
    <w:rsid w:val="006274C5"/>
    <w:rsid w:val="00630056"/>
    <w:rsid w:val="00630C2D"/>
    <w:rsid w:val="00631D01"/>
    <w:rsid w:val="006321DB"/>
    <w:rsid w:val="006334F7"/>
    <w:rsid w:val="00633743"/>
    <w:rsid w:val="00634308"/>
    <w:rsid w:val="00634346"/>
    <w:rsid w:val="00634FA8"/>
    <w:rsid w:val="00635680"/>
    <w:rsid w:val="00636795"/>
    <w:rsid w:val="00636A26"/>
    <w:rsid w:val="00636ED3"/>
    <w:rsid w:val="006376C1"/>
    <w:rsid w:val="00640087"/>
    <w:rsid w:val="00640A91"/>
    <w:rsid w:val="00640CE1"/>
    <w:rsid w:val="00640E60"/>
    <w:rsid w:val="00641EA2"/>
    <w:rsid w:val="00643022"/>
    <w:rsid w:val="006431CD"/>
    <w:rsid w:val="006457B2"/>
    <w:rsid w:val="0064612F"/>
    <w:rsid w:val="0064797F"/>
    <w:rsid w:val="0065030E"/>
    <w:rsid w:val="006506A3"/>
    <w:rsid w:val="00654642"/>
    <w:rsid w:val="00654730"/>
    <w:rsid w:val="00655741"/>
    <w:rsid w:val="006578DB"/>
    <w:rsid w:val="006619AB"/>
    <w:rsid w:val="00661EFA"/>
    <w:rsid w:val="00662870"/>
    <w:rsid w:val="0066354F"/>
    <w:rsid w:val="00663915"/>
    <w:rsid w:val="00663B86"/>
    <w:rsid w:val="0066567F"/>
    <w:rsid w:val="00666186"/>
    <w:rsid w:val="00666A26"/>
    <w:rsid w:val="00666A55"/>
    <w:rsid w:val="006671A8"/>
    <w:rsid w:val="00667ACC"/>
    <w:rsid w:val="00670E20"/>
    <w:rsid w:val="00673757"/>
    <w:rsid w:val="006740E6"/>
    <w:rsid w:val="0067435C"/>
    <w:rsid w:val="00674F52"/>
    <w:rsid w:val="00675DC9"/>
    <w:rsid w:val="00676179"/>
    <w:rsid w:val="00676596"/>
    <w:rsid w:val="00676749"/>
    <w:rsid w:val="006769AD"/>
    <w:rsid w:val="006779BD"/>
    <w:rsid w:val="00680286"/>
    <w:rsid w:val="00681232"/>
    <w:rsid w:val="00684586"/>
    <w:rsid w:val="006863D3"/>
    <w:rsid w:val="0068779D"/>
    <w:rsid w:val="00687C32"/>
    <w:rsid w:val="00690908"/>
    <w:rsid w:val="00690956"/>
    <w:rsid w:val="006926F9"/>
    <w:rsid w:val="00692BBA"/>
    <w:rsid w:val="0069306F"/>
    <w:rsid w:val="00694EB7"/>
    <w:rsid w:val="00695234"/>
    <w:rsid w:val="006962C0"/>
    <w:rsid w:val="00696775"/>
    <w:rsid w:val="00696C9D"/>
    <w:rsid w:val="00697848"/>
    <w:rsid w:val="006A0ECE"/>
    <w:rsid w:val="006A0F85"/>
    <w:rsid w:val="006A16AB"/>
    <w:rsid w:val="006A2844"/>
    <w:rsid w:val="006A29F2"/>
    <w:rsid w:val="006A2D93"/>
    <w:rsid w:val="006A3023"/>
    <w:rsid w:val="006A4C7A"/>
    <w:rsid w:val="006A632C"/>
    <w:rsid w:val="006A6637"/>
    <w:rsid w:val="006A6FE0"/>
    <w:rsid w:val="006B00D1"/>
    <w:rsid w:val="006B12CB"/>
    <w:rsid w:val="006B1C2F"/>
    <w:rsid w:val="006B1E37"/>
    <w:rsid w:val="006B258E"/>
    <w:rsid w:val="006B2841"/>
    <w:rsid w:val="006B292E"/>
    <w:rsid w:val="006B29F1"/>
    <w:rsid w:val="006B2DBE"/>
    <w:rsid w:val="006B2FFE"/>
    <w:rsid w:val="006B30DC"/>
    <w:rsid w:val="006B3229"/>
    <w:rsid w:val="006B403D"/>
    <w:rsid w:val="006B4554"/>
    <w:rsid w:val="006B4799"/>
    <w:rsid w:val="006B489B"/>
    <w:rsid w:val="006B4A4A"/>
    <w:rsid w:val="006B73EB"/>
    <w:rsid w:val="006B7A33"/>
    <w:rsid w:val="006C0BF6"/>
    <w:rsid w:val="006C0FC0"/>
    <w:rsid w:val="006C1BBD"/>
    <w:rsid w:val="006C62CD"/>
    <w:rsid w:val="006D1B7A"/>
    <w:rsid w:val="006D2128"/>
    <w:rsid w:val="006D31E2"/>
    <w:rsid w:val="006D3A20"/>
    <w:rsid w:val="006D57A5"/>
    <w:rsid w:val="006D77D9"/>
    <w:rsid w:val="006D7ED2"/>
    <w:rsid w:val="006D7FA5"/>
    <w:rsid w:val="006E05F5"/>
    <w:rsid w:val="006E2020"/>
    <w:rsid w:val="006E208A"/>
    <w:rsid w:val="006E422B"/>
    <w:rsid w:val="006E46B8"/>
    <w:rsid w:val="006E4D93"/>
    <w:rsid w:val="006E68F1"/>
    <w:rsid w:val="006E6D8C"/>
    <w:rsid w:val="006E7175"/>
    <w:rsid w:val="006E74CC"/>
    <w:rsid w:val="006F10D8"/>
    <w:rsid w:val="006F1146"/>
    <w:rsid w:val="006F18CB"/>
    <w:rsid w:val="006F1B81"/>
    <w:rsid w:val="006F1FF1"/>
    <w:rsid w:val="006F2CA0"/>
    <w:rsid w:val="006F3C19"/>
    <w:rsid w:val="006F4D04"/>
    <w:rsid w:val="006F4DCA"/>
    <w:rsid w:val="006F542D"/>
    <w:rsid w:val="006F5FB9"/>
    <w:rsid w:val="006F6842"/>
    <w:rsid w:val="007007E8"/>
    <w:rsid w:val="00701FD5"/>
    <w:rsid w:val="007023FB"/>
    <w:rsid w:val="00702710"/>
    <w:rsid w:val="00702E6D"/>
    <w:rsid w:val="007031EC"/>
    <w:rsid w:val="007032D3"/>
    <w:rsid w:val="0070352C"/>
    <w:rsid w:val="00706719"/>
    <w:rsid w:val="0070695A"/>
    <w:rsid w:val="00707C43"/>
    <w:rsid w:val="00710255"/>
    <w:rsid w:val="0071159A"/>
    <w:rsid w:val="00712737"/>
    <w:rsid w:val="00715B21"/>
    <w:rsid w:val="00715F5D"/>
    <w:rsid w:val="00716A3E"/>
    <w:rsid w:val="00717434"/>
    <w:rsid w:val="00720184"/>
    <w:rsid w:val="00720D5F"/>
    <w:rsid w:val="00721C20"/>
    <w:rsid w:val="00721D40"/>
    <w:rsid w:val="00721FA2"/>
    <w:rsid w:val="0072218A"/>
    <w:rsid w:val="007227AA"/>
    <w:rsid w:val="007231D1"/>
    <w:rsid w:val="00723D22"/>
    <w:rsid w:val="00723D98"/>
    <w:rsid w:val="00724AB8"/>
    <w:rsid w:val="00724BFC"/>
    <w:rsid w:val="00725029"/>
    <w:rsid w:val="007268DD"/>
    <w:rsid w:val="00730BEC"/>
    <w:rsid w:val="0073115B"/>
    <w:rsid w:val="007311C9"/>
    <w:rsid w:val="00732CBC"/>
    <w:rsid w:val="00735328"/>
    <w:rsid w:val="00735A20"/>
    <w:rsid w:val="00735E1F"/>
    <w:rsid w:val="007360CE"/>
    <w:rsid w:val="00736287"/>
    <w:rsid w:val="007362BC"/>
    <w:rsid w:val="00736DE8"/>
    <w:rsid w:val="00740D14"/>
    <w:rsid w:val="00742402"/>
    <w:rsid w:val="00742749"/>
    <w:rsid w:val="00742944"/>
    <w:rsid w:val="00742CFA"/>
    <w:rsid w:val="00743488"/>
    <w:rsid w:val="0074375E"/>
    <w:rsid w:val="00745485"/>
    <w:rsid w:val="0074554F"/>
    <w:rsid w:val="007455F4"/>
    <w:rsid w:val="00746E22"/>
    <w:rsid w:val="007501F7"/>
    <w:rsid w:val="00751972"/>
    <w:rsid w:val="00751F42"/>
    <w:rsid w:val="007535F7"/>
    <w:rsid w:val="0075373F"/>
    <w:rsid w:val="00753FAF"/>
    <w:rsid w:val="0075534C"/>
    <w:rsid w:val="00755981"/>
    <w:rsid w:val="00755BF8"/>
    <w:rsid w:val="00755E13"/>
    <w:rsid w:val="00757302"/>
    <w:rsid w:val="0075779F"/>
    <w:rsid w:val="00757CCA"/>
    <w:rsid w:val="00757E70"/>
    <w:rsid w:val="007600B0"/>
    <w:rsid w:val="007617FB"/>
    <w:rsid w:val="0076181C"/>
    <w:rsid w:val="00761B67"/>
    <w:rsid w:val="00762D8D"/>
    <w:rsid w:val="0076329A"/>
    <w:rsid w:val="00763F19"/>
    <w:rsid w:val="007648F1"/>
    <w:rsid w:val="00765507"/>
    <w:rsid w:val="00765C11"/>
    <w:rsid w:val="007667BB"/>
    <w:rsid w:val="00766BDD"/>
    <w:rsid w:val="00771381"/>
    <w:rsid w:val="00771B71"/>
    <w:rsid w:val="007720CA"/>
    <w:rsid w:val="00772B1F"/>
    <w:rsid w:val="00773BDD"/>
    <w:rsid w:val="007740DB"/>
    <w:rsid w:val="007756E5"/>
    <w:rsid w:val="0077580C"/>
    <w:rsid w:val="00775A86"/>
    <w:rsid w:val="00775C9E"/>
    <w:rsid w:val="00776AE4"/>
    <w:rsid w:val="00776DD2"/>
    <w:rsid w:val="007772BC"/>
    <w:rsid w:val="0077775B"/>
    <w:rsid w:val="00777BCE"/>
    <w:rsid w:val="00780717"/>
    <w:rsid w:val="00780F4C"/>
    <w:rsid w:val="0078147A"/>
    <w:rsid w:val="00782105"/>
    <w:rsid w:val="0078303D"/>
    <w:rsid w:val="00784221"/>
    <w:rsid w:val="007842F5"/>
    <w:rsid w:val="00786308"/>
    <w:rsid w:val="007879F7"/>
    <w:rsid w:val="00787F83"/>
    <w:rsid w:val="00792709"/>
    <w:rsid w:val="00792809"/>
    <w:rsid w:val="00793031"/>
    <w:rsid w:val="007955CF"/>
    <w:rsid w:val="00796754"/>
    <w:rsid w:val="007A0DF3"/>
    <w:rsid w:val="007A30FB"/>
    <w:rsid w:val="007A6503"/>
    <w:rsid w:val="007B0665"/>
    <w:rsid w:val="007B0F49"/>
    <w:rsid w:val="007B2577"/>
    <w:rsid w:val="007B2793"/>
    <w:rsid w:val="007B2928"/>
    <w:rsid w:val="007B4C24"/>
    <w:rsid w:val="007B4CE1"/>
    <w:rsid w:val="007B5E9B"/>
    <w:rsid w:val="007B5EF2"/>
    <w:rsid w:val="007B64F2"/>
    <w:rsid w:val="007B75A3"/>
    <w:rsid w:val="007B79BF"/>
    <w:rsid w:val="007C0592"/>
    <w:rsid w:val="007C07E0"/>
    <w:rsid w:val="007C2D28"/>
    <w:rsid w:val="007C2EED"/>
    <w:rsid w:val="007C2FCE"/>
    <w:rsid w:val="007C422B"/>
    <w:rsid w:val="007C6FC0"/>
    <w:rsid w:val="007C75DE"/>
    <w:rsid w:val="007D04DA"/>
    <w:rsid w:val="007D1466"/>
    <w:rsid w:val="007D2995"/>
    <w:rsid w:val="007D3B52"/>
    <w:rsid w:val="007D3F27"/>
    <w:rsid w:val="007D5541"/>
    <w:rsid w:val="007D571F"/>
    <w:rsid w:val="007D63A2"/>
    <w:rsid w:val="007D6498"/>
    <w:rsid w:val="007D6542"/>
    <w:rsid w:val="007D6D6A"/>
    <w:rsid w:val="007D7818"/>
    <w:rsid w:val="007D7D12"/>
    <w:rsid w:val="007E0783"/>
    <w:rsid w:val="007E140B"/>
    <w:rsid w:val="007E50AD"/>
    <w:rsid w:val="007E580D"/>
    <w:rsid w:val="007E6E25"/>
    <w:rsid w:val="007E7A09"/>
    <w:rsid w:val="007F033C"/>
    <w:rsid w:val="007F2408"/>
    <w:rsid w:val="007F36A2"/>
    <w:rsid w:val="007F37B9"/>
    <w:rsid w:val="007F6707"/>
    <w:rsid w:val="007F7247"/>
    <w:rsid w:val="007F74DD"/>
    <w:rsid w:val="008006E4"/>
    <w:rsid w:val="00801670"/>
    <w:rsid w:val="00804F95"/>
    <w:rsid w:val="0080590F"/>
    <w:rsid w:val="00806CEB"/>
    <w:rsid w:val="00807311"/>
    <w:rsid w:val="00807398"/>
    <w:rsid w:val="0080772C"/>
    <w:rsid w:val="008077B3"/>
    <w:rsid w:val="00810A13"/>
    <w:rsid w:val="00810A96"/>
    <w:rsid w:val="00811D43"/>
    <w:rsid w:val="00813084"/>
    <w:rsid w:val="008170AF"/>
    <w:rsid w:val="008205EC"/>
    <w:rsid w:val="00820645"/>
    <w:rsid w:val="0082092D"/>
    <w:rsid w:val="00821275"/>
    <w:rsid w:val="00821279"/>
    <w:rsid w:val="00821493"/>
    <w:rsid w:val="008227B1"/>
    <w:rsid w:val="00823755"/>
    <w:rsid w:val="008248FF"/>
    <w:rsid w:val="0082703D"/>
    <w:rsid w:val="00827E4E"/>
    <w:rsid w:val="008306F5"/>
    <w:rsid w:val="00830A59"/>
    <w:rsid w:val="00831067"/>
    <w:rsid w:val="008311BF"/>
    <w:rsid w:val="008326D2"/>
    <w:rsid w:val="00832A68"/>
    <w:rsid w:val="0083308E"/>
    <w:rsid w:val="00833E5C"/>
    <w:rsid w:val="0083401E"/>
    <w:rsid w:val="0083452E"/>
    <w:rsid w:val="0083460B"/>
    <w:rsid w:val="008348BE"/>
    <w:rsid w:val="008349F1"/>
    <w:rsid w:val="0083503D"/>
    <w:rsid w:val="008363E7"/>
    <w:rsid w:val="0084336C"/>
    <w:rsid w:val="00846299"/>
    <w:rsid w:val="00850421"/>
    <w:rsid w:val="00850D98"/>
    <w:rsid w:val="0085264C"/>
    <w:rsid w:val="008535E0"/>
    <w:rsid w:val="00855431"/>
    <w:rsid w:val="008562CC"/>
    <w:rsid w:val="00857CA3"/>
    <w:rsid w:val="00860583"/>
    <w:rsid w:val="008612E9"/>
    <w:rsid w:val="00863374"/>
    <w:rsid w:val="00863675"/>
    <w:rsid w:val="00863754"/>
    <w:rsid w:val="00864055"/>
    <w:rsid w:val="00864309"/>
    <w:rsid w:val="008665E3"/>
    <w:rsid w:val="008668B0"/>
    <w:rsid w:val="00867C6C"/>
    <w:rsid w:val="0087047E"/>
    <w:rsid w:val="00871734"/>
    <w:rsid w:val="00871D6D"/>
    <w:rsid w:val="008741D8"/>
    <w:rsid w:val="008741D9"/>
    <w:rsid w:val="00874C0F"/>
    <w:rsid w:val="008757C0"/>
    <w:rsid w:val="00875CEE"/>
    <w:rsid w:val="00876DF5"/>
    <w:rsid w:val="0087775E"/>
    <w:rsid w:val="008801D6"/>
    <w:rsid w:val="00882113"/>
    <w:rsid w:val="008827E8"/>
    <w:rsid w:val="00882947"/>
    <w:rsid w:val="00882DEB"/>
    <w:rsid w:val="0088326C"/>
    <w:rsid w:val="00883811"/>
    <w:rsid w:val="0088504B"/>
    <w:rsid w:val="00885414"/>
    <w:rsid w:val="008862A8"/>
    <w:rsid w:val="008868F7"/>
    <w:rsid w:val="0088780F"/>
    <w:rsid w:val="0089042F"/>
    <w:rsid w:val="00890D0D"/>
    <w:rsid w:val="00891219"/>
    <w:rsid w:val="00892392"/>
    <w:rsid w:val="00892733"/>
    <w:rsid w:val="00893A74"/>
    <w:rsid w:val="008941A9"/>
    <w:rsid w:val="00894890"/>
    <w:rsid w:val="00894A63"/>
    <w:rsid w:val="00895A69"/>
    <w:rsid w:val="00895E27"/>
    <w:rsid w:val="00896366"/>
    <w:rsid w:val="008969A8"/>
    <w:rsid w:val="00896FFF"/>
    <w:rsid w:val="008976E9"/>
    <w:rsid w:val="00897A43"/>
    <w:rsid w:val="00897D6B"/>
    <w:rsid w:val="008A2192"/>
    <w:rsid w:val="008A3381"/>
    <w:rsid w:val="008A5079"/>
    <w:rsid w:val="008A65D7"/>
    <w:rsid w:val="008A65F1"/>
    <w:rsid w:val="008A6EC6"/>
    <w:rsid w:val="008A7792"/>
    <w:rsid w:val="008A7AF1"/>
    <w:rsid w:val="008B00CC"/>
    <w:rsid w:val="008B0264"/>
    <w:rsid w:val="008B1314"/>
    <w:rsid w:val="008B21E2"/>
    <w:rsid w:val="008B3CD1"/>
    <w:rsid w:val="008B5494"/>
    <w:rsid w:val="008B5BCF"/>
    <w:rsid w:val="008B7A50"/>
    <w:rsid w:val="008C0670"/>
    <w:rsid w:val="008C1C6B"/>
    <w:rsid w:val="008C21BC"/>
    <w:rsid w:val="008C23B2"/>
    <w:rsid w:val="008C5059"/>
    <w:rsid w:val="008C5087"/>
    <w:rsid w:val="008C5559"/>
    <w:rsid w:val="008C619A"/>
    <w:rsid w:val="008C673C"/>
    <w:rsid w:val="008C6CD8"/>
    <w:rsid w:val="008C7602"/>
    <w:rsid w:val="008D1BC1"/>
    <w:rsid w:val="008D236C"/>
    <w:rsid w:val="008D266C"/>
    <w:rsid w:val="008D2AA1"/>
    <w:rsid w:val="008D2B8C"/>
    <w:rsid w:val="008D3425"/>
    <w:rsid w:val="008D47F9"/>
    <w:rsid w:val="008D5FD4"/>
    <w:rsid w:val="008D71C4"/>
    <w:rsid w:val="008E022A"/>
    <w:rsid w:val="008E0626"/>
    <w:rsid w:val="008E1707"/>
    <w:rsid w:val="008E1B75"/>
    <w:rsid w:val="008E1C4E"/>
    <w:rsid w:val="008E2CA7"/>
    <w:rsid w:val="008E3767"/>
    <w:rsid w:val="008E37C5"/>
    <w:rsid w:val="008E46D9"/>
    <w:rsid w:val="008E4A7A"/>
    <w:rsid w:val="008E4ECB"/>
    <w:rsid w:val="008E55CD"/>
    <w:rsid w:val="008E5638"/>
    <w:rsid w:val="008E7867"/>
    <w:rsid w:val="008E7E45"/>
    <w:rsid w:val="008F0171"/>
    <w:rsid w:val="008F0622"/>
    <w:rsid w:val="008F087E"/>
    <w:rsid w:val="008F2B3A"/>
    <w:rsid w:val="008F2E19"/>
    <w:rsid w:val="008F3C40"/>
    <w:rsid w:val="008F4D19"/>
    <w:rsid w:val="008F546C"/>
    <w:rsid w:val="008F6F6C"/>
    <w:rsid w:val="008F785B"/>
    <w:rsid w:val="00900684"/>
    <w:rsid w:val="0090093E"/>
    <w:rsid w:val="00900A06"/>
    <w:rsid w:val="00901F7E"/>
    <w:rsid w:val="0090242F"/>
    <w:rsid w:val="0090344A"/>
    <w:rsid w:val="0090379C"/>
    <w:rsid w:val="00903A2E"/>
    <w:rsid w:val="00906605"/>
    <w:rsid w:val="00907680"/>
    <w:rsid w:val="0090780A"/>
    <w:rsid w:val="00907FE6"/>
    <w:rsid w:val="00910461"/>
    <w:rsid w:val="0091083A"/>
    <w:rsid w:val="00911E32"/>
    <w:rsid w:val="00913662"/>
    <w:rsid w:val="00916205"/>
    <w:rsid w:val="00916282"/>
    <w:rsid w:val="0091727F"/>
    <w:rsid w:val="00917765"/>
    <w:rsid w:val="00920EEF"/>
    <w:rsid w:val="00922551"/>
    <w:rsid w:val="00922984"/>
    <w:rsid w:val="00922DF1"/>
    <w:rsid w:val="0092371A"/>
    <w:rsid w:val="00925C1B"/>
    <w:rsid w:val="0093048C"/>
    <w:rsid w:val="00931EAB"/>
    <w:rsid w:val="00933811"/>
    <w:rsid w:val="009348DE"/>
    <w:rsid w:val="00934F32"/>
    <w:rsid w:val="00935790"/>
    <w:rsid w:val="00936E8F"/>
    <w:rsid w:val="00940DBE"/>
    <w:rsid w:val="0094169B"/>
    <w:rsid w:val="009419D4"/>
    <w:rsid w:val="00943586"/>
    <w:rsid w:val="00943DE8"/>
    <w:rsid w:val="00943EB1"/>
    <w:rsid w:val="009455BF"/>
    <w:rsid w:val="00945893"/>
    <w:rsid w:val="0094608F"/>
    <w:rsid w:val="0094609B"/>
    <w:rsid w:val="00946368"/>
    <w:rsid w:val="009466D1"/>
    <w:rsid w:val="00946BB3"/>
    <w:rsid w:val="009475F9"/>
    <w:rsid w:val="0095043C"/>
    <w:rsid w:val="00950773"/>
    <w:rsid w:val="00950E2C"/>
    <w:rsid w:val="009532C1"/>
    <w:rsid w:val="00953E6A"/>
    <w:rsid w:val="009544EC"/>
    <w:rsid w:val="0095645D"/>
    <w:rsid w:val="0096020E"/>
    <w:rsid w:val="00960BE1"/>
    <w:rsid w:val="009617A1"/>
    <w:rsid w:val="00961B16"/>
    <w:rsid w:val="009628AE"/>
    <w:rsid w:val="00963825"/>
    <w:rsid w:val="00964AFD"/>
    <w:rsid w:val="00965023"/>
    <w:rsid w:val="009674E7"/>
    <w:rsid w:val="009714EF"/>
    <w:rsid w:val="009725FC"/>
    <w:rsid w:val="00972E15"/>
    <w:rsid w:val="00973DF7"/>
    <w:rsid w:val="00973EED"/>
    <w:rsid w:val="00974CB3"/>
    <w:rsid w:val="00975536"/>
    <w:rsid w:val="0097722C"/>
    <w:rsid w:val="009774E6"/>
    <w:rsid w:val="00981BDF"/>
    <w:rsid w:val="00982B1A"/>
    <w:rsid w:val="00982CD9"/>
    <w:rsid w:val="00982F95"/>
    <w:rsid w:val="009831C2"/>
    <w:rsid w:val="0098372D"/>
    <w:rsid w:val="00983CBD"/>
    <w:rsid w:val="00984C4E"/>
    <w:rsid w:val="00984DC9"/>
    <w:rsid w:val="00985206"/>
    <w:rsid w:val="00985899"/>
    <w:rsid w:val="00985976"/>
    <w:rsid w:val="00987215"/>
    <w:rsid w:val="0099166F"/>
    <w:rsid w:val="00992182"/>
    <w:rsid w:val="009922BF"/>
    <w:rsid w:val="00992AA8"/>
    <w:rsid w:val="00993B91"/>
    <w:rsid w:val="00993DE3"/>
    <w:rsid w:val="00994637"/>
    <w:rsid w:val="00995E76"/>
    <w:rsid w:val="00996AA2"/>
    <w:rsid w:val="00996AE4"/>
    <w:rsid w:val="00997258"/>
    <w:rsid w:val="00997DFB"/>
    <w:rsid w:val="009A1228"/>
    <w:rsid w:val="009A13FE"/>
    <w:rsid w:val="009A38E7"/>
    <w:rsid w:val="009A57E4"/>
    <w:rsid w:val="009A6193"/>
    <w:rsid w:val="009A6194"/>
    <w:rsid w:val="009A7D8C"/>
    <w:rsid w:val="009B0A01"/>
    <w:rsid w:val="009B25C9"/>
    <w:rsid w:val="009B2918"/>
    <w:rsid w:val="009B2A9C"/>
    <w:rsid w:val="009B2BB4"/>
    <w:rsid w:val="009B4C08"/>
    <w:rsid w:val="009B5490"/>
    <w:rsid w:val="009B5A6B"/>
    <w:rsid w:val="009B6CD5"/>
    <w:rsid w:val="009B6F88"/>
    <w:rsid w:val="009B7E77"/>
    <w:rsid w:val="009C04E0"/>
    <w:rsid w:val="009C0C32"/>
    <w:rsid w:val="009C1DB5"/>
    <w:rsid w:val="009C20CA"/>
    <w:rsid w:val="009C2F58"/>
    <w:rsid w:val="009C3650"/>
    <w:rsid w:val="009C3889"/>
    <w:rsid w:val="009C422D"/>
    <w:rsid w:val="009C45AC"/>
    <w:rsid w:val="009C644B"/>
    <w:rsid w:val="009C6A19"/>
    <w:rsid w:val="009D1F67"/>
    <w:rsid w:val="009D21CD"/>
    <w:rsid w:val="009D34A7"/>
    <w:rsid w:val="009D5D5B"/>
    <w:rsid w:val="009D6D18"/>
    <w:rsid w:val="009E0268"/>
    <w:rsid w:val="009E0314"/>
    <w:rsid w:val="009E08C7"/>
    <w:rsid w:val="009E0BB6"/>
    <w:rsid w:val="009E0D30"/>
    <w:rsid w:val="009E0DA5"/>
    <w:rsid w:val="009E1E46"/>
    <w:rsid w:val="009E667F"/>
    <w:rsid w:val="009F00B3"/>
    <w:rsid w:val="009F1760"/>
    <w:rsid w:val="009F17CE"/>
    <w:rsid w:val="009F36C2"/>
    <w:rsid w:val="009F5006"/>
    <w:rsid w:val="009F5EF1"/>
    <w:rsid w:val="009F74B7"/>
    <w:rsid w:val="00A0062E"/>
    <w:rsid w:val="00A0081B"/>
    <w:rsid w:val="00A0097C"/>
    <w:rsid w:val="00A02CA0"/>
    <w:rsid w:val="00A03B4D"/>
    <w:rsid w:val="00A03E2B"/>
    <w:rsid w:val="00A04EE4"/>
    <w:rsid w:val="00A055C7"/>
    <w:rsid w:val="00A056B4"/>
    <w:rsid w:val="00A05FBB"/>
    <w:rsid w:val="00A06D59"/>
    <w:rsid w:val="00A12724"/>
    <w:rsid w:val="00A12D09"/>
    <w:rsid w:val="00A12E89"/>
    <w:rsid w:val="00A130D2"/>
    <w:rsid w:val="00A1312F"/>
    <w:rsid w:val="00A13855"/>
    <w:rsid w:val="00A14FAC"/>
    <w:rsid w:val="00A15E37"/>
    <w:rsid w:val="00A16326"/>
    <w:rsid w:val="00A2057E"/>
    <w:rsid w:val="00A209F8"/>
    <w:rsid w:val="00A21166"/>
    <w:rsid w:val="00A211DF"/>
    <w:rsid w:val="00A21D09"/>
    <w:rsid w:val="00A2259D"/>
    <w:rsid w:val="00A2311D"/>
    <w:rsid w:val="00A24D5C"/>
    <w:rsid w:val="00A25056"/>
    <w:rsid w:val="00A262A9"/>
    <w:rsid w:val="00A26702"/>
    <w:rsid w:val="00A26EDC"/>
    <w:rsid w:val="00A27CD0"/>
    <w:rsid w:val="00A30157"/>
    <w:rsid w:val="00A30AA8"/>
    <w:rsid w:val="00A313B7"/>
    <w:rsid w:val="00A33293"/>
    <w:rsid w:val="00A33534"/>
    <w:rsid w:val="00A341D8"/>
    <w:rsid w:val="00A34931"/>
    <w:rsid w:val="00A372AE"/>
    <w:rsid w:val="00A37B11"/>
    <w:rsid w:val="00A37DE3"/>
    <w:rsid w:val="00A37FE3"/>
    <w:rsid w:val="00A40CEA"/>
    <w:rsid w:val="00A41E10"/>
    <w:rsid w:val="00A4209D"/>
    <w:rsid w:val="00A43860"/>
    <w:rsid w:val="00A4427F"/>
    <w:rsid w:val="00A4531B"/>
    <w:rsid w:val="00A460DC"/>
    <w:rsid w:val="00A47705"/>
    <w:rsid w:val="00A50167"/>
    <w:rsid w:val="00A5026C"/>
    <w:rsid w:val="00A535A0"/>
    <w:rsid w:val="00A53B07"/>
    <w:rsid w:val="00A53D87"/>
    <w:rsid w:val="00A54A0A"/>
    <w:rsid w:val="00A55277"/>
    <w:rsid w:val="00A556BB"/>
    <w:rsid w:val="00A5634E"/>
    <w:rsid w:val="00A56FAC"/>
    <w:rsid w:val="00A56FE7"/>
    <w:rsid w:val="00A62156"/>
    <w:rsid w:val="00A66774"/>
    <w:rsid w:val="00A66CEF"/>
    <w:rsid w:val="00A6721F"/>
    <w:rsid w:val="00A67934"/>
    <w:rsid w:val="00A7017B"/>
    <w:rsid w:val="00A723F3"/>
    <w:rsid w:val="00A735DA"/>
    <w:rsid w:val="00A73948"/>
    <w:rsid w:val="00A746CF"/>
    <w:rsid w:val="00A7551B"/>
    <w:rsid w:val="00A75A3A"/>
    <w:rsid w:val="00A764AC"/>
    <w:rsid w:val="00A7681C"/>
    <w:rsid w:val="00A76977"/>
    <w:rsid w:val="00A76E46"/>
    <w:rsid w:val="00A77533"/>
    <w:rsid w:val="00A77582"/>
    <w:rsid w:val="00A81142"/>
    <w:rsid w:val="00A8177D"/>
    <w:rsid w:val="00A81993"/>
    <w:rsid w:val="00A82465"/>
    <w:rsid w:val="00A82A9D"/>
    <w:rsid w:val="00A834F7"/>
    <w:rsid w:val="00A8390D"/>
    <w:rsid w:val="00A83EB1"/>
    <w:rsid w:val="00A843CD"/>
    <w:rsid w:val="00A84A46"/>
    <w:rsid w:val="00A84DD0"/>
    <w:rsid w:val="00A85492"/>
    <w:rsid w:val="00A867E7"/>
    <w:rsid w:val="00A868A6"/>
    <w:rsid w:val="00A86EE6"/>
    <w:rsid w:val="00A8741B"/>
    <w:rsid w:val="00A87CCC"/>
    <w:rsid w:val="00A90303"/>
    <w:rsid w:val="00A90AFE"/>
    <w:rsid w:val="00A90B33"/>
    <w:rsid w:val="00A91179"/>
    <w:rsid w:val="00A925FC"/>
    <w:rsid w:val="00A92B52"/>
    <w:rsid w:val="00A9327C"/>
    <w:rsid w:val="00A9426A"/>
    <w:rsid w:val="00A95EA9"/>
    <w:rsid w:val="00A96417"/>
    <w:rsid w:val="00AA005A"/>
    <w:rsid w:val="00AA0DE4"/>
    <w:rsid w:val="00AA0F2E"/>
    <w:rsid w:val="00AA1E88"/>
    <w:rsid w:val="00AA29F9"/>
    <w:rsid w:val="00AA2BD6"/>
    <w:rsid w:val="00AA352A"/>
    <w:rsid w:val="00AA3B3F"/>
    <w:rsid w:val="00AA46CD"/>
    <w:rsid w:val="00AA4A53"/>
    <w:rsid w:val="00AA5018"/>
    <w:rsid w:val="00AA53BE"/>
    <w:rsid w:val="00AA6503"/>
    <w:rsid w:val="00AA7FD7"/>
    <w:rsid w:val="00AB01C5"/>
    <w:rsid w:val="00AB0758"/>
    <w:rsid w:val="00AB0792"/>
    <w:rsid w:val="00AB0EA5"/>
    <w:rsid w:val="00AB12E0"/>
    <w:rsid w:val="00AB1914"/>
    <w:rsid w:val="00AB1957"/>
    <w:rsid w:val="00AB21B7"/>
    <w:rsid w:val="00AB4B60"/>
    <w:rsid w:val="00AB61B8"/>
    <w:rsid w:val="00AB678C"/>
    <w:rsid w:val="00AB67CE"/>
    <w:rsid w:val="00AB6A91"/>
    <w:rsid w:val="00AB6D1E"/>
    <w:rsid w:val="00AB6D5A"/>
    <w:rsid w:val="00AB71AF"/>
    <w:rsid w:val="00AB7243"/>
    <w:rsid w:val="00AB7F81"/>
    <w:rsid w:val="00AC0187"/>
    <w:rsid w:val="00AC0270"/>
    <w:rsid w:val="00AC0C06"/>
    <w:rsid w:val="00AC13EE"/>
    <w:rsid w:val="00AC350F"/>
    <w:rsid w:val="00AC5B90"/>
    <w:rsid w:val="00AC5EDF"/>
    <w:rsid w:val="00AC6864"/>
    <w:rsid w:val="00AC6C0D"/>
    <w:rsid w:val="00AC6FC0"/>
    <w:rsid w:val="00AC7187"/>
    <w:rsid w:val="00AC7CC3"/>
    <w:rsid w:val="00AC7FA9"/>
    <w:rsid w:val="00AD00BF"/>
    <w:rsid w:val="00AD1532"/>
    <w:rsid w:val="00AD2A9E"/>
    <w:rsid w:val="00AD3C70"/>
    <w:rsid w:val="00AD401E"/>
    <w:rsid w:val="00AD4B78"/>
    <w:rsid w:val="00AD4EF1"/>
    <w:rsid w:val="00AD4FB4"/>
    <w:rsid w:val="00AD5943"/>
    <w:rsid w:val="00AD6418"/>
    <w:rsid w:val="00AD6BA2"/>
    <w:rsid w:val="00AD7734"/>
    <w:rsid w:val="00AE15D4"/>
    <w:rsid w:val="00AE1B07"/>
    <w:rsid w:val="00AE1C56"/>
    <w:rsid w:val="00AE1D44"/>
    <w:rsid w:val="00AE2456"/>
    <w:rsid w:val="00AE2FAF"/>
    <w:rsid w:val="00AE361D"/>
    <w:rsid w:val="00AE3666"/>
    <w:rsid w:val="00AE4055"/>
    <w:rsid w:val="00AE43DE"/>
    <w:rsid w:val="00AE5189"/>
    <w:rsid w:val="00AE5C13"/>
    <w:rsid w:val="00AE7116"/>
    <w:rsid w:val="00AE74C1"/>
    <w:rsid w:val="00AF1B9D"/>
    <w:rsid w:val="00AF2904"/>
    <w:rsid w:val="00AF2948"/>
    <w:rsid w:val="00AF2B22"/>
    <w:rsid w:val="00AF43DF"/>
    <w:rsid w:val="00AF5B3B"/>
    <w:rsid w:val="00AF617D"/>
    <w:rsid w:val="00B00BFD"/>
    <w:rsid w:val="00B01530"/>
    <w:rsid w:val="00B018BE"/>
    <w:rsid w:val="00B01FD4"/>
    <w:rsid w:val="00B02072"/>
    <w:rsid w:val="00B022DF"/>
    <w:rsid w:val="00B02578"/>
    <w:rsid w:val="00B02751"/>
    <w:rsid w:val="00B02AF6"/>
    <w:rsid w:val="00B031DC"/>
    <w:rsid w:val="00B036AE"/>
    <w:rsid w:val="00B04377"/>
    <w:rsid w:val="00B04823"/>
    <w:rsid w:val="00B04B9A"/>
    <w:rsid w:val="00B04C10"/>
    <w:rsid w:val="00B0541A"/>
    <w:rsid w:val="00B05C64"/>
    <w:rsid w:val="00B05CB8"/>
    <w:rsid w:val="00B072A3"/>
    <w:rsid w:val="00B1135D"/>
    <w:rsid w:val="00B117DC"/>
    <w:rsid w:val="00B126A7"/>
    <w:rsid w:val="00B13CFD"/>
    <w:rsid w:val="00B15B4E"/>
    <w:rsid w:val="00B162FC"/>
    <w:rsid w:val="00B16D85"/>
    <w:rsid w:val="00B16E60"/>
    <w:rsid w:val="00B17E97"/>
    <w:rsid w:val="00B20498"/>
    <w:rsid w:val="00B20FCB"/>
    <w:rsid w:val="00B21031"/>
    <w:rsid w:val="00B21D8E"/>
    <w:rsid w:val="00B224D8"/>
    <w:rsid w:val="00B23929"/>
    <w:rsid w:val="00B25208"/>
    <w:rsid w:val="00B26656"/>
    <w:rsid w:val="00B26839"/>
    <w:rsid w:val="00B30A33"/>
    <w:rsid w:val="00B30C94"/>
    <w:rsid w:val="00B31DB1"/>
    <w:rsid w:val="00B31E0E"/>
    <w:rsid w:val="00B350DE"/>
    <w:rsid w:val="00B351AA"/>
    <w:rsid w:val="00B351B6"/>
    <w:rsid w:val="00B3537F"/>
    <w:rsid w:val="00B35757"/>
    <w:rsid w:val="00B36B0C"/>
    <w:rsid w:val="00B36C24"/>
    <w:rsid w:val="00B37E82"/>
    <w:rsid w:val="00B40206"/>
    <w:rsid w:val="00B42451"/>
    <w:rsid w:val="00B43564"/>
    <w:rsid w:val="00B47584"/>
    <w:rsid w:val="00B477A5"/>
    <w:rsid w:val="00B505E9"/>
    <w:rsid w:val="00B52240"/>
    <w:rsid w:val="00B53408"/>
    <w:rsid w:val="00B53C53"/>
    <w:rsid w:val="00B543E2"/>
    <w:rsid w:val="00B54AF4"/>
    <w:rsid w:val="00B54B54"/>
    <w:rsid w:val="00B54C52"/>
    <w:rsid w:val="00B55688"/>
    <w:rsid w:val="00B57585"/>
    <w:rsid w:val="00B60C85"/>
    <w:rsid w:val="00B61472"/>
    <w:rsid w:val="00B62A9C"/>
    <w:rsid w:val="00B636AF"/>
    <w:rsid w:val="00B63FBC"/>
    <w:rsid w:val="00B64834"/>
    <w:rsid w:val="00B65712"/>
    <w:rsid w:val="00B704CC"/>
    <w:rsid w:val="00B70CC1"/>
    <w:rsid w:val="00B7103A"/>
    <w:rsid w:val="00B71329"/>
    <w:rsid w:val="00B71CEA"/>
    <w:rsid w:val="00B7283B"/>
    <w:rsid w:val="00B73F57"/>
    <w:rsid w:val="00B7524F"/>
    <w:rsid w:val="00B75D19"/>
    <w:rsid w:val="00B76430"/>
    <w:rsid w:val="00B764E8"/>
    <w:rsid w:val="00B7743D"/>
    <w:rsid w:val="00B776FB"/>
    <w:rsid w:val="00B77AA1"/>
    <w:rsid w:val="00B77ABD"/>
    <w:rsid w:val="00B80012"/>
    <w:rsid w:val="00B846C8"/>
    <w:rsid w:val="00B8681A"/>
    <w:rsid w:val="00B8736A"/>
    <w:rsid w:val="00B877BE"/>
    <w:rsid w:val="00B9043F"/>
    <w:rsid w:val="00B91334"/>
    <w:rsid w:val="00B917E5"/>
    <w:rsid w:val="00B92785"/>
    <w:rsid w:val="00B946BF"/>
    <w:rsid w:val="00B96931"/>
    <w:rsid w:val="00B96E34"/>
    <w:rsid w:val="00BA1479"/>
    <w:rsid w:val="00BA1AE5"/>
    <w:rsid w:val="00BA3D1F"/>
    <w:rsid w:val="00BA3EA9"/>
    <w:rsid w:val="00BA6876"/>
    <w:rsid w:val="00BB1AE1"/>
    <w:rsid w:val="00BB1DE6"/>
    <w:rsid w:val="00BB3DB7"/>
    <w:rsid w:val="00BB3E05"/>
    <w:rsid w:val="00BB3E9A"/>
    <w:rsid w:val="00BB52AE"/>
    <w:rsid w:val="00BB59EF"/>
    <w:rsid w:val="00BB7D3E"/>
    <w:rsid w:val="00BC0139"/>
    <w:rsid w:val="00BC01EA"/>
    <w:rsid w:val="00BC0745"/>
    <w:rsid w:val="00BC092B"/>
    <w:rsid w:val="00BC1761"/>
    <w:rsid w:val="00BC1F89"/>
    <w:rsid w:val="00BC2B33"/>
    <w:rsid w:val="00BC2C61"/>
    <w:rsid w:val="00BC2CC4"/>
    <w:rsid w:val="00BC3EEC"/>
    <w:rsid w:val="00BC4611"/>
    <w:rsid w:val="00BC4DD4"/>
    <w:rsid w:val="00BC5667"/>
    <w:rsid w:val="00BC5F8E"/>
    <w:rsid w:val="00BC7CE2"/>
    <w:rsid w:val="00BD0924"/>
    <w:rsid w:val="00BD0B27"/>
    <w:rsid w:val="00BD1375"/>
    <w:rsid w:val="00BD3872"/>
    <w:rsid w:val="00BD3DF4"/>
    <w:rsid w:val="00BD4E3A"/>
    <w:rsid w:val="00BD6F0D"/>
    <w:rsid w:val="00BD7269"/>
    <w:rsid w:val="00BD79B2"/>
    <w:rsid w:val="00BE0962"/>
    <w:rsid w:val="00BE15DC"/>
    <w:rsid w:val="00BE1607"/>
    <w:rsid w:val="00BE20D5"/>
    <w:rsid w:val="00BE240C"/>
    <w:rsid w:val="00BE25A8"/>
    <w:rsid w:val="00BE26D5"/>
    <w:rsid w:val="00BE2FFE"/>
    <w:rsid w:val="00BE3694"/>
    <w:rsid w:val="00BE3A6A"/>
    <w:rsid w:val="00BE4844"/>
    <w:rsid w:val="00BE55B4"/>
    <w:rsid w:val="00BE5E77"/>
    <w:rsid w:val="00BE74DD"/>
    <w:rsid w:val="00BE7FE5"/>
    <w:rsid w:val="00BF02B7"/>
    <w:rsid w:val="00BF1616"/>
    <w:rsid w:val="00BF2393"/>
    <w:rsid w:val="00BF2981"/>
    <w:rsid w:val="00BF2F95"/>
    <w:rsid w:val="00BF3833"/>
    <w:rsid w:val="00BF4050"/>
    <w:rsid w:val="00BF45F3"/>
    <w:rsid w:val="00BF46B8"/>
    <w:rsid w:val="00BF4D4A"/>
    <w:rsid w:val="00BF6ECB"/>
    <w:rsid w:val="00BF7969"/>
    <w:rsid w:val="00C00263"/>
    <w:rsid w:val="00C006F6"/>
    <w:rsid w:val="00C0099A"/>
    <w:rsid w:val="00C009FB"/>
    <w:rsid w:val="00C01533"/>
    <w:rsid w:val="00C017B2"/>
    <w:rsid w:val="00C01D90"/>
    <w:rsid w:val="00C0301E"/>
    <w:rsid w:val="00C030C9"/>
    <w:rsid w:val="00C036E7"/>
    <w:rsid w:val="00C03931"/>
    <w:rsid w:val="00C04B6E"/>
    <w:rsid w:val="00C04E73"/>
    <w:rsid w:val="00C05AFC"/>
    <w:rsid w:val="00C05B75"/>
    <w:rsid w:val="00C05C13"/>
    <w:rsid w:val="00C0619D"/>
    <w:rsid w:val="00C06DC5"/>
    <w:rsid w:val="00C07754"/>
    <w:rsid w:val="00C07F6E"/>
    <w:rsid w:val="00C111CF"/>
    <w:rsid w:val="00C11817"/>
    <w:rsid w:val="00C11A90"/>
    <w:rsid w:val="00C11CC4"/>
    <w:rsid w:val="00C130C3"/>
    <w:rsid w:val="00C1339E"/>
    <w:rsid w:val="00C1348A"/>
    <w:rsid w:val="00C1421F"/>
    <w:rsid w:val="00C147B3"/>
    <w:rsid w:val="00C15659"/>
    <w:rsid w:val="00C16418"/>
    <w:rsid w:val="00C17CC9"/>
    <w:rsid w:val="00C17EB0"/>
    <w:rsid w:val="00C2105E"/>
    <w:rsid w:val="00C23BCA"/>
    <w:rsid w:val="00C24659"/>
    <w:rsid w:val="00C24B68"/>
    <w:rsid w:val="00C269DA"/>
    <w:rsid w:val="00C27256"/>
    <w:rsid w:val="00C277D3"/>
    <w:rsid w:val="00C27826"/>
    <w:rsid w:val="00C3049D"/>
    <w:rsid w:val="00C30708"/>
    <w:rsid w:val="00C3090A"/>
    <w:rsid w:val="00C31328"/>
    <w:rsid w:val="00C32A73"/>
    <w:rsid w:val="00C33600"/>
    <w:rsid w:val="00C34024"/>
    <w:rsid w:val="00C3735F"/>
    <w:rsid w:val="00C406A8"/>
    <w:rsid w:val="00C41115"/>
    <w:rsid w:val="00C41FD2"/>
    <w:rsid w:val="00C421D8"/>
    <w:rsid w:val="00C42257"/>
    <w:rsid w:val="00C4249D"/>
    <w:rsid w:val="00C42507"/>
    <w:rsid w:val="00C42B36"/>
    <w:rsid w:val="00C43520"/>
    <w:rsid w:val="00C43BCF"/>
    <w:rsid w:val="00C4462D"/>
    <w:rsid w:val="00C46788"/>
    <w:rsid w:val="00C471E3"/>
    <w:rsid w:val="00C50605"/>
    <w:rsid w:val="00C50777"/>
    <w:rsid w:val="00C50CDA"/>
    <w:rsid w:val="00C50D01"/>
    <w:rsid w:val="00C52505"/>
    <w:rsid w:val="00C55221"/>
    <w:rsid w:val="00C55504"/>
    <w:rsid w:val="00C5559E"/>
    <w:rsid w:val="00C55622"/>
    <w:rsid w:val="00C572D9"/>
    <w:rsid w:val="00C57C87"/>
    <w:rsid w:val="00C60CC5"/>
    <w:rsid w:val="00C60FE5"/>
    <w:rsid w:val="00C63608"/>
    <w:rsid w:val="00C637B9"/>
    <w:rsid w:val="00C67571"/>
    <w:rsid w:val="00C6776F"/>
    <w:rsid w:val="00C70336"/>
    <w:rsid w:val="00C70BF2"/>
    <w:rsid w:val="00C70F33"/>
    <w:rsid w:val="00C728B4"/>
    <w:rsid w:val="00C730A8"/>
    <w:rsid w:val="00C73B51"/>
    <w:rsid w:val="00C74723"/>
    <w:rsid w:val="00C74A1D"/>
    <w:rsid w:val="00C75A96"/>
    <w:rsid w:val="00C75DD1"/>
    <w:rsid w:val="00C75F2F"/>
    <w:rsid w:val="00C7656B"/>
    <w:rsid w:val="00C77AA0"/>
    <w:rsid w:val="00C805CC"/>
    <w:rsid w:val="00C81200"/>
    <w:rsid w:val="00C81E7D"/>
    <w:rsid w:val="00C8211D"/>
    <w:rsid w:val="00C8305B"/>
    <w:rsid w:val="00C83D1B"/>
    <w:rsid w:val="00C84EAB"/>
    <w:rsid w:val="00C87301"/>
    <w:rsid w:val="00C87A7D"/>
    <w:rsid w:val="00C90E8F"/>
    <w:rsid w:val="00C924ED"/>
    <w:rsid w:val="00C926C1"/>
    <w:rsid w:val="00C9393E"/>
    <w:rsid w:val="00C94277"/>
    <w:rsid w:val="00C9527B"/>
    <w:rsid w:val="00C95489"/>
    <w:rsid w:val="00C954BB"/>
    <w:rsid w:val="00C9653B"/>
    <w:rsid w:val="00C97A91"/>
    <w:rsid w:val="00CA0842"/>
    <w:rsid w:val="00CA17DE"/>
    <w:rsid w:val="00CA305C"/>
    <w:rsid w:val="00CA3294"/>
    <w:rsid w:val="00CA4559"/>
    <w:rsid w:val="00CA5480"/>
    <w:rsid w:val="00CA54AF"/>
    <w:rsid w:val="00CA5712"/>
    <w:rsid w:val="00CA6836"/>
    <w:rsid w:val="00CA6B81"/>
    <w:rsid w:val="00CA7BD8"/>
    <w:rsid w:val="00CB2017"/>
    <w:rsid w:val="00CB3FF3"/>
    <w:rsid w:val="00CB7073"/>
    <w:rsid w:val="00CB7984"/>
    <w:rsid w:val="00CC0438"/>
    <w:rsid w:val="00CC1F3F"/>
    <w:rsid w:val="00CC2E2D"/>
    <w:rsid w:val="00CC352A"/>
    <w:rsid w:val="00CC3D8E"/>
    <w:rsid w:val="00CC3F33"/>
    <w:rsid w:val="00CC6D5E"/>
    <w:rsid w:val="00CC75C8"/>
    <w:rsid w:val="00CC7DB0"/>
    <w:rsid w:val="00CC7F6E"/>
    <w:rsid w:val="00CD0F50"/>
    <w:rsid w:val="00CD231F"/>
    <w:rsid w:val="00CD321D"/>
    <w:rsid w:val="00CD4BD1"/>
    <w:rsid w:val="00CD5036"/>
    <w:rsid w:val="00CD5D6E"/>
    <w:rsid w:val="00CD717D"/>
    <w:rsid w:val="00CD7C99"/>
    <w:rsid w:val="00CE0565"/>
    <w:rsid w:val="00CE151F"/>
    <w:rsid w:val="00CE184E"/>
    <w:rsid w:val="00CE22F1"/>
    <w:rsid w:val="00CE23A3"/>
    <w:rsid w:val="00CE276D"/>
    <w:rsid w:val="00CE2BDC"/>
    <w:rsid w:val="00CE2F7E"/>
    <w:rsid w:val="00CE3BC8"/>
    <w:rsid w:val="00CE758B"/>
    <w:rsid w:val="00CE7998"/>
    <w:rsid w:val="00CF049A"/>
    <w:rsid w:val="00CF1828"/>
    <w:rsid w:val="00CF205E"/>
    <w:rsid w:val="00CF27F3"/>
    <w:rsid w:val="00CF4959"/>
    <w:rsid w:val="00CF5BD9"/>
    <w:rsid w:val="00CF618A"/>
    <w:rsid w:val="00CF6BCB"/>
    <w:rsid w:val="00CF6E14"/>
    <w:rsid w:val="00D00D64"/>
    <w:rsid w:val="00D028DA"/>
    <w:rsid w:val="00D046FF"/>
    <w:rsid w:val="00D0476C"/>
    <w:rsid w:val="00D04BFB"/>
    <w:rsid w:val="00D05763"/>
    <w:rsid w:val="00D06F06"/>
    <w:rsid w:val="00D10017"/>
    <w:rsid w:val="00D10739"/>
    <w:rsid w:val="00D110FF"/>
    <w:rsid w:val="00D114FA"/>
    <w:rsid w:val="00D11B5D"/>
    <w:rsid w:val="00D11DE5"/>
    <w:rsid w:val="00D12515"/>
    <w:rsid w:val="00D154A9"/>
    <w:rsid w:val="00D15EDC"/>
    <w:rsid w:val="00D16460"/>
    <w:rsid w:val="00D164F0"/>
    <w:rsid w:val="00D20C66"/>
    <w:rsid w:val="00D227DC"/>
    <w:rsid w:val="00D23B3B"/>
    <w:rsid w:val="00D240E6"/>
    <w:rsid w:val="00D24BF4"/>
    <w:rsid w:val="00D24D7D"/>
    <w:rsid w:val="00D251F1"/>
    <w:rsid w:val="00D26D2A"/>
    <w:rsid w:val="00D2778B"/>
    <w:rsid w:val="00D3063F"/>
    <w:rsid w:val="00D32800"/>
    <w:rsid w:val="00D32855"/>
    <w:rsid w:val="00D332D9"/>
    <w:rsid w:val="00D33B49"/>
    <w:rsid w:val="00D33E56"/>
    <w:rsid w:val="00D33E81"/>
    <w:rsid w:val="00D35FCF"/>
    <w:rsid w:val="00D37CC5"/>
    <w:rsid w:val="00D40027"/>
    <w:rsid w:val="00D42C7F"/>
    <w:rsid w:val="00D4405D"/>
    <w:rsid w:val="00D450B0"/>
    <w:rsid w:val="00D452D2"/>
    <w:rsid w:val="00D46FCA"/>
    <w:rsid w:val="00D50810"/>
    <w:rsid w:val="00D50C43"/>
    <w:rsid w:val="00D51392"/>
    <w:rsid w:val="00D517FE"/>
    <w:rsid w:val="00D52A1A"/>
    <w:rsid w:val="00D5347E"/>
    <w:rsid w:val="00D54A8F"/>
    <w:rsid w:val="00D55683"/>
    <w:rsid w:val="00D55EB6"/>
    <w:rsid w:val="00D55F43"/>
    <w:rsid w:val="00D576B1"/>
    <w:rsid w:val="00D60186"/>
    <w:rsid w:val="00D60CC4"/>
    <w:rsid w:val="00D62613"/>
    <w:rsid w:val="00D626B6"/>
    <w:rsid w:val="00D62E29"/>
    <w:rsid w:val="00D632FD"/>
    <w:rsid w:val="00D6538C"/>
    <w:rsid w:val="00D660A7"/>
    <w:rsid w:val="00D67414"/>
    <w:rsid w:val="00D71721"/>
    <w:rsid w:val="00D71EC1"/>
    <w:rsid w:val="00D7245C"/>
    <w:rsid w:val="00D729B8"/>
    <w:rsid w:val="00D7379F"/>
    <w:rsid w:val="00D73DE3"/>
    <w:rsid w:val="00D746B9"/>
    <w:rsid w:val="00D755C8"/>
    <w:rsid w:val="00D75BAA"/>
    <w:rsid w:val="00D76857"/>
    <w:rsid w:val="00D76ACB"/>
    <w:rsid w:val="00D76D26"/>
    <w:rsid w:val="00D76FB0"/>
    <w:rsid w:val="00D77F5B"/>
    <w:rsid w:val="00D80248"/>
    <w:rsid w:val="00D81659"/>
    <w:rsid w:val="00D822BE"/>
    <w:rsid w:val="00D82463"/>
    <w:rsid w:val="00D83C3D"/>
    <w:rsid w:val="00D91E17"/>
    <w:rsid w:val="00D91E59"/>
    <w:rsid w:val="00D9278F"/>
    <w:rsid w:val="00D92BF3"/>
    <w:rsid w:val="00D92CC6"/>
    <w:rsid w:val="00D92DB7"/>
    <w:rsid w:val="00D93384"/>
    <w:rsid w:val="00D93C05"/>
    <w:rsid w:val="00D94A50"/>
    <w:rsid w:val="00D94FAA"/>
    <w:rsid w:val="00D95F0F"/>
    <w:rsid w:val="00D9780F"/>
    <w:rsid w:val="00DA0B43"/>
    <w:rsid w:val="00DA191D"/>
    <w:rsid w:val="00DA1A0F"/>
    <w:rsid w:val="00DA1E8B"/>
    <w:rsid w:val="00DA28E0"/>
    <w:rsid w:val="00DA5AFF"/>
    <w:rsid w:val="00DA5BF3"/>
    <w:rsid w:val="00DA710F"/>
    <w:rsid w:val="00DB061F"/>
    <w:rsid w:val="00DB0A66"/>
    <w:rsid w:val="00DB1496"/>
    <w:rsid w:val="00DB193E"/>
    <w:rsid w:val="00DB1BE5"/>
    <w:rsid w:val="00DB27DF"/>
    <w:rsid w:val="00DB28FF"/>
    <w:rsid w:val="00DB34EC"/>
    <w:rsid w:val="00DB450A"/>
    <w:rsid w:val="00DB48A2"/>
    <w:rsid w:val="00DB50D0"/>
    <w:rsid w:val="00DB51C7"/>
    <w:rsid w:val="00DB5ED3"/>
    <w:rsid w:val="00DB65EF"/>
    <w:rsid w:val="00DB6610"/>
    <w:rsid w:val="00DB68F1"/>
    <w:rsid w:val="00DB6F40"/>
    <w:rsid w:val="00DB765B"/>
    <w:rsid w:val="00DC06B9"/>
    <w:rsid w:val="00DC0AC9"/>
    <w:rsid w:val="00DC0F86"/>
    <w:rsid w:val="00DC31B7"/>
    <w:rsid w:val="00DC45C0"/>
    <w:rsid w:val="00DC5B94"/>
    <w:rsid w:val="00DC5E13"/>
    <w:rsid w:val="00DC62B6"/>
    <w:rsid w:val="00DC657F"/>
    <w:rsid w:val="00DC6AC5"/>
    <w:rsid w:val="00DC6EC7"/>
    <w:rsid w:val="00DC7B60"/>
    <w:rsid w:val="00DD118E"/>
    <w:rsid w:val="00DD270B"/>
    <w:rsid w:val="00DD2902"/>
    <w:rsid w:val="00DD3660"/>
    <w:rsid w:val="00DD3C50"/>
    <w:rsid w:val="00DD639F"/>
    <w:rsid w:val="00DD6B41"/>
    <w:rsid w:val="00DD6E33"/>
    <w:rsid w:val="00DD6E4D"/>
    <w:rsid w:val="00DD7B04"/>
    <w:rsid w:val="00DE20DA"/>
    <w:rsid w:val="00DE4E20"/>
    <w:rsid w:val="00DE503B"/>
    <w:rsid w:val="00DE5457"/>
    <w:rsid w:val="00DE66F2"/>
    <w:rsid w:val="00DE699F"/>
    <w:rsid w:val="00DE7455"/>
    <w:rsid w:val="00DF0A39"/>
    <w:rsid w:val="00DF0ED4"/>
    <w:rsid w:val="00DF0F1F"/>
    <w:rsid w:val="00DF1656"/>
    <w:rsid w:val="00DF1872"/>
    <w:rsid w:val="00DF1922"/>
    <w:rsid w:val="00DF28D7"/>
    <w:rsid w:val="00DF2CA7"/>
    <w:rsid w:val="00DF2D6F"/>
    <w:rsid w:val="00DF4573"/>
    <w:rsid w:val="00DF5B2F"/>
    <w:rsid w:val="00DF63D6"/>
    <w:rsid w:val="00DF6A84"/>
    <w:rsid w:val="00DF752B"/>
    <w:rsid w:val="00E00C99"/>
    <w:rsid w:val="00E03912"/>
    <w:rsid w:val="00E03AE2"/>
    <w:rsid w:val="00E03F51"/>
    <w:rsid w:val="00E04226"/>
    <w:rsid w:val="00E06135"/>
    <w:rsid w:val="00E06157"/>
    <w:rsid w:val="00E0639B"/>
    <w:rsid w:val="00E070AC"/>
    <w:rsid w:val="00E10B54"/>
    <w:rsid w:val="00E10B61"/>
    <w:rsid w:val="00E10D6D"/>
    <w:rsid w:val="00E113F4"/>
    <w:rsid w:val="00E1244C"/>
    <w:rsid w:val="00E12717"/>
    <w:rsid w:val="00E159E2"/>
    <w:rsid w:val="00E15A85"/>
    <w:rsid w:val="00E16B07"/>
    <w:rsid w:val="00E178EE"/>
    <w:rsid w:val="00E200D7"/>
    <w:rsid w:val="00E20A3F"/>
    <w:rsid w:val="00E20E0C"/>
    <w:rsid w:val="00E216DA"/>
    <w:rsid w:val="00E25C2F"/>
    <w:rsid w:val="00E2788F"/>
    <w:rsid w:val="00E30E55"/>
    <w:rsid w:val="00E31C00"/>
    <w:rsid w:val="00E31FF6"/>
    <w:rsid w:val="00E322A0"/>
    <w:rsid w:val="00E323D4"/>
    <w:rsid w:val="00E32A1E"/>
    <w:rsid w:val="00E334E3"/>
    <w:rsid w:val="00E338A2"/>
    <w:rsid w:val="00E34484"/>
    <w:rsid w:val="00E36166"/>
    <w:rsid w:val="00E36412"/>
    <w:rsid w:val="00E36595"/>
    <w:rsid w:val="00E4047D"/>
    <w:rsid w:val="00E41548"/>
    <w:rsid w:val="00E41B68"/>
    <w:rsid w:val="00E423D5"/>
    <w:rsid w:val="00E443EB"/>
    <w:rsid w:val="00E4475B"/>
    <w:rsid w:val="00E466D8"/>
    <w:rsid w:val="00E4679C"/>
    <w:rsid w:val="00E5030F"/>
    <w:rsid w:val="00E50ADB"/>
    <w:rsid w:val="00E50D0F"/>
    <w:rsid w:val="00E5137F"/>
    <w:rsid w:val="00E51447"/>
    <w:rsid w:val="00E51B1B"/>
    <w:rsid w:val="00E54430"/>
    <w:rsid w:val="00E5692A"/>
    <w:rsid w:val="00E577BD"/>
    <w:rsid w:val="00E57E4D"/>
    <w:rsid w:val="00E6059E"/>
    <w:rsid w:val="00E61951"/>
    <w:rsid w:val="00E6321C"/>
    <w:rsid w:val="00E64461"/>
    <w:rsid w:val="00E661AC"/>
    <w:rsid w:val="00E66467"/>
    <w:rsid w:val="00E67AAC"/>
    <w:rsid w:val="00E67C51"/>
    <w:rsid w:val="00E70C02"/>
    <w:rsid w:val="00E72791"/>
    <w:rsid w:val="00E73A03"/>
    <w:rsid w:val="00E75E32"/>
    <w:rsid w:val="00E76182"/>
    <w:rsid w:val="00E761B9"/>
    <w:rsid w:val="00E774A2"/>
    <w:rsid w:val="00E7765A"/>
    <w:rsid w:val="00E77750"/>
    <w:rsid w:val="00E77BB1"/>
    <w:rsid w:val="00E80CE8"/>
    <w:rsid w:val="00E815EA"/>
    <w:rsid w:val="00E8173E"/>
    <w:rsid w:val="00E82E7A"/>
    <w:rsid w:val="00E841FF"/>
    <w:rsid w:val="00E86361"/>
    <w:rsid w:val="00E86BD0"/>
    <w:rsid w:val="00E86EC8"/>
    <w:rsid w:val="00E87129"/>
    <w:rsid w:val="00E877B0"/>
    <w:rsid w:val="00E907EA"/>
    <w:rsid w:val="00E90834"/>
    <w:rsid w:val="00E9113F"/>
    <w:rsid w:val="00E91D39"/>
    <w:rsid w:val="00E92E71"/>
    <w:rsid w:val="00E93A1A"/>
    <w:rsid w:val="00E948D4"/>
    <w:rsid w:val="00E949E9"/>
    <w:rsid w:val="00E94AB9"/>
    <w:rsid w:val="00E955DF"/>
    <w:rsid w:val="00E95B35"/>
    <w:rsid w:val="00E95C5A"/>
    <w:rsid w:val="00E96E7E"/>
    <w:rsid w:val="00E97C13"/>
    <w:rsid w:val="00E97DB4"/>
    <w:rsid w:val="00EA047B"/>
    <w:rsid w:val="00EA12FD"/>
    <w:rsid w:val="00EA14AD"/>
    <w:rsid w:val="00EA1641"/>
    <w:rsid w:val="00EA21A8"/>
    <w:rsid w:val="00EA2F90"/>
    <w:rsid w:val="00EA2FE7"/>
    <w:rsid w:val="00EA41DC"/>
    <w:rsid w:val="00EA4283"/>
    <w:rsid w:val="00EA5241"/>
    <w:rsid w:val="00EA5410"/>
    <w:rsid w:val="00EA5A99"/>
    <w:rsid w:val="00EA5E91"/>
    <w:rsid w:val="00EA6DA8"/>
    <w:rsid w:val="00EA7C6D"/>
    <w:rsid w:val="00EA7FE5"/>
    <w:rsid w:val="00EB0B36"/>
    <w:rsid w:val="00EB109A"/>
    <w:rsid w:val="00EB1BF7"/>
    <w:rsid w:val="00EB201B"/>
    <w:rsid w:val="00EB4982"/>
    <w:rsid w:val="00EB4992"/>
    <w:rsid w:val="00EB5B69"/>
    <w:rsid w:val="00EB61C6"/>
    <w:rsid w:val="00EB71AC"/>
    <w:rsid w:val="00EB7486"/>
    <w:rsid w:val="00EB7526"/>
    <w:rsid w:val="00EB75EB"/>
    <w:rsid w:val="00EB76BA"/>
    <w:rsid w:val="00EC1941"/>
    <w:rsid w:val="00EC4F60"/>
    <w:rsid w:val="00EC66DC"/>
    <w:rsid w:val="00EC696C"/>
    <w:rsid w:val="00EC7026"/>
    <w:rsid w:val="00EC7C98"/>
    <w:rsid w:val="00ED028F"/>
    <w:rsid w:val="00ED05C8"/>
    <w:rsid w:val="00ED0FDE"/>
    <w:rsid w:val="00ED1608"/>
    <w:rsid w:val="00ED19D8"/>
    <w:rsid w:val="00ED29C8"/>
    <w:rsid w:val="00ED3484"/>
    <w:rsid w:val="00ED3712"/>
    <w:rsid w:val="00ED4C1F"/>
    <w:rsid w:val="00ED54FA"/>
    <w:rsid w:val="00ED5B11"/>
    <w:rsid w:val="00ED5CD5"/>
    <w:rsid w:val="00ED65C8"/>
    <w:rsid w:val="00ED7056"/>
    <w:rsid w:val="00ED70C9"/>
    <w:rsid w:val="00ED74B1"/>
    <w:rsid w:val="00EE09AE"/>
    <w:rsid w:val="00EE2223"/>
    <w:rsid w:val="00EE6050"/>
    <w:rsid w:val="00EF1A6D"/>
    <w:rsid w:val="00EF2898"/>
    <w:rsid w:val="00EF3704"/>
    <w:rsid w:val="00EF3CB9"/>
    <w:rsid w:val="00EF5994"/>
    <w:rsid w:val="00EF5E8A"/>
    <w:rsid w:val="00EF609A"/>
    <w:rsid w:val="00EF6BA1"/>
    <w:rsid w:val="00F00DBC"/>
    <w:rsid w:val="00F01095"/>
    <w:rsid w:val="00F01399"/>
    <w:rsid w:val="00F01519"/>
    <w:rsid w:val="00F0221F"/>
    <w:rsid w:val="00F03709"/>
    <w:rsid w:val="00F03D8B"/>
    <w:rsid w:val="00F051B4"/>
    <w:rsid w:val="00F058A5"/>
    <w:rsid w:val="00F069C3"/>
    <w:rsid w:val="00F0755A"/>
    <w:rsid w:val="00F112D6"/>
    <w:rsid w:val="00F11649"/>
    <w:rsid w:val="00F13A05"/>
    <w:rsid w:val="00F15C1A"/>
    <w:rsid w:val="00F17EB9"/>
    <w:rsid w:val="00F20E31"/>
    <w:rsid w:val="00F229F5"/>
    <w:rsid w:val="00F230A3"/>
    <w:rsid w:val="00F230C2"/>
    <w:rsid w:val="00F240D1"/>
    <w:rsid w:val="00F252AC"/>
    <w:rsid w:val="00F2593C"/>
    <w:rsid w:val="00F26049"/>
    <w:rsid w:val="00F264FC"/>
    <w:rsid w:val="00F2757C"/>
    <w:rsid w:val="00F30441"/>
    <w:rsid w:val="00F314F3"/>
    <w:rsid w:val="00F324D8"/>
    <w:rsid w:val="00F3256F"/>
    <w:rsid w:val="00F34723"/>
    <w:rsid w:val="00F34793"/>
    <w:rsid w:val="00F34C63"/>
    <w:rsid w:val="00F3663D"/>
    <w:rsid w:val="00F37422"/>
    <w:rsid w:val="00F37E22"/>
    <w:rsid w:val="00F40604"/>
    <w:rsid w:val="00F4197B"/>
    <w:rsid w:val="00F426AE"/>
    <w:rsid w:val="00F42EA3"/>
    <w:rsid w:val="00F432BB"/>
    <w:rsid w:val="00F4373F"/>
    <w:rsid w:val="00F44121"/>
    <w:rsid w:val="00F445C1"/>
    <w:rsid w:val="00F44B3A"/>
    <w:rsid w:val="00F44BAF"/>
    <w:rsid w:val="00F45F80"/>
    <w:rsid w:val="00F46110"/>
    <w:rsid w:val="00F467FA"/>
    <w:rsid w:val="00F51E01"/>
    <w:rsid w:val="00F52617"/>
    <w:rsid w:val="00F52D85"/>
    <w:rsid w:val="00F542B3"/>
    <w:rsid w:val="00F555F9"/>
    <w:rsid w:val="00F55A6F"/>
    <w:rsid w:val="00F56491"/>
    <w:rsid w:val="00F56C4E"/>
    <w:rsid w:val="00F56D4E"/>
    <w:rsid w:val="00F570DE"/>
    <w:rsid w:val="00F6059C"/>
    <w:rsid w:val="00F610BC"/>
    <w:rsid w:val="00F61E19"/>
    <w:rsid w:val="00F628ED"/>
    <w:rsid w:val="00F641F8"/>
    <w:rsid w:val="00F6657C"/>
    <w:rsid w:val="00F668EC"/>
    <w:rsid w:val="00F66C11"/>
    <w:rsid w:val="00F66EF0"/>
    <w:rsid w:val="00F678C7"/>
    <w:rsid w:val="00F702D9"/>
    <w:rsid w:val="00F70A53"/>
    <w:rsid w:val="00F71246"/>
    <w:rsid w:val="00F7217A"/>
    <w:rsid w:val="00F72507"/>
    <w:rsid w:val="00F749BC"/>
    <w:rsid w:val="00F757F5"/>
    <w:rsid w:val="00F77146"/>
    <w:rsid w:val="00F7768A"/>
    <w:rsid w:val="00F8041F"/>
    <w:rsid w:val="00F808EC"/>
    <w:rsid w:val="00F80DCB"/>
    <w:rsid w:val="00F8222B"/>
    <w:rsid w:val="00F82AF8"/>
    <w:rsid w:val="00F82D08"/>
    <w:rsid w:val="00F8306A"/>
    <w:rsid w:val="00F83CCB"/>
    <w:rsid w:val="00F844AC"/>
    <w:rsid w:val="00F847FB"/>
    <w:rsid w:val="00F852FA"/>
    <w:rsid w:val="00F86EFB"/>
    <w:rsid w:val="00F874E7"/>
    <w:rsid w:val="00F87DBE"/>
    <w:rsid w:val="00F91782"/>
    <w:rsid w:val="00F91B11"/>
    <w:rsid w:val="00F92961"/>
    <w:rsid w:val="00F931B9"/>
    <w:rsid w:val="00F94149"/>
    <w:rsid w:val="00F947B4"/>
    <w:rsid w:val="00F9501F"/>
    <w:rsid w:val="00F954DE"/>
    <w:rsid w:val="00F95DFC"/>
    <w:rsid w:val="00F977DF"/>
    <w:rsid w:val="00F97B7F"/>
    <w:rsid w:val="00F97DAF"/>
    <w:rsid w:val="00FA0E48"/>
    <w:rsid w:val="00FA20D0"/>
    <w:rsid w:val="00FA3EFD"/>
    <w:rsid w:val="00FA4778"/>
    <w:rsid w:val="00FA478D"/>
    <w:rsid w:val="00FA489D"/>
    <w:rsid w:val="00FA6184"/>
    <w:rsid w:val="00FA6470"/>
    <w:rsid w:val="00FA663D"/>
    <w:rsid w:val="00FA6848"/>
    <w:rsid w:val="00FA712B"/>
    <w:rsid w:val="00FB05C9"/>
    <w:rsid w:val="00FB1B79"/>
    <w:rsid w:val="00FB2084"/>
    <w:rsid w:val="00FB2A18"/>
    <w:rsid w:val="00FB2ECB"/>
    <w:rsid w:val="00FB518A"/>
    <w:rsid w:val="00FB55E2"/>
    <w:rsid w:val="00FB61BB"/>
    <w:rsid w:val="00FB6406"/>
    <w:rsid w:val="00FB6CE0"/>
    <w:rsid w:val="00FB705E"/>
    <w:rsid w:val="00FB7DB8"/>
    <w:rsid w:val="00FC001A"/>
    <w:rsid w:val="00FC112A"/>
    <w:rsid w:val="00FC1D9B"/>
    <w:rsid w:val="00FC2200"/>
    <w:rsid w:val="00FC2B14"/>
    <w:rsid w:val="00FC2D5F"/>
    <w:rsid w:val="00FC2E1A"/>
    <w:rsid w:val="00FC3779"/>
    <w:rsid w:val="00FC448A"/>
    <w:rsid w:val="00FC4962"/>
    <w:rsid w:val="00FC5EB9"/>
    <w:rsid w:val="00FC78CE"/>
    <w:rsid w:val="00FD10BC"/>
    <w:rsid w:val="00FD1263"/>
    <w:rsid w:val="00FD1B6F"/>
    <w:rsid w:val="00FD2845"/>
    <w:rsid w:val="00FD2FDC"/>
    <w:rsid w:val="00FD3025"/>
    <w:rsid w:val="00FD5406"/>
    <w:rsid w:val="00FD5473"/>
    <w:rsid w:val="00FD557A"/>
    <w:rsid w:val="00FD6839"/>
    <w:rsid w:val="00FD6A06"/>
    <w:rsid w:val="00FD745B"/>
    <w:rsid w:val="00FD7A41"/>
    <w:rsid w:val="00FE0A8A"/>
    <w:rsid w:val="00FE0B22"/>
    <w:rsid w:val="00FE1DE6"/>
    <w:rsid w:val="00FE26DA"/>
    <w:rsid w:val="00FE26F7"/>
    <w:rsid w:val="00FE2B63"/>
    <w:rsid w:val="00FE565E"/>
    <w:rsid w:val="00FE61DD"/>
    <w:rsid w:val="00FE78C1"/>
    <w:rsid w:val="00FE79D3"/>
    <w:rsid w:val="00FF02F3"/>
    <w:rsid w:val="00FF1122"/>
    <w:rsid w:val="00FF18C7"/>
    <w:rsid w:val="00FF1940"/>
    <w:rsid w:val="00FF2403"/>
    <w:rsid w:val="00FF275C"/>
    <w:rsid w:val="00FF2A16"/>
    <w:rsid w:val="00FF2BEA"/>
    <w:rsid w:val="00FF2F9E"/>
    <w:rsid w:val="00FF3CDD"/>
    <w:rsid w:val="00FF4010"/>
    <w:rsid w:val="00FF5A1A"/>
    <w:rsid w:val="00FF6F1E"/>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9082B"/>
  <w15:docId w15:val="{AFB56F4B-659A-477C-9E6A-0A650BE1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AF"/>
    <w:pPr>
      <w:tabs>
        <w:tab w:val="left" w:pos="1440"/>
        <w:tab w:val="center" w:pos="4320"/>
        <w:tab w:val="right" w:pos="9072"/>
      </w:tabs>
      <w:snapToGrid w:val="0"/>
    </w:pPr>
    <w:rPr>
      <w:snapToGrid w:val="0"/>
      <w:spacing w:val="20"/>
      <w:sz w:val="28"/>
      <w:szCs w:val="27"/>
    </w:rPr>
  </w:style>
  <w:style w:type="paragraph" w:styleId="Heading1">
    <w:name w:val="heading 1"/>
    <w:basedOn w:val="Normal"/>
    <w:next w:val="Normal"/>
    <w:link w:val="Heading1Char"/>
    <w:qFormat/>
    <w:rsid w:val="00277EAF"/>
    <w:pPr>
      <w:keepNext/>
      <w:outlineLvl w:val="0"/>
    </w:pPr>
    <w:rPr>
      <w:i/>
      <w:iCs/>
    </w:rPr>
  </w:style>
  <w:style w:type="paragraph" w:styleId="Heading2">
    <w:name w:val="heading 2"/>
    <w:basedOn w:val="Normal"/>
    <w:next w:val="Normal"/>
    <w:qFormat/>
    <w:rsid w:val="00277EAF"/>
    <w:pPr>
      <w:keepNext/>
      <w:snapToGrid/>
      <w:outlineLvl w:val="1"/>
    </w:pPr>
    <w:rPr>
      <w:b/>
      <w:bCs/>
      <w:sz w:val="20"/>
      <w:szCs w:val="24"/>
    </w:rPr>
  </w:style>
  <w:style w:type="paragraph" w:styleId="Heading3">
    <w:name w:val="heading 3"/>
    <w:basedOn w:val="Normal"/>
    <w:next w:val="Normal"/>
    <w:qFormat/>
    <w:rsid w:val="00277EAF"/>
    <w:pPr>
      <w:keepNext/>
      <w:snapToGrid/>
      <w:jc w:val="center"/>
      <w:outlineLvl w:val="2"/>
    </w:pPr>
    <w:rPr>
      <w:b/>
      <w:bCs/>
      <w:sz w:val="20"/>
      <w:szCs w:val="24"/>
    </w:rPr>
  </w:style>
  <w:style w:type="paragraph" w:styleId="Heading4">
    <w:name w:val="heading 4"/>
    <w:basedOn w:val="Normal"/>
    <w:next w:val="Normal"/>
    <w:qFormat/>
    <w:rsid w:val="00277EAF"/>
    <w:pPr>
      <w:keepNext/>
      <w:tabs>
        <w:tab w:val="clear" w:pos="4320"/>
        <w:tab w:val="clear" w:pos="9072"/>
      </w:tabs>
      <w:snapToGrid/>
      <w:spacing w:line="480" w:lineRule="auto"/>
      <w:outlineLvl w:val="3"/>
    </w:pPr>
    <w:rPr>
      <w:rFonts w:eastAsia="PMingLiU"/>
      <w:b/>
      <w:bCs/>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516E2"/>
    <w:pPr>
      <w:tabs>
        <w:tab w:val="center" w:pos="4153"/>
        <w:tab w:val="right" w:pos="8306"/>
      </w:tabs>
      <w:jc w:val="center"/>
    </w:pPr>
    <w:rPr>
      <w:sz w:val="18"/>
    </w:rPr>
  </w:style>
  <w:style w:type="paragraph" w:customStyle="1" w:styleId="altd">
    <w:name w:val="altd"/>
    <w:basedOn w:val="Normal"/>
    <w:rsid w:val="003516E2"/>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3516E2"/>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3516E2"/>
    <w:rPr>
      <w:b w:val="0"/>
    </w:rPr>
  </w:style>
  <w:style w:type="paragraph" w:customStyle="1" w:styleId="normal3">
    <w:name w:val="normal3"/>
    <w:basedOn w:val="Normal"/>
    <w:rsid w:val="003516E2"/>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3516E2"/>
    <w:pPr>
      <w:spacing w:line="240" w:lineRule="auto"/>
      <w:jc w:val="right"/>
    </w:pPr>
    <w:rPr>
      <w:b w:val="0"/>
    </w:rPr>
  </w:style>
  <w:style w:type="paragraph" w:styleId="Footer">
    <w:name w:val="footer"/>
    <w:basedOn w:val="Normal"/>
    <w:semiHidden/>
    <w:rsid w:val="003516E2"/>
    <w:pPr>
      <w:tabs>
        <w:tab w:val="center" w:pos="4153"/>
        <w:tab w:val="right" w:pos="8306"/>
      </w:tabs>
    </w:pPr>
    <w:rPr>
      <w:sz w:val="20"/>
    </w:rPr>
  </w:style>
  <w:style w:type="character" w:styleId="PageNumber">
    <w:name w:val="page number"/>
    <w:basedOn w:val="DefaultParagraphFont"/>
    <w:semiHidden/>
    <w:rsid w:val="003516E2"/>
  </w:style>
  <w:style w:type="paragraph" w:customStyle="1" w:styleId="Draft">
    <w:name w:val="Draft"/>
    <w:basedOn w:val="Normal"/>
    <w:rsid w:val="003516E2"/>
    <w:pPr>
      <w:spacing w:line="600" w:lineRule="exact"/>
    </w:pPr>
  </w:style>
  <w:style w:type="paragraph" w:customStyle="1" w:styleId="Final">
    <w:name w:val="Final"/>
    <w:basedOn w:val="Draft"/>
    <w:rsid w:val="003516E2"/>
    <w:pPr>
      <w:spacing w:line="360" w:lineRule="auto"/>
    </w:pPr>
  </w:style>
  <w:style w:type="paragraph" w:customStyle="1" w:styleId="Quotation">
    <w:name w:val="Quotation"/>
    <w:basedOn w:val="Normal"/>
    <w:rsid w:val="003516E2"/>
    <w:pPr>
      <w:tabs>
        <w:tab w:val="left" w:pos="1872"/>
        <w:tab w:val="left" w:pos="2304"/>
      </w:tabs>
      <w:spacing w:before="240"/>
      <w:ind w:left="1440" w:right="720"/>
    </w:pPr>
    <w:rPr>
      <w:kern w:val="2"/>
      <w:sz w:val="24"/>
    </w:rPr>
  </w:style>
  <w:style w:type="paragraph" w:customStyle="1" w:styleId="Hanging">
    <w:name w:val="Hanging"/>
    <w:basedOn w:val="Normal"/>
    <w:rsid w:val="003516E2"/>
    <w:pPr>
      <w:snapToGrid/>
      <w:spacing w:before="120" w:line="440" w:lineRule="exact"/>
      <w:ind w:left="1440" w:hanging="720"/>
    </w:pPr>
    <w:rPr>
      <w:kern w:val="2"/>
    </w:rPr>
  </w:style>
  <w:style w:type="paragraph" w:customStyle="1" w:styleId="hspace">
    <w:name w:val="hspace"/>
    <w:basedOn w:val="Normal"/>
    <w:rsid w:val="003516E2"/>
    <w:pPr>
      <w:spacing w:line="200" w:lineRule="exact"/>
    </w:pPr>
  </w:style>
  <w:style w:type="paragraph" w:customStyle="1" w:styleId="Indent">
    <w:name w:val="Indent"/>
    <w:basedOn w:val="Normal"/>
    <w:rsid w:val="003516E2"/>
    <w:pPr>
      <w:tabs>
        <w:tab w:val="left" w:pos="2016"/>
      </w:tabs>
      <w:spacing w:before="240"/>
      <w:ind w:left="1440" w:right="576"/>
    </w:pPr>
  </w:style>
  <w:style w:type="paragraph" w:customStyle="1" w:styleId="Normal10">
    <w:name w:val="Normal1"/>
    <w:basedOn w:val="Normal"/>
    <w:rsid w:val="003516E2"/>
    <w:pPr>
      <w:tabs>
        <w:tab w:val="clear" w:pos="9072"/>
        <w:tab w:val="right" w:pos="8928"/>
      </w:tabs>
      <w:adjustRightInd w:val="0"/>
      <w:textAlignment w:val="baseline"/>
    </w:pPr>
    <w:rPr>
      <w:rFonts w:eastAsia="華康細明體"/>
    </w:rPr>
  </w:style>
  <w:style w:type="paragraph" w:customStyle="1" w:styleId="Normal40">
    <w:name w:val="Normal4"/>
    <w:basedOn w:val="Normal"/>
    <w:rsid w:val="003516E2"/>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3516E2"/>
    <w:pPr>
      <w:spacing w:line="500" w:lineRule="exact"/>
    </w:pPr>
  </w:style>
  <w:style w:type="paragraph" w:styleId="BodyText">
    <w:name w:val="Body Text"/>
    <w:basedOn w:val="Normal"/>
    <w:semiHidden/>
    <w:rsid w:val="003516E2"/>
    <w:pPr>
      <w:tabs>
        <w:tab w:val="clear" w:pos="1440"/>
        <w:tab w:val="clear" w:pos="4320"/>
        <w:tab w:val="clear" w:pos="9072"/>
      </w:tabs>
      <w:snapToGrid/>
    </w:pPr>
    <w:rPr>
      <w:rFonts w:ascii="Verdana" w:eastAsia="Times New Roman" w:hAnsi="Verdana"/>
      <w:szCs w:val="24"/>
      <w:lang w:val="en-US" w:eastAsia="en-US"/>
    </w:rPr>
  </w:style>
  <w:style w:type="paragraph" w:styleId="NormalWeb">
    <w:name w:val="Normal (Web)"/>
    <w:basedOn w:val="Normal"/>
    <w:semiHidden/>
    <w:rsid w:val="003516E2"/>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val="en-US" w:eastAsia="en-US"/>
    </w:rPr>
  </w:style>
  <w:style w:type="character" w:styleId="Strong">
    <w:name w:val="Strong"/>
    <w:qFormat/>
    <w:rsid w:val="00277EAF"/>
    <w:rPr>
      <w:b/>
      <w:bCs/>
    </w:rPr>
  </w:style>
  <w:style w:type="character" w:styleId="Emphasis">
    <w:name w:val="Emphasis"/>
    <w:qFormat/>
    <w:rsid w:val="00277EAF"/>
    <w:rPr>
      <w:i/>
      <w:iCs/>
    </w:rPr>
  </w:style>
  <w:style w:type="paragraph" w:customStyle="1" w:styleId="quoting">
    <w:name w:val="quoting"/>
    <w:basedOn w:val="Normal"/>
    <w:rsid w:val="003516E2"/>
    <w:pPr>
      <w:tabs>
        <w:tab w:val="clear" w:pos="4320"/>
        <w:tab w:val="clear" w:pos="9072"/>
      </w:tabs>
      <w:overflowPunct w:val="0"/>
      <w:autoSpaceDE w:val="0"/>
      <w:autoSpaceDN w:val="0"/>
      <w:adjustRightInd w:val="0"/>
      <w:snapToGrid/>
      <w:ind w:left="1418" w:right="737" w:hanging="720"/>
      <w:jc w:val="both"/>
      <w:textAlignment w:val="baseline"/>
    </w:pPr>
    <w:rPr>
      <w:rFonts w:eastAsia="PMingLiU"/>
      <w:sz w:val="24"/>
      <w:lang w:val="en-US"/>
    </w:rPr>
  </w:style>
  <w:style w:type="paragraph" w:customStyle="1" w:styleId="othersinciting">
    <w:name w:val="others in citing"/>
    <w:basedOn w:val="Normal"/>
    <w:rsid w:val="003516E2"/>
    <w:pPr>
      <w:tabs>
        <w:tab w:val="clear" w:pos="4320"/>
        <w:tab w:val="clear" w:pos="9072"/>
      </w:tabs>
      <w:overflowPunct w:val="0"/>
      <w:autoSpaceDE w:val="0"/>
      <w:autoSpaceDN w:val="0"/>
      <w:adjustRightInd w:val="0"/>
      <w:snapToGrid/>
      <w:spacing w:line="360" w:lineRule="auto"/>
      <w:ind w:left="1440" w:hanging="720"/>
      <w:jc w:val="both"/>
      <w:textAlignment w:val="baseline"/>
    </w:pPr>
    <w:rPr>
      <w:rFonts w:eastAsia="PMingLiU"/>
      <w:lang w:val="en-US"/>
    </w:rPr>
  </w:style>
  <w:style w:type="paragraph" w:customStyle="1" w:styleId="Style1">
    <w:name w:val="Style1"/>
    <w:basedOn w:val="Normal"/>
    <w:rsid w:val="003516E2"/>
    <w:pPr>
      <w:numPr>
        <w:numId w:val="1"/>
      </w:numPr>
      <w:tabs>
        <w:tab w:val="clear" w:pos="1440"/>
        <w:tab w:val="clear" w:pos="4320"/>
        <w:tab w:val="clear" w:pos="9072"/>
        <w:tab w:val="left" w:pos="1361"/>
      </w:tabs>
      <w:topLinePunct/>
      <w:autoSpaceDE w:val="0"/>
      <w:autoSpaceDN w:val="0"/>
      <w:snapToGrid/>
      <w:spacing w:line="480" w:lineRule="auto"/>
      <w:jc w:val="both"/>
    </w:pPr>
    <w:rPr>
      <w:rFonts w:eastAsia="MingLiU"/>
      <w:kern w:val="28"/>
      <w:position w:val="2"/>
    </w:rPr>
  </w:style>
  <w:style w:type="paragraph" w:styleId="ListParagraph">
    <w:name w:val="List Paragraph"/>
    <w:basedOn w:val="Normal"/>
    <w:uiPriority w:val="34"/>
    <w:qFormat/>
    <w:rsid w:val="00277EAF"/>
    <w:pPr>
      <w:ind w:left="720"/>
      <w:contextualSpacing/>
    </w:pPr>
  </w:style>
  <w:style w:type="table" w:styleId="TableGrid">
    <w:name w:val="Table Grid"/>
    <w:basedOn w:val="TableNormal"/>
    <w:uiPriority w:val="59"/>
    <w:rsid w:val="00710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9674E7"/>
    <w:rPr>
      <w:sz w:val="18"/>
      <w:lang w:val="en-GB"/>
    </w:rPr>
  </w:style>
  <w:style w:type="paragraph" w:styleId="BalloonText">
    <w:name w:val="Balloon Text"/>
    <w:basedOn w:val="Normal"/>
    <w:link w:val="BalloonTextChar"/>
    <w:uiPriority w:val="99"/>
    <w:semiHidden/>
    <w:unhideWhenUsed/>
    <w:rsid w:val="00571901"/>
    <w:rPr>
      <w:rFonts w:ascii="Tahoma" w:hAnsi="Tahoma" w:cs="Tahoma"/>
      <w:sz w:val="16"/>
      <w:szCs w:val="16"/>
    </w:rPr>
  </w:style>
  <w:style w:type="character" w:customStyle="1" w:styleId="BalloonTextChar">
    <w:name w:val="Balloon Text Char"/>
    <w:link w:val="BalloonText"/>
    <w:uiPriority w:val="99"/>
    <w:semiHidden/>
    <w:rsid w:val="00571901"/>
    <w:rPr>
      <w:rFonts w:ascii="Tahoma" w:hAnsi="Tahoma" w:cs="Tahoma"/>
      <w:sz w:val="16"/>
      <w:szCs w:val="16"/>
      <w:lang w:val="en-GB"/>
    </w:rPr>
  </w:style>
  <w:style w:type="paragraph" w:styleId="FootnoteText">
    <w:name w:val="footnote text"/>
    <w:basedOn w:val="Normal"/>
    <w:link w:val="FootnoteTextChar"/>
    <w:uiPriority w:val="99"/>
    <w:semiHidden/>
    <w:unhideWhenUsed/>
    <w:rsid w:val="00CA4559"/>
    <w:pPr>
      <w:tabs>
        <w:tab w:val="clear" w:pos="1440"/>
        <w:tab w:val="clear" w:pos="4320"/>
        <w:tab w:val="clear" w:pos="9072"/>
      </w:tabs>
      <w:snapToGrid/>
    </w:pPr>
    <w:rPr>
      <w:snapToGrid/>
      <w:spacing w:val="0"/>
      <w:sz w:val="20"/>
      <w:szCs w:val="20"/>
      <w:lang w:val="en-US"/>
    </w:rPr>
  </w:style>
  <w:style w:type="character" w:customStyle="1" w:styleId="FootnoteTextChar">
    <w:name w:val="Footnote Text Char"/>
    <w:basedOn w:val="DefaultParagraphFont"/>
    <w:link w:val="FootnoteText"/>
    <w:uiPriority w:val="99"/>
    <w:semiHidden/>
    <w:rsid w:val="00CA4559"/>
    <w:rPr>
      <w:lang w:val="en-US"/>
    </w:rPr>
  </w:style>
  <w:style w:type="character" w:styleId="FootnoteReference">
    <w:name w:val="footnote reference"/>
    <w:uiPriority w:val="99"/>
    <w:semiHidden/>
    <w:unhideWhenUsed/>
    <w:rsid w:val="00CA4559"/>
    <w:rPr>
      <w:vertAlign w:val="superscript"/>
    </w:rPr>
  </w:style>
  <w:style w:type="character" w:customStyle="1" w:styleId="Heading1Char">
    <w:name w:val="Heading 1 Char"/>
    <w:basedOn w:val="DefaultParagraphFont"/>
    <w:link w:val="Heading1"/>
    <w:rsid w:val="0013439E"/>
    <w:rPr>
      <w:i/>
      <w:iCs/>
      <w:snapToGrid w:val="0"/>
      <w:spacing w:val="20"/>
      <w:sz w:val="28"/>
      <w:szCs w:val="27"/>
    </w:rPr>
  </w:style>
  <w:style w:type="character" w:styleId="CommentReference">
    <w:name w:val="annotation reference"/>
    <w:basedOn w:val="DefaultParagraphFont"/>
    <w:uiPriority w:val="99"/>
    <w:semiHidden/>
    <w:unhideWhenUsed/>
    <w:rsid w:val="00F37422"/>
    <w:rPr>
      <w:sz w:val="16"/>
      <w:szCs w:val="16"/>
    </w:rPr>
  </w:style>
  <w:style w:type="paragraph" w:styleId="CommentText">
    <w:name w:val="annotation text"/>
    <w:basedOn w:val="Normal"/>
    <w:link w:val="CommentTextChar"/>
    <w:uiPriority w:val="99"/>
    <w:semiHidden/>
    <w:unhideWhenUsed/>
    <w:rsid w:val="00F37422"/>
    <w:rPr>
      <w:sz w:val="20"/>
      <w:szCs w:val="20"/>
    </w:rPr>
  </w:style>
  <w:style w:type="character" w:customStyle="1" w:styleId="CommentTextChar">
    <w:name w:val="Comment Text Char"/>
    <w:basedOn w:val="DefaultParagraphFont"/>
    <w:link w:val="CommentText"/>
    <w:uiPriority w:val="99"/>
    <w:semiHidden/>
    <w:rsid w:val="00F37422"/>
    <w:rPr>
      <w:snapToGrid w:val="0"/>
      <w:spacing w:val="20"/>
    </w:rPr>
  </w:style>
  <w:style w:type="paragraph" w:styleId="CommentSubject">
    <w:name w:val="annotation subject"/>
    <w:basedOn w:val="CommentText"/>
    <w:next w:val="CommentText"/>
    <w:link w:val="CommentSubjectChar"/>
    <w:uiPriority w:val="99"/>
    <w:semiHidden/>
    <w:unhideWhenUsed/>
    <w:rsid w:val="00F37422"/>
    <w:rPr>
      <w:b/>
      <w:bCs/>
    </w:rPr>
  </w:style>
  <w:style w:type="character" w:customStyle="1" w:styleId="CommentSubjectChar">
    <w:name w:val="Comment Subject Char"/>
    <w:basedOn w:val="CommentTextChar"/>
    <w:link w:val="CommentSubject"/>
    <w:uiPriority w:val="99"/>
    <w:semiHidden/>
    <w:rsid w:val="00F37422"/>
    <w:rPr>
      <w:b/>
      <w:bCs/>
      <w:snapToGrid w:val="0"/>
      <w:spacing w:val="20"/>
    </w:rPr>
  </w:style>
  <w:style w:type="paragraph" w:customStyle="1" w:styleId="paragraph">
    <w:name w:val="paragraph"/>
    <w:basedOn w:val="Normal"/>
    <w:rsid w:val="00ED5CD5"/>
    <w:pPr>
      <w:tabs>
        <w:tab w:val="clear" w:pos="1440"/>
        <w:tab w:val="clear" w:pos="4320"/>
        <w:tab w:val="clear" w:pos="9072"/>
      </w:tabs>
      <w:snapToGrid/>
      <w:spacing w:before="100" w:beforeAutospacing="1" w:after="100" w:afterAutospacing="1"/>
    </w:pPr>
    <w:rPr>
      <w:rFonts w:eastAsia="Times New Roman"/>
      <w:snapToGrid/>
      <w:spacing w:val="0"/>
      <w:sz w:val="24"/>
      <w:szCs w:val="24"/>
      <w:lang w:val="en-US"/>
    </w:rPr>
  </w:style>
  <w:style w:type="character" w:customStyle="1" w:styleId="normaltextrun">
    <w:name w:val="normaltextrun"/>
    <w:rsid w:val="00ED5CD5"/>
  </w:style>
  <w:style w:type="character" w:customStyle="1" w:styleId="eop">
    <w:name w:val="eop"/>
    <w:rsid w:val="00ED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5504">
      <w:bodyDiv w:val="1"/>
      <w:marLeft w:val="0"/>
      <w:marRight w:val="0"/>
      <w:marTop w:val="0"/>
      <w:marBottom w:val="0"/>
      <w:divBdr>
        <w:top w:val="none" w:sz="0" w:space="0" w:color="auto"/>
        <w:left w:val="none" w:sz="0" w:space="0" w:color="auto"/>
        <w:bottom w:val="none" w:sz="0" w:space="0" w:color="auto"/>
        <w:right w:val="none" w:sz="0" w:space="0" w:color="auto"/>
      </w:divBdr>
      <w:divsChild>
        <w:div w:id="507792213">
          <w:marLeft w:val="0"/>
          <w:marRight w:val="0"/>
          <w:marTop w:val="0"/>
          <w:marBottom w:val="0"/>
          <w:divBdr>
            <w:top w:val="none" w:sz="0" w:space="0" w:color="auto"/>
            <w:left w:val="none" w:sz="0" w:space="0" w:color="auto"/>
            <w:bottom w:val="none" w:sz="0" w:space="0" w:color="auto"/>
            <w:right w:val="none" w:sz="0" w:space="0" w:color="auto"/>
          </w:divBdr>
          <w:divsChild>
            <w:div w:id="1130516843">
              <w:marLeft w:val="0"/>
              <w:marRight w:val="0"/>
              <w:marTop w:val="0"/>
              <w:marBottom w:val="0"/>
              <w:divBdr>
                <w:top w:val="none" w:sz="0" w:space="0" w:color="auto"/>
                <w:left w:val="none" w:sz="0" w:space="0" w:color="auto"/>
                <w:bottom w:val="none" w:sz="0" w:space="0" w:color="auto"/>
                <w:right w:val="none" w:sz="0" w:space="0" w:color="auto"/>
              </w:divBdr>
              <w:divsChild>
                <w:div w:id="1016807934">
                  <w:marLeft w:val="0"/>
                  <w:marRight w:val="0"/>
                  <w:marTop w:val="0"/>
                  <w:marBottom w:val="0"/>
                  <w:divBdr>
                    <w:top w:val="none" w:sz="0" w:space="0" w:color="auto"/>
                    <w:left w:val="none" w:sz="0" w:space="0" w:color="auto"/>
                    <w:bottom w:val="none" w:sz="0" w:space="0" w:color="auto"/>
                    <w:right w:val="none" w:sz="0" w:space="0" w:color="auto"/>
                  </w:divBdr>
                  <w:divsChild>
                    <w:div w:id="1655648314">
                      <w:marLeft w:val="0"/>
                      <w:marRight w:val="0"/>
                      <w:marTop w:val="0"/>
                      <w:marBottom w:val="0"/>
                      <w:divBdr>
                        <w:top w:val="none" w:sz="0" w:space="0" w:color="auto"/>
                        <w:left w:val="none" w:sz="0" w:space="0" w:color="auto"/>
                        <w:bottom w:val="none" w:sz="0" w:space="0" w:color="auto"/>
                        <w:right w:val="none" w:sz="0" w:space="0" w:color="auto"/>
                      </w:divBdr>
                      <w:divsChild>
                        <w:div w:id="1761871101">
                          <w:marLeft w:val="0"/>
                          <w:marRight w:val="0"/>
                          <w:marTop w:val="0"/>
                          <w:marBottom w:val="0"/>
                          <w:divBdr>
                            <w:top w:val="none" w:sz="0" w:space="0" w:color="auto"/>
                            <w:left w:val="none" w:sz="0" w:space="0" w:color="auto"/>
                            <w:bottom w:val="none" w:sz="0" w:space="0" w:color="auto"/>
                            <w:right w:val="none" w:sz="0" w:space="0" w:color="auto"/>
                          </w:divBdr>
                          <w:divsChild>
                            <w:div w:id="1092241349">
                              <w:marLeft w:val="0"/>
                              <w:marRight w:val="0"/>
                              <w:marTop w:val="0"/>
                              <w:marBottom w:val="0"/>
                              <w:divBdr>
                                <w:top w:val="none" w:sz="0" w:space="0" w:color="auto"/>
                                <w:left w:val="none" w:sz="0" w:space="0" w:color="auto"/>
                                <w:bottom w:val="none" w:sz="0" w:space="0" w:color="auto"/>
                                <w:right w:val="none" w:sz="0" w:space="0" w:color="auto"/>
                              </w:divBdr>
                              <w:divsChild>
                                <w:div w:id="2024360246">
                                  <w:marLeft w:val="0"/>
                                  <w:marRight w:val="0"/>
                                  <w:marTop w:val="0"/>
                                  <w:marBottom w:val="0"/>
                                  <w:divBdr>
                                    <w:top w:val="none" w:sz="0" w:space="0" w:color="auto"/>
                                    <w:left w:val="none" w:sz="0" w:space="0" w:color="auto"/>
                                    <w:bottom w:val="none" w:sz="0" w:space="0" w:color="auto"/>
                                    <w:right w:val="none" w:sz="0" w:space="0" w:color="auto"/>
                                  </w:divBdr>
                                  <w:divsChild>
                                    <w:div w:id="1966159742">
                                      <w:marLeft w:val="0"/>
                                      <w:marRight w:val="0"/>
                                      <w:marTop w:val="0"/>
                                      <w:marBottom w:val="0"/>
                                      <w:divBdr>
                                        <w:top w:val="none" w:sz="0" w:space="0" w:color="auto"/>
                                        <w:left w:val="none" w:sz="0" w:space="0" w:color="auto"/>
                                        <w:bottom w:val="none" w:sz="0" w:space="0" w:color="auto"/>
                                        <w:right w:val="none" w:sz="0" w:space="0" w:color="auto"/>
                                      </w:divBdr>
                                      <w:divsChild>
                                        <w:div w:id="300962651">
                                          <w:marLeft w:val="0"/>
                                          <w:marRight w:val="0"/>
                                          <w:marTop w:val="0"/>
                                          <w:marBottom w:val="0"/>
                                          <w:divBdr>
                                            <w:top w:val="none" w:sz="0" w:space="0" w:color="auto"/>
                                            <w:left w:val="none" w:sz="0" w:space="0" w:color="auto"/>
                                            <w:bottom w:val="none" w:sz="0" w:space="0" w:color="auto"/>
                                            <w:right w:val="none" w:sz="0" w:space="0" w:color="auto"/>
                                          </w:divBdr>
                                          <w:divsChild>
                                            <w:div w:id="1728263335">
                                              <w:marLeft w:val="0"/>
                                              <w:marRight w:val="0"/>
                                              <w:marTop w:val="0"/>
                                              <w:marBottom w:val="0"/>
                                              <w:divBdr>
                                                <w:top w:val="none" w:sz="0" w:space="0" w:color="auto"/>
                                                <w:left w:val="none" w:sz="0" w:space="0" w:color="auto"/>
                                                <w:bottom w:val="none" w:sz="0" w:space="0" w:color="auto"/>
                                                <w:right w:val="none" w:sz="0" w:space="0" w:color="auto"/>
                                              </w:divBdr>
                                              <w:divsChild>
                                                <w:div w:id="255555114">
                                                  <w:marLeft w:val="0"/>
                                                  <w:marRight w:val="0"/>
                                                  <w:marTop w:val="0"/>
                                                  <w:marBottom w:val="0"/>
                                                  <w:divBdr>
                                                    <w:top w:val="none" w:sz="0" w:space="0" w:color="auto"/>
                                                    <w:left w:val="none" w:sz="0" w:space="0" w:color="auto"/>
                                                    <w:bottom w:val="none" w:sz="0" w:space="0" w:color="auto"/>
                                                    <w:right w:val="none" w:sz="0" w:space="0" w:color="auto"/>
                                                  </w:divBdr>
                                                  <w:divsChild>
                                                    <w:div w:id="111822246">
                                                      <w:marLeft w:val="0"/>
                                                      <w:marRight w:val="0"/>
                                                      <w:marTop w:val="0"/>
                                                      <w:marBottom w:val="0"/>
                                                      <w:divBdr>
                                                        <w:top w:val="none" w:sz="0" w:space="0" w:color="auto"/>
                                                        <w:left w:val="none" w:sz="0" w:space="0" w:color="auto"/>
                                                        <w:bottom w:val="none" w:sz="0" w:space="0" w:color="auto"/>
                                                        <w:right w:val="none" w:sz="0" w:space="0" w:color="auto"/>
                                                      </w:divBdr>
                                                      <w:divsChild>
                                                        <w:div w:id="1305041537">
                                                          <w:marLeft w:val="0"/>
                                                          <w:marRight w:val="0"/>
                                                          <w:marTop w:val="0"/>
                                                          <w:marBottom w:val="0"/>
                                                          <w:divBdr>
                                                            <w:top w:val="none" w:sz="0" w:space="0" w:color="auto"/>
                                                            <w:left w:val="none" w:sz="0" w:space="0" w:color="auto"/>
                                                            <w:bottom w:val="none" w:sz="0" w:space="0" w:color="auto"/>
                                                            <w:right w:val="none" w:sz="0" w:space="0" w:color="auto"/>
                                                          </w:divBdr>
                                                        </w:div>
                                                        <w:div w:id="479468875">
                                                          <w:marLeft w:val="0"/>
                                                          <w:marRight w:val="0"/>
                                                          <w:marTop w:val="0"/>
                                                          <w:marBottom w:val="0"/>
                                                          <w:divBdr>
                                                            <w:top w:val="none" w:sz="0" w:space="0" w:color="auto"/>
                                                            <w:left w:val="none" w:sz="0" w:space="0" w:color="auto"/>
                                                            <w:bottom w:val="none" w:sz="0" w:space="0" w:color="auto"/>
                                                            <w:right w:val="none" w:sz="0" w:space="0" w:color="auto"/>
                                                          </w:divBdr>
                                                        </w:div>
                                                        <w:div w:id="1472361670">
                                                          <w:marLeft w:val="0"/>
                                                          <w:marRight w:val="0"/>
                                                          <w:marTop w:val="0"/>
                                                          <w:marBottom w:val="0"/>
                                                          <w:divBdr>
                                                            <w:top w:val="none" w:sz="0" w:space="0" w:color="auto"/>
                                                            <w:left w:val="none" w:sz="0" w:space="0" w:color="auto"/>
                                                            <w:bottom w:val="none" w:sz="0" w:space="0" w:color="auto"/>
                                                            <w:right w:val="none" w:sz="0" w:space="0" w:color="auto"/>
                                                          </w:divBdr>
                                                        </w:div>
                                                        <w:div w:id="1373730848">
                                                          <w:marLeft w:val="0"/>
                                                          <w:marRight w:val="0"/>
                                                          <w:marTop w:val="0"/>
                                                          <w:marBottom w:val="0"/>
                                                          <w:divBdr>
                                                            <w:top w:val="none" w:sz="0" w:space="0" w:color="auto"/>
                                                            <w:left w:val="none" w:sz="0" w:space="0" w:color="auto"/>
                                                            <w:bottom w:val="none" w:sz="0" w:space="0" w:color="auto"/>
                                                            <w:right w:val="none" w:sz="0" w:space="0" w:color="auto"/>
                                                          </w:divBdr>
                                                          <w:divsChild>
                                                            <w:div w:id="2118324882">
                                                              <w:marLeft w:val="0"/>
                                                              <w:marRight w:val="0"/>
                                                              <w:marTop w:val="0"/>
                                                              <w:marBottom w:val="0"/>
                                                              <w:divBdr>
                                                                <w:top w:val="none" w:sz="0" w:space="0" w:color="auto"/>
                                                                <w:left w:val="none" w:sz="0" w:space="0" w:color="auto"/>
                                                                <w:bottom w:val="none" w:sz="0" w:space="0" w:color="auto"/>
                                                                <w:right w:val="none" w:sz="0" w:space="0" w:color="auto"/>
                                                              </w:divBdr>
                                                            </w:div>
                                                            <w:div w:id="1584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7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arling%20WL%20Chan\Desktop\new%20template%20since%201.2.12\cheung\abc-cheung-cacv-dec%20on%20paper-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4204-50AA-4AC1-A147-EF41CBA8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abc-cheung-cacv-dec on paper-1.dotx</Template>
  <TotalTime>13</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Charling WL Chan</dc:creator>
  <cp:lastModifiedBy>Windows User</cp:lastModifiedBy>
  <cp:revision>4</cp:revision>
  <cp:lastPrinted>2023-06-26T06:56:00Z</cp:lastPrinted>
  <dcterms:created xsi:type="dcterms:W3CDTF">2023-06-26T06:44:00Z</dcterms:created>
  <dcterms:modified xsi:type="dcterms:W3CDTF">2023-06-28T01:30:00Z</dcterms:modified>
</cp:coreProperties>
</file>